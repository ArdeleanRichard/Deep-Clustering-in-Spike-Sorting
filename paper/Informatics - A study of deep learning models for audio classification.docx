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E392E" w14:textId="77777777" w:rsidR="00DD591B" w:rsidRPr="006453D9" w:rsidRDefault="00DD591B" w:rsidP="00DD591B">
      <w:pPr>
        <w:pStyle w:val="MDPI11articletype"/>
      </w:pPr>
      <w:r w:rsidRPr="006453D9">
        <w:t>Artic</w:t>
      </w:r>
      <w:r w:rsidR="002F39E1">
        <w:t>le</w:t>
      </w:r>
    </w:p>
    <w:p w14:paraId="5E646550" w14:textId="77777777" w:rsidR="00DD591B" w:rsidRPr="003B1AF1" w:rsidRDefault="004674B1" w:rsidP="00DD591B">
      <w:pPr>
        <w:pStyle w:val="MDPI12title"/>
      </w:pPr>
      <w:r w:rsidRPr="004674B1">
        <w:t>A study of deep learning models for audio classification</w:t>
      </w:r>
      <w:r w:rsidR="00DD1903">
        <w:t xml:space="preserve"> of infant crying in a </w:t>
      </w:r>
      <w:r w:rsidR="009A519B">
        <w:t xml:space="preserve">baby </w:t>
      </w:r>
      <w:r w:rsidR="00DD1903">
        <w:t>monitoring system</w:t>
      </w:r>
    </w:p>
    <w:p w14:paraId="4C8F9277" w14:textId="25991D2B" w:rsidR="00B76DA1" w:rsidRDefault="001C797C" w:rsidP="00DD591B">
      <w:pPr>
        <w:pStyle w:val="MDPI13authornames"/>
      </w:pPr>
      <w:r w:rsidRPr="001C797C">
        <w:t>Denisa Maria Herlea</w:t>
      </w:r>
      <w:r w:rsidR="00DD591B" w:rsidRPr="001F31D1">
        <w:rPr>
          <w:vertAlign w:val="superscript"/>
        </w:rPr>
        <w:t>1</w:t>
      </w:r>
      <w:r w:rsidR="00DD591B" w:rsidRPr="00D945EC">
        <w:t xml:space="preserve">, </w:t>
      </w:r>
      <w:r>
        <w:t>Bogdan Iancu</w:t>
      </w:r>
      <w:r w:rsidR="00643F6A">
        <w:rPr>
          <w:vertAlign w:val="superscript"/>
        </w:rPr>
        <w:t>1</w:t>
      </w:r>
      <w:r w:rsidR="00DD591B" w:rsidRPr="00D945EC">
        <w:t xml:space="preserve"> and </w:t>
      </w:r>
      <w:r>
        <w:t>Eugen-Richard Ardelean</w:t>
      </w:r>
      <w:r w:rsidR="00643F6A">
        <w:rPr>
          <w:vertAlign w:val="superscript"/>
        </w:rPr>
        <w:t>1</w:t>
      </w:r>
      <w:r w:rsidR="00DD591B" w:rsidRPr="001F31D1">
        <w:rPr>
          <w:vertAlign w:val="superscript"/>
        </w:rPr>
        <w:t>,</w:t>
      </w:r>
      <w:r w:rsidR="00DD591B" w:rsidRPr="00331633">
        <w:t>*</w:t>
      </w:r>
    </w:p>
    <w:tbl>
      <w:tblPr>
        <w:tblpPr w:leftFromText="198" w:rightFromText="198" w:vertAnchor="page" w:horzAnchor="margin" w:tblpY="11461"/>
        <w:tblW w:w="2410" w:type="dxa"/>
        <w:tblLayout w:type="fixed"/>
        <w:tblCellMar>
          <w:left w:w="0" w:type="dxa"/>
          <w:right w:w="0" w:type="dxa"/>
        </w:tblCellMar>
        <w:tblLook w:val="04A0" w:firstRow="1" w:lastRow="0" w:firstColumn="1" w:lastColumn="0" w:noHBand="0" w:noVBand="1"/>
      </w:tblPr>
      <w:tblGrid>
        <w:gridCol w:w="2410"/>
      </w:tblGrid>
      <w:tr w:rsidR="00B76DA1" w:rsidRPr="00C35612" w14:paraId="5273B632" w14:textId="77777777" w:rsidTr="008E0C42">
        <w:tc>
          <w:tcPr>
            <w:tcW w:w="2410" w:type="dxa"/>
            <w:shd w:val="clear" w:color="auto" w:fill="auto"/>
          </w:tcPr>
          <w:p w14:paraId="3AF2C85B" w14:textId="77777777" w:rsidR="00B76DA1" w:rsidRDefault="00B76DA1" w:rsidP="008E0C42">
            <w:pPr>
              <w:pStyle w:val="MDPI15academiceditor"/>
              <w:spacing w:before="0" w:after="120"/>
            </w:pPr>
            <w:r>
              <w:t>Academic Editor: Firstname Lastname</w:t>
            </w:r>
          </w:p>
          <w:p w14:paraId="0EFD1ED5" w14:textId="77777777" w:rsidR="00B76DA1" w:rsidRPr="00984F23" w:rsidRDefault="00B76DA1" w:rsidP="008E0C42">
            <w:pPr>
              <w:pStyle w:val="MDPI14history"/>
              <w:spacing w:before="120"/>
            </w:pPr>
            <w:r w:rsidRPr="00984F23">
              <w:t>Received: date</w:t>
            </w:r>
          </w:p>
          <w:p w14:paraId="1F9487B4" w14:textId="77777777" w:rsidR="00B76DA1" w:rsidRDefault="00B76DA1" w:rsidP="008E0C42">
            <w:pPr>
              <w:pStyle w:val="MDPI14history"/>
            </w:pPr>
            <w:r>
              <w:t>Revised: date</w:t>
            </w:r>
          </w:p>
          <w:p w14:paraId="2026D251" w14:textId="77777777" w:rsidR="00B76DA1" w:rsidRPr="00984F23" w:rsidRDefault="00B76DA1" w:rsidP="008E0C42">
            <w:pPr>
              <w:pStyle w:val="MDPI14history"/>
            </w:pPr>
            <w:r>
              <w:t>Accepted: date</w:t>
            </w:r>
          </w:p>
          <w:p w14:paraId="0C5F43AC" w14:textId="77777777" w:rsidR="00B76DA1" w:rsidRPr="00984F23" w:rsidRDefault="00B76DA1" w:rsidP="008E0C42">
            <w:pPr>
              <w:pStyle w:val="MDPI14history"/>
              <w:spacing w:after="120"/>
            </w:pPr>
            <w:r w:rsidRPr="00984F23">
              <w:t>Published: date</w:t>
            </w:r>
          </w:p>
          <w:p w14:paraId="3DB3D395" w14:textId="77777777" w:rsidR="00B76DA1" w:rsidRPr="00C35612" w:rsidRDefault="00B76DA1" w:rsidP="008E0C42">
            <w:pPr>
              <w:pStyle w:val="MDPI61citation"/>
              <w:rPr>
                <w:lang w:bidi="en-US"/>
              </w:rPr>
            </w:pPr>
            <w:r w:rsidRPr="00F1752F">
              <w:rPr>
                <w:b/>
                <w:lang w:bidi="en-US"/>
              </w:rPr>
              <w:t xml:space="preserve">Citation: </w:t>
            </w:r>
            <w:r>
              <w:rPr>
                <w:lang w:bidi="en-US"/>
              </w:rPr>
              <w:t>To be added by editorial staff during production.</w:t>
            </w:r>
          </w:p>
          <w:p w14:paraId="36C8DA83" w14:textId="77777777" w:rsidR="00B76DA1" w:rsidRPr="00C35612" w:rsidRDefault="00B76DA1" w:rsidP="008E0C42">
            <w:pPr>
              <w:pStyle w:val="MDPI72copyright"/>
              <w:rPr>
                <w:rFonts w:eastAsia="DengXian"/>
                <w:lang w:bidi="en-US"/>
              </w:rPr>
            </w:pPr>
            <w:r w:rsidRPr="00C35612">
              <w:rPr>
                <w:rFonts w:eastAsia="DengXian"/>
                <w:b/>
                <w:lang w:bidi="en-US"/>
              </w:rPr>
              <w:t>Copyright:</w:t>
            </w:r>
            <w:r w:rsidRPr="00C35612">
              <w:rPr>
                <w:rFonts w:eastAsia="DengXian"/>
                <w:lang w:bidi="en-US"/>
              </w:rPr>
              <w:t xml:space="preserve"> </w:t>
            </w:r>
            <w:r>
              <w:rPr>
                <w:rFonts w:eastAsia="DengXian"/>
                <w:lang w:bidi="en-US"/>
              </w:rPr>
              <w:t xml:space="preserve">© 2025 by the authors. Submitted for possible open access publication under the terms and conditions of the Creative Commons </w:t>
            </w:r>
            <w:r w:rsidRPr="00C35612">
              <w:rPr>
                <w:rFonts w:eastAsia="DengXian"/>
                <w:lang w:bidi="en-US"/>
              </w:rPr>
              <w:t>Attribution (CC BY) license (</w:t>
            </w:r>
            <w:r>
              <w:rPr>
                <w:rFonts w:eastAsia="DengXian"/>
                <w:lang w:bidi="en-US"/>
              </w:rPr>
              <w:t>https://</w:t>
            </w:r>
            <w:r w:rsidRPr="00C35612">
              <w:rPr>
                <w:rFonts w:eastAsia="DengXian"/>
                <w:lang w:bidi="en-US"/>
              </w:rPr>
              <w:t>creativecommons.org/licenses/by/4.0/).</w:t>
            </w:r>
          </w:p>
        </w:tc>
      </w:tr>
    </w:tbl>
    <w:p w14:paraId="3C217781" w14:textId="26FDEE4E" w:rsidR="00DD591B" w:rsidRPr="00D945EC" w:rsidRDefault="00984F23" w:rsidP="00DD591B">
      <w:pPr>
        <w:pStyle w:val="MDPI16affiliation"/>
      </w:pPr>
      <w:r w:rsidRPr="00984F23">
        <w:rPr>
          <w:vertAlign w:val="superscript"/>
        </w:rPr>
        <w:t>1</w:t>
      </w:r>
      <w:r w:rsidR="00DD591B" w:rsidRPr="00D945EC">
        <w:tab/>
      </w:r>
      <w:r w:rsidR="001C797C" w:rsidRPr="001C797C">
        <w:t>Computer Science Department</w:t>
      </w:r>
      <w:r w:rsidR="001C797C">
        <w:t xml:space="preserve">, </w:t>
      </w:r>
      <w:r w:rsidR="001C797C" w:rsidRPr="001C797C">
        <w:t>Technical University of Cluj-Napoca</w:t>
      </w:r>
      <w:r w:rsidR="00DD591B" w:rsidRPr="00D945EC">
        <w:t xml:space="preserve">; </w:t>
      </w:r>
      <w:hyperlink r:id="rId7" w:history="1">
        <w:r w:rsidR="00FC0309" w:rsidRPr="003E7369">
          <w:rPr>
            <w:rStyle w:val="Hyperlink"/>
          </w:rPr>
          <w:t>denisa.herlea@student.utcluj.ro</w:t>
        </w:r>
      </w:hyperlink>
      <w:r w:rsidR="00FC0309">
        <w:t xml:space="preserve">; </w:t>
      </w:r>
      <w:hyperlink r:id="rId8" w:history="1">
        <w:r w:rsidR="00FC0309" w:rsidRPr="003E7369">
          <w:rPr>
            <w:rStyle w:val="Hyperlink"/>
          </w:rPr>
          <w:t>bogdan.iancu@cs.utcluj.ro</w:t>
        </w:r>
      </w:hyperlink>
      <w:r w:rsidR="00FC0309">
        <w:t xml:space="preserve">; </w:t>
      </w:r>
      <w:hyperlink r:id="rId9" w:history="1">
        <w:r w:rsidR="00FC0309" w:rsidRPr="003E7369">
          <w:rPr>
            <w:rStyle w:val="Hyperlink"/>
          </w:rPr>
          <w:t>ardeleaneugenrichard@gmail.com</w:t>
        </w:r>
      </w:hyperlink>
      <w:r w:rsidR="00FC0309">
        <w:t>;</w:t>
      </w:r>
    </w:p>
    <w:p w14:paraId="37CE95C0" w14:textId="77777777" w:rsidR="00DD591B" w:rsidRPr="00550626" w:rsidRDefault="00DD591B" w:rsidP="00DD591B">
      <w:pPr>
        <w:pStyle w:val="MDPI16affiliation"/>
      </w:pPr>
      <w:r w:rsidRPr="006D71FD">
        <w:rPr>
          <w:b/>
        </w:rPr>
        <w:t>*</w:t>
      </w:r>
      <w:r w:rsidRPr="00D945EC">
        <w:tab/>
        <w:t xml:space="preserve">Correspondence: </w:t>
      </w:r>
      <w:r w:rsidR="001C797C" w:rsidRPr="001C797C">
        <w:t>ardeleaneugenrichard@gmail.com</w:t>
      </w:r>
      <w:r w:rsidRPr="00D945EC">
        <w:t xml:space="preserve">; </w:t>
      </w:r>
    </w:p>
    <w:p w14:paraId="0B53BFD8" w14:textId="77777777" w:rsidR="00DD591B" w:rsidRPr="00F1752F" w:rsidRDefault="00DD591B" w:rsidP="00F1752F">
      <w:pPr>
        <w:pStyle w:val="MDPI17abstract"/>
        <w:rPr>
          <w:szCs w:val="18"/>
        </w:rPr>
      </w:pPr>
      <w:r w:rsidRPr="00F1752F">
        <w:rPr>
          <w:b/>
          <w:szCs w:val="18"/>
        </w:rPr>
        <w:t xml:space="preserve">Abstract: </w:t>
      </w:r>
      <w:r w:rsidR="005C5C14" w:rsidRPr="005C5C14">
        <w:rPr>
          <w:szCs w:val="18"/>
        </w:rPr>
        <w:t>This study investigates the ability of audio classification of well-known deep learning models, such as ResNet and EfficientNet. By comparing the performance of different machine learning algorithms, this study seeks to determine the most effective approach for the detection of infant crying, enhancing the functionality of baby monitoring systems and contributing to a more advanced understanding of audio-based deep learning applications. Understanding and accurately detecting a baby's cries is crucial for ensuring their safety and well-being, a concern shared by new and expecting parents worldwide. Despite advancements in child health, as noted by UNICEF's 2022 report of the lowest ever recorded child mortality rate, there is still room for technological improvement. This paper also presents a baby monitoring system that utilizes Deep Learning and Internet-of-Things technologies to enhance parental peace of mind and infant safety. The system employs a Raspberry Pi board equipped with a camera, microphone, and speaker to monitor and communicate a baby’s status. Through this research, various machine learning algorithms are evaluated to identify the most effective approach for detecting infant cries and thus audio classification as well.</w:t>
      </w:r>
    </w:p>
    <w:p w14:paraId="26F373D3" w14:textId="77777777" w:rsidR="00DD591B" w:rsidRPr="00F1752F" w:rsidRDefault="00DD591B" w:rsidP="00F1752F">
      <w:pPr>
        <w:pStyle w:val="MDPI18keywords"/>
        <w:rPr>
          <w:szCs w:val="18"/>
        </w:rPr>
      </w:pPr>
      <w:r w:rsidRPr="00F1752F">
        <w:rPr>
          <w:b/>
          <w:szCs w:val="18"/>
        </w:rPr>
        <w:t xml:space="preserve">Keywords: </w:t>
      </w:r>
      <w:r w:rsidR="005C5C14" w:rsidRPr="005C5C14">
        <w:rPr>
          <w:szCs w:val="18"/>
        </w:rPr>
        <w:t>deep learning; convolutional neural network; classification; infant crying; resnet; efficientnet</w:t>
      </w:r>
      <w:r w:rsidR="001C797C">
        <w:rPr>
          <w:szCs w:val="18"/>
        </w:rPr>
        <w:t>;</w:t>
      </w:r>
    </w:p>
    <w:p w14:paraId="64AF1B86" w14:textId="77777777" w:rsidR="00DD591B" w:rsidRPr="00F1752F" w:rsidRDefault="00DD591B" w:rsidP="00F1752F">
      <w:pPr>
        <w:pStyle w:val="MDPI19line"/>
      </w:pPr>
    </w:p>
    <w:p w14:paraId="2CBFD486" w14:textId="77777777" w:rsidR="00DD591B" w:rsidRPr="00F1752F" w:rsidRDefault="00DD591B" w:rsidP="00F1752F">
      <w:pPr>
        <w:pStyle w:val="MDPI21heading1"/>
      </w:pPr>
      <w:r w:rsidRPr="00F1752F">
        <w:t>1. Introduction</w:t>
      </w:r>
    </w:p>
    <w:p w14:paraId="5648E149" w14:textId="77777777" w:rsidR="005C5C14" w:rsidRPr="005C5C14" w:rsidRDefault="005C5C14" w:rsidP="00611AE8">
      <w:pPr>
        <w:pStyle w:val="MDPI31text"/>
        <w:rPr>
          <w:b/>
        </w:rPr>
      </w:pPr>
      <w:r w:rsidRPr="005C5C14">
        <w:t>Ensuring the wellbeing of babies is the top priority for any new or expecting parent, which often leads to physical or emotional exhaustion. Monitoring children's safety and health both in the first months of life and beyond is not only a crucial necessity, but also a moral obligation that lays the foundations of the broad term 'parenting'. At the beginning of their lives, babies are sensitive and vulnerable to various external factors that can jeopardize their life and health, which is why constant monitoring of their developmental parameters. According to UNICEF, the year 2022 saw the fewest number of deaths among children under five, but nevertheless, the reported 4.9 million number can and should be improved every year.</w:t>
      </w:r>
    </w:p>
    <w:p w14:paraId="44F787BC" w14:textId="77777777" w:rsidR="005C5C14" w:rsidRPr="005C5C14" w:rsidRDefault="005C5C14" w:rsidP="00611AE8">
      <w:pPr>
        <w:pStyle w:val="MDPI31text"/>
        <w:rPr>
          <w:b/>
        </w:rPr>
      </w:pPr>
      <w:r w:rsidRPr="005C5C14">
        <w:t>Against this backdrop, the use of technology has increased significantly in recent years and has played a key role in streamlining the aforementioned tasks. It is not news that mobile applications are part of everyone's life nowadays. Also, the use of IoT (Internet of Things) devices has gained momentum in various fields, with various monitoring devices such as smart cameras, remote communication devices, devices for monitoring breathing or heart rate and many such examples now on the market.</w:t>
      </w:r>
    </w:p>
    <w:p w14:paraId="671F0572" w14:textId="77777777" w:rsidR="005C5C14" w:rsidRDefault="005C5C14" w:rsidP="00611AE8">
      <w:pPr>
        <w:pStyle w:val="MDPI31text"/>
        <w:rPr>
          <w:b/>
        </w:rPr>
      </w:pPr>
      <w:r w:rsidRPr="005C5C14">
        <w:lastRenderedPageBreak/>
        <w:t>Thus, through the integration of an artificial intelligence model, trained to recognize baby crying sounds, the stress of parents could be lessened such that even when not in the vicinity of their baby, they would know whether their baby is well or not. Such a model, integrated with hardware components would be capable of alerting parents in very close to real time to any discomfort their child is experiencing, thus being able to reach their child and solve problems as quickly as possible.</w:t>
      </w:r>
    </w:p>
    <w:p w14:paraId="2C20D190" w14:textId="77777777" w:rsidR="00DD591B" w:rsidRPr="00F1752F" w:rsidRDefault="00DD591B" w:rsidP="005C5C14">
      <w:pPr>
        <w:pStyle w:val="MDPI21heading1"/>
      </w:pPr>
      <w:r w:rsidRPr="00F1752F">
        <w:rPr>
          <w:lang w:eastAsia="zh-CN"/>
        </w:rPr>
        <w:t xml:space="preserve">2. </w:t>
      </w:r>
      <w:r w:rsidRPr="00F1752F">
        <w:t>Materials and Methods</w:t>
      </w:r>
    </w:p>
    <w:p w14:paraId="0214516A" w14:textId="77777777" w:rsidR="00410001" w:rsidRDefault="00410001" w:rsidP="00030714">
      <w:pPr>
        <w:pStyle w:val="MDPI22heading2"/>
      </w:pPr>
      <w:r w:rsidRPr="00410001">
        <w:t>Data preprocessing</w:t>
      </w:r>
    </w:p>
    <w:p w14:paraId="608409A7" w14:textId="77777777" w:rsidR="00410001" w:rsidRDefault="00410001" w:rsidP="00410001">
      <w:pPr>
        <w:pStyle w:val="MDPI31text"/>
      </w:pPr>
      <w:r>
        <w:t>Data preprocessing methods make up one of the most important steps in training an artificial intelligence model because the quality of the preprocessing determines the quality of the predictions made by it.</w:t>
      </w:r>
    </w:p>
    <w:p w14:paraId="447323B6" w14:textId="77777777" w:rsidR="005C5C14" w:rsidRDefault="00410001" w:rsidP="00410001">
      <w:pPr>
        <w:pStyle w:val="MDPI31text"/>
      </w:pPr>
      <w:r>
        <w:t>There are many methods by which data can be modified to match the architecture of a model, among which the most common ones are the subject of this paper:</w:t>
      </w:r>
    </w:p>
    <w:p w14:paraId="102DD802" w14:textId="77777777" w:rsidR="00410001" w:rsidRDefault="00410001" w:rsidP="00410001">
      <w:pPr>
        <w:pStyle w:val="MDPI31text"/>
        <w:numPr>
          <w:ilvl w:val="0"/>
          <w:numId w:val="24"/>
        </w:numPr>
      </w:pPr>
      <w:r>
        <w:t>Cleaning: by replacing missing or null values with other suggestive values close to the real data, such as mean, median or other derivatives, or removing duplicates and irrelevant data for the training process.</w:t>
      </w:r>
    </w:p>
    <w:p w14:paraId="49C484DD" w14:textId="77777777" w:rsidR="00410001" w:rsidRDefault="00410001" w:rsidP="00410001">
      <w:pPr>
        <w:pStyle w:val="MDPI31text"/>
        <w:numPr>
          <w:ilvl w:val="0"/>
          <w:numId w:val="24"/>
        </w:numPr>
      </w:pPr>
      <w:r>
        <w:t>Normalize the data by fitting them into a more precise and easier to analyze range.</w:t>
      </w:r>
    </w:p>
    <w:p w14:paraId="1329FEB6" w14:textId="77777777" w:rsidR="00410001" w:rsidRDefault="00410001" w:rsidP="00410001">
      <w:pPr>
        <w:pStyle w:val="MDPI31text"/>
        <w:numPr>
          <w:ilvl w:val="0"/>
          <w:numId w:val="24"/>
        </w:numPr>
      </w:pPr>
      <w:r>
        <w:t>Encode data by transforming labeled categories into numbers, vectors or other data structures.</w:t>
      </w:r>
    </w:p>
    <w:p w14:paraId="4D1D3939" w14:textId="77777777" w:rsidR="00410001" w:rsidRDefault="00410001" w:rsidP="00410001">
      <w:pPr>
        <w:pStyle w:val="MDPI31text"/>
        <w:numPr>
          <w:ilvl w:val="0"/>
          <w:numId w:val="24"/>
        </w:numPr>
      </w:pPr>
      <w:r>
        <w:t>Data augmentation, by modifying the dataset to force the model to generalize better on unknown data and to broaden the range of cases recognized by the model.</w:t>
      </w:r>
    </w:p>
    <w:p w14:paraId="752926E1" w14:textId="77777777" w:rsidR="00410001" w:rsidRDefault="00410001" w:rsidP="00410001">
      <w:pPr>
        <w:pStyle w:val="MDPI31text"/>
        <w:numPr>
          <w:ilvl w:val="0"/>
          <w:numId w:val="24"/>
        </w:numPr>
      </w:pPr>
      <w:r>
        <w:t>Data resizing, by adding new data to match a desired length or deleting existing data to bring all the data in the dataset to the same size.</w:t>
      </w:r>
    </w:p>
    <w:p w14:paraId="46C58A83" w14:textId="77777777" w:rsidR="00410001" w:rsidRDefault="00410001" w:rsidP="00410001">
      <w:pPr>
        <w:pStyle w:val="MDPI31text"/>
      </w:pPr>
    </w:p>
    <w:p w14:paraId="235F9856" w14:textId="77777777" w:rsidR="00410001" w:rsidRPr="00410001" w:rsidRDefault="00410001" w:rsidP="00030714">
      <w:pPr>
        <w:pStyle w:val="MDPI22heading2"/>
      </w:pPr>
      <w:r w:rsidRPr="00410001">
        <w:t>Data representations</w:t>
      </w:r>
    </w:p>
    <w:p w14:paraId="2563DF6E" w14:textId="77777777" w:rsidR="00410001" w:rsidRPr="00410001" w:rsidRDefault="00410001" w:rsidP="00410001">
      <w:pPr>
        <w:pStyle w:val="MDPI31text"/>
        <w:rPr>
          <w:lang w:val="x-none"/>
        </w:rPr>
      </w:pPr>
      <w:r w:rsidRPr="00410001">
        <w:rPr>
          <w:lang w:val="x-none"/>
        </w:rPr>
        <w:t xml:space="preserve">In the context of sound classification, we are interested in the appropriate ways of data representation for classifying and recognizing infant crying. This task becomes more complicated as various other sounds occur in the background or the environment is acoustically changing </w:t>
      </w:r>
      <w:r w:rsidRPr="00410001">
        <w:rPr>
          <w:lang w:val="x-none"/>
        </w:rPr>
        <w:fldChar w:fldCharType="begin"/>
      </w:r>
      <w:r w:rsidR="00EB64EB">
        <w:rPr>
          <w:lang w:val="x-none"/>
        </w:rPr>
        <w:instrText xml:space="preserve"> ADDIN ZOTERO_ITEM CSL_CITATION {"citationID":"a9X3YwzJ","properties":{"formattedCitation":"[1]","plainCitation":"[1]","noteIndex":0},"citationItems":[{"id":501,"uris":["http://zotero.org/users/8619560/items/UKUIP7XX"],"itemData":{"id":501,"type":"chapter","abstract":"In this chapter, we compare deep learning and classical approaches for detection of baby cry sounds in various domestic environments under challenging signal-to-noise ratio conditions. Automatic cry detection has applications in commercial products (such as baby remote monitors) as well as in medical and psycho-social research. We design and evaluate several convolutional neural network (CNN) architectures for baby cry detection, and compare their performance to that of classical machine-learning approaches, such as logistic regression and support vector machines. In addition to feed-forward CNNs, we analyze the performance of recurrent neural network (RNN) architectures, which are able to capture temporal behavior of acoustic events. We show that by carefully designing CNN architectures with specialized non-symmetric kernels, better results are obtained compared to common CNN architectures.","ISBN":"978-3-030-31763-8","note":"DOI: 10.1007/978-3-030-31764-5_7","page":"171-196","source":"ResearchGate","title":"Baby Cry Detection: Deep Learning and Classical Approaches","title-short":"Baby Cry Detection","author":[{"family":"Cohen","given":"Rami"},{"family":"Ruinskiy","given":"Dima"},{"family":"Zickfeld","given":"Janis"},{"family":"IJzerman","given":"Hans"},{"family":"Lavner","given":"Yizhar"}],"issued":{"date-parts":[["2020",1,1]]}}}],"schema":"https://github.com/citation-style-language/schema/raw/master/csl-citation.json"} </w:instrText>
      </w:r>
      <w:r w:rsidRPr="00410001">
        <w:rPr>
          <w:lang w:val="x-none"/>
        </w:rPr>
        <w:fldChar w:fldCharType="separate"/>
      </w:r>
      <w:r w:rsidRPr="00410001">
        <w:rPr>
          <w:lang w:val="x-none"/>
        </w:rPr>
        <w:t>[1]</w:t>
      </w:r>
      <w:r w:rsidRPr="00410001">
        <w:fldChar w:fldCharType="end"/>
      </w:r>
      <w:r w:rsidRPr="00410001">
        <w:rPr>
          <w:lang w:val="x-none"/>
        </w:rPr>
        <w:t xml:space="preserve">. In </w:t>
      </w:r>
      <w:r w:rsidRPr="00410001">
        <w:rPr>
          <w:lang w:val="x-none"/>
        </w:rPr>
        <w:fldChar w:fldCharType="begin"/>
      </w:r>
      <w:r w:rsidRPr="00410001">
        <w:rPr>
          <w:lang w:val="x-none"/>
        </w:rPr>
        <w:instrText xml:space="preserve"> REF _Ref171606968 \h </w:instrText>
      </w:r>
      <w:r w:rsidRPr="00410001">
        <w:rPr>
          <w:lang w:val="x-none"/>
        </w:rPr>
      </w:r>
      <w:r w:rsidRPr="00410001">
        <w:rPr>
          <w:lang w:val="x-none"/>
        </w:rPr>
        <w:fldChar w:fldCharType="separate"/>
      </w:r>
      <w:r w:rsidRPr="00410001">
        <w:rPr>
          <w:lang w:val="x-none"/>
        </w:rPr>
        <w:t>Figure 1</w:t>
      </w:r>
      <w:r w:rsidRPr="00410001">
        <w:fldChar w:fldCharType="end"/>
      </w:r>
      <w:r w:rsidRPr="00410001">
        <w:rPr>
          <w:lang w:val="x-none"/>
        </w:rPr>
        <w:t>, we can see the different options for representing five seconds of infant crying, each of which is important and different, which is why choosing the right option is challenging.</w:t>
      </w:r>
    </w:p>
    <w:p w14:paraId="037F3DAE" w14:textId="77777777" w:rsidR="00410001" w:rsidRPr="00410001" w:rsidRDefault="00410001" w:rsidP="00410001">
      <w:pPr>
        <w:pStyle w:val="MDPI31text"/>
        <w:rPr>
          <w:lang w:val="x-none"/>
        </w:rPr>
      </w:pPr>
      <w:r w:rsidRPr="00410001">
        <w:rPr>
          <w:lang w:val="x-none"/>
        </w:rPr>
        <w:tab/>
        <w:t>Among the possibilities mentioned graphically, we list the spectrogram, which is a visual representation of a frequency in relation to another unit such as time. It is obtained by applying the Fourier transform on the segment containing the audio data.</w:t>
      </w:r>
    </w:p>
    <w:p w14:paraId="436DF0F6" w14:textId="77777777" w:rsidR="00410001" w:rsidRPr="00410001" w:rsidRDefault="00410001" w:rsidP="00410001">
      <w:pPr>
        <w:pStyle w:val="MDPI31text"/>
        <w:rPr>
          <w:lang w:val="x-none"/>
        </w:rPr>
      </w:pPr>
      <w:r w:rsidRPr="00410001">
        <w:rPr>
          <w:lang w:val="x-none"/>
        </w:rPr>
        <w:tab/>
        <w:t>Due to the result as a linear representation, overlapping noises of similar frequencies may not be correctly determined. If this is possible with the input data, the use of Mel-filter log representation is more beneficial and correct, as this method is able to distinguish more clearly between similar frequencies coming from different sources.</w:t>
      </w:r>
    </w:p>
    <w:p w14:paraId="6BC1E269" w14:textId="77777777" w:rsidR="00410001" w:rsidRPr="00410001" w:rsidRDefault="00410001" w:rsidP="00410001">
      <w:pPr>
        <w:pStyle w:val="MDPI31text"/>
        <w:rPr>
          <w:lang w:val="x-none"/>
        </w:rPr>
      </w:pPr>
      <w:r w:rsidRPr="00410001">
        <w:rPr>
          <w:lang w:val="x-none"/>
        </w:rPr>
        <w:tab/>
        <w:t xml:space="preserve">In practice it is more common to use the discrete Fourier transform </w:t>
      </w:r>
      <w:r w:rsidRPr="00410001">
        <w:rPr>
          <w:lang w:val="x-none"/>
        </w:rPr>
        <w:fldChar w:fldCharType="begin"/>
      </w:r>
      <w:r w:rsidR="00EB64EB">
        <w:rPr>
          <w:lang w:val="x-none"/>
        </w:rPr>
        <w:instrText xml:space="preserve"> ADDIN ZOTERO_ITEM CSL_CITATION {"citationID":"53spU0N8","properties":{"formattedCitation":"[2]","plainCitation":"[2]","noteIndex":0},"citationItems":[{"id":500,"uris":["http://zotero.org/users/8619560/items/WC4EHZM5"],"itemData":{"id":500,"type":"chapter","abstract":"In this brief introduction we outline some major highlights in the history of speech processing. We briefly describe some of the important applications of speech processing. Finally, we introduce the reader to the various parts of this handbook.","container-title":"Springer Handbook of Speech Processing","event-place":"Berlin, Heidelberg","ISBN":"978-3-540-49127-9","language":"en","note":"DOI: 10.1007/978-3-540-49127-9_1","page":"1-4","publisher":"Springer","publisher-place":"Berlin, Heidelberg","source":"Springer Link","title":"Introduction to Speech Processing","URL":"https://doi.org/10.1007/978-3-540-49127-9_1","author":[{"family":"Benesty","given":"Jacob"},{"family":"Sondhi","given":"M. Mohan"},{"family":"Huang","given":"Yiteng (Arden)"}],"editor":[{"family":"Benesty","given":"Jacob"},{"family":"Sondhi","given":"M. Mohan"},{"family":"Huang","given":"Yiteng Arden"}],"accessed":{"date-parts":[["2024",7,11]]},"issued":{"date-parts":[["2008"]]}}}],"schema":"https://github.com/citation-style-language/schema/raw/master/csl-citation.json"} </w:instrText>
      </w:r>
      <w:r w:rsidRPr="00410001">
        <w:rPr>
          <w:lang w:val="x-none"/>
        </w:rPr>
        <w:fldChar w:fldCharType="separate"/>
      </w:r>
      <w:r w:rsidRPr="00410001">
        <w:rPr>
          <w:lang w:val="x-none"/>
        </w:rPr>
        <w:t>[2]</w:t>
      </w:r>
      <w:r w:rsidRPr="00410001">
        <w:fldChar w:fldCharType="end"/>
      </w:r>
      <w:r w:rsidRPr="00410001">
        <w:rPr>
          <w:lang w:val="x-none"/>
        </w:rPr>
        <w:t>, a reason resulting from the fact that the time we are working with is discrete. The calculation of the discrete Fourier transform is performed according to the formula:</w:t>
      </w:r>
    </w:p>
    <w:p w14:paraId="0817B635" w14:textId="77777777" w:rsidR="00410001" w:rsidRPr="00410001" w:rsidRDefault="00000000" w:rsidP="00410001">
      <w:pPr>
        <w:pStyle w:val="MDPI31text"/>
        <w:rPr>
          <w:lang w:val="x-none"/>
        </w:rPr>
      </w:pPr>
      <m:oMathPara>
        <m:oMath>
          <m:eqArr>
            <m:eqArrPr>
              <m:maxDist m:val="1"/>
              <m:ctrlPr>
                <w:rPr>
                  <w:rFonts w:ascii="Cambria Math" w:hAnsi="Cambria Math"/>
                  <w:i/>
                  <w:lang w:val="x-none"/>
                </w:rPr>
              </m:ctrlPr>
            </m:eqArrPr>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k</m:t>
                  </m:r>
                </m:sub>
              </m:sSub>
              <m:r>
                <w:rPr>
                  <w:rFonts w:ascii="Cambria Math" w:hAnsi="Cambria Math"/>
                  <w:lang w:val="x-none"/>
                </w:rPr>
                <m:t>=</m:t>
              </m:r>
              <m:nary>
                <m:naryPr>
                  <m:chr m:val="∑"/>
                  <m:limLoc m:val="undOvr"/>
                  <m:ctrlPr>
                    <w:rPr>
                      <w:rFonts w:ascii="Cambria Math" w:hAnsi="Cambria Math"/>
                      <w:i/>
                      <w:lang w:val="x-none"/>
                    </w:rPr>
                  </m:ctrlPr>
                </m:naryPr>
                <m:sub>
                  <m:r>
                    <w:rPr>
                      <w:rFonts w:ascii="Cambria Math" w:hAnsi="Cambria Math"/>
                      <w:lang w:val="x-none"/>
                    </w:rPr>
                    <m:t>n=0</m:t>
                  </m:r>
                </m:sub>
                <m:sup>
                  <m:r>
                    <w:rPr>
                      <w:rFonts w:ascii="Cambria Math" w:hAnsi="Cambria Math"/>
                      <w:lang w:val="x-none"/>
                    </w:rPr>
                    <m:t>N-1</m:t>
                  </m:r>
                </m:sup>
                <m:e>
                  <m:r>
                    <w:rPr>
                      <w:rFonts w:ascii="Cambria Math" w:hAnsi="Cambria Math"/>
                      <w:lang w:val="x-none"/>
                    </w:rPr>
                    <m:t>xn</m:t>
                  </m:r>
                  <m:sSup>
                    <m:sSupPr>
                      <m:ctrlPr>
                        <w:rPr>
                          <w:rFonts w:ascii="Cambria Math" w:hAnsi="Cambria Math"/>
                          <w:i/>
                          <w:lang w:val="x-none"/>
                        </w:rPr>
                      </m:ctrlPr>
                    </m:sSupPr>
                    <m:e>
                      <m:r>
                        <w:rPr>
                          <w:rFonts w:ascii="Cambria Math" w:hAnsi="Cambria Math"/>
                          <w:lang w:val="x-none"/>
                        </w:rPr>
                        <m:t>e</m:t>
                      </m:r>
                    </m:e>
                    <m:sup>
                      <m:r>
                        <w:rPr>
                          <w:rFonts w:ascii="Cambria Math" w:hAnsi="Cambria Math"/>
                          <w:lang w:val="x-none"/>
                        </w:rPr>
                        <m:t>-i2π</m:t>
                      </m:r>
                      <m:f>
                        <m:fPr>
                          <m:ctrlPr>
                            <w:rPr>
                              <w:rFonts w:ascii="Cambria Math" w:hAnsi="Cambria Math"/>
                              <w:i/>
                              <w:lang w:val="x-none"/>
                            </w:rPr>
                          </m:ctrlPr>
                        </m:fPr>
                        <m:num>
                          <m:r>
                            <w:rPr>
                              <w:rFonts w:ascii="Cambria Math" w:hAnsi="Cambria Math"/>
                              <w:lang w:val="x-none"/>
                            </w:rPr>
                            <m:t>kn</m:t>
                          </m:r>
                        </m:num>
                        <m:den>
                          <m:r>
                            <w:rPr>
                              <w:rFonts w:ascii="Cambria Math" w:hAnsi="Cambria Math"/>
                              <w:lang w:val="x-none"/>
                            </w:rPr>
                            <m:t>N</m:t>
                          </m:r>
                        </m:den>
                      </m:f>
                    </m:sup>
                  </m:sSup>
                </m:e>
              </m:nary>
              <m:r>
                <w:rPr>
                  <w:rFonts w:ascii="Cambria Math" w:hAnsi="Cambria Math"/>
                  <w:lang w:val="x-none"/>
                </w:rPr>
                <m:t>#</m:t>
              </m:r>
              <m:d>
                <m:dPr>
                  <m:ctrlPr>
                    <w:rPr>
                      <w:rFonts w:ascii="Cambria Math" w:hAnsi="Cambria Math"/>
                      <w:i/>
                      <w:lang w:val="x-none"/>
                    </w:rPr>
                  </m:ctrlPr>
                </m:dPr>
                <m:e>
                  <m:r>
                    <w:rPr>
                      <w:rFonts w:ascii="Cambria Math" w:hAnsi="Cambria Math"/>
                      <w:lang w:val="x-none"/>
                    </w:rPr>
                    <m:t>1</m:t>
                  </m:r>
                </m:e>
              </m:d>
            </m:e>
          </m:eqArr>
        </m:oMath>
      </m:oMathPara>
    </w:p>
    <w:p w14:paraId="10B5BDA3" w14:textId="77777777" w:rsidR="00410001" w:rsidRPr="00410001" w:rsidRDefault="00410001" w:rsidP="00410001">
      <w:pPr>
        <w:pStyle w:val="MDPI31text"/>
        <w:rPr>
          <w:lang w:val="x-none"/>
        </w:rPr>
      </w:pPr>
      <w:r w:rsidRPr="00410001">
        <w:rPr>
          <w:lang w:val="x-none"/>
        </w:rPr>
        <w:tab/>
        <w:t xml:space="preserve">The spectrogram and Short-Time Fourier Transform (STFT) are two very closely related concepts, the difference in their applicability being in the way the frequency of the data changes (stationary or non-stationary). Spectrogram is more suitable for stationary data, it displays only the magnitude of the power spectrum , whereas STFT displays both </w:t>
      </w:r>
      <w:r w:rsidRPr="00410001">
        <w:rPr>
          <w:lang w:val="x-none"/>
        </w:rPr>
        <w:lastRenderedPageBreak/>
        <w:t>magnitude and phase. The calculation formula for the Short-Term Fourier Transform is as follows:</w:t>
      </w:r>
    </w:p>
    <w:p w14:paraId="2738DA67" w14:textId="77777777" w:rsidR="00410001" w:rsidRPr="00410001" w:rsidRDefault="00000000"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STFT</m:t>
              </m:r>
              <m:d>
                <m:dPr>
                  <m:begChr m:val="{"/>
                  <m:endChr m:val="}"/>
                  <m:ctrlPr>
                    <w:rPr>
                      <w:rFonts w:ascii="Cambria Math" w:hAnsi="Cambria Math"/>
                      <w:i/>
                      <w:lang w:val="x-none"/>
                    </w:rPr>
                  </m:ctrlPr>
                </m:dPr>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n</m:t>
                      </m:r>
                    </m:sub>
                  </m:sSub>
                </m:e>
              </m:d>
              <m:d>
                <m:dPr>
                  <m:ctrlPr>
                    <w:rPr>
                      <w:rFonts w:ascii="Cambria Math" w:hAnsi="Cambria Math"/>
                      <w:i/>
                      <w:lang w:val="x-none"/>
                    </w:rPr>
                  </m:ctrlPr>
                </m:dPr>
                <m:e>
                  <m:r>
                    <w:rPr>
                      <w:rFonts w:ascii="Cambria Math" w:hAnsi="Cambria Math"/>
                      <w:lang w:val="x-none"/>
                    </w:rPr>
                    <m:t>h,k</m:t>
                  </m:r>
                </m:e>
              </m:d>
              <m:r>
                <w:rPr>
                  <w:rFonts w:ascii="Cambria Math" w:hAnsi="Cambria Math"/>
                  <w:lang w:val="x-none"/>
                </w:rPr>
                <m:t>=X</m:t>
              </m:r>
              <m:d>
                <m:dPr>
                  <m:ctrlPr>
                    <w:rPr>
                      <w:rFonts w:ascii="Cambria Math" w:hAnsi="Cambria Math"/>
                      <w:i/>
                      <w:lang w:val="x-none"/>
                    </w:rPr>
                  </m:ctrlPr>
                </m:dPr>
                <m:e>
                  <m:r>
                    <w:rPr>
                      <w:rFonts w:ascii="Cambria Math" w:hAnsi="Cambria Math"/>
                      <w:lang w:val="x-none"/>
                    </w:rPr>
                    <m:t>h,k</m:t>
                  </m:r>
                </m:e>
              </m:d>
              <m:r>
                <w:rPr>
                  <w:rFonts w:ascii="Cambria Math" w:hAnsi="Cambria Math"/>
                  <w:lang w:val="x-none"/>
                </w:rPr>
                <m:t>=</m:t>
              </m:r>
              <m:nary>
                <m:naryPr>
                  <m:chr m:val="∑"/>
                  <m:limLoc m:val="undOvr"/>
                  <m:ctrlPr>
                    <w:rPr>
                      <w:rFonts w:ascii="Cambria Math" w:hAnsi="Cambria Math"/>
                      <w:i/>
                      <w:lang w:val="x-none"/>
                    </w:rPr>
                  </m:ctrlPr>
                </m:naryPr>
                <m:sub>
                  <m:r>
                    <w:rPr>
                      <w:rFonts w:ascii="Cambria Math" w:hAnsi="Cambria Math"/>
                      <w:lang w:val="x-none"/>
                    </w:rPr>
                    <m:t>n=0</m:t>
                  </m:r>
                </m:sub>
                <m:sup>
                  <m:r>
                    <w:rPr>
                      <w:rFonts w:ascii="Cambria Math" w:hAnsi="Cambria Math"/>
                      <w:lang w:val="x-none"/>
                    </w:rPr>
                    <m:t>N-1</m:t>
                  </m:r>
                </m:sup>
                <m:e>
                  <m:sSub>
                    <m:sSubPr>
                      <m:ctrlPr>
                        <w:rPr>
                          <w:rFonts w:ascii="Cambria Math" w:hAnsi="Cambria Math"/>
                          <w:i/>
                          <w:lang w:val="x-none"/>
                        </w:rPr>
                      </m:ctrlPr>
                    </m:sSubPr>
                    <m:e>
                      <m:r>
                        <w:rPr>
                          <w:rFonts w:ascii="Cambria Math" w:hAnsi="Cambria Math"/>
                          <w:lang w:val="x-none"/>
                        </w:rPr>
                        <m:t>x</m:t>
                      </m:r>
                    </m:e>
                    <m:sub>
                      <m:r>
                        <w:rPr>
                          <w:rFonts w:ascii="Cambria Math" w:hAnsi="Cambria Math"/>
                          <w:lang w:val="x-none"/>
                        </w:rPr>
                        <m:t>n</m:t>
                      </m:r>
                    </m:sub>
                  </m:sSub>
                  <m:r>
                    <w:rPr>
                      <w:rFonts w:ascii="Cambria Math" w:hAnsi="Cambria Math"/>
                      <w:lang w:val="x-none"/>
                    </w:rPr>
                    <m:t>+h</m:t>
                  </m:r>
                  <m:sSub>
                    <m:sSubPr>
                      <m:ctrlPr>
                        <w:rPr>
                          <w:rFonts w:ascii="Cambria Math" w:hAnsi="Cambria Math"/>
                          <w:i/>
                          <w:lang w:val="x-none"/>
                        </w:rPr>
                      </m:ctrlPr>
                    </m:sSubPr>
                    <m:e>
                      <m:r>
                        <w:rPr>
                          <w:rFonts w:ascii="Cambria Math" w:hAnsi="Cambria Math"/>
                          <w:lang w:val="x-none"/>
                        </w:rPr>
                        <m:t>w</m:t>
                      </m:r>
                    </m:e>
                    <m:sub>
                      <m:r>
                        <w:rPr>
                          <w:rFonts w:ascii="Cambria Math" w:hAnsi="Cambria Math"/>
                          <w:lang w:val="x-none"/>
                        </w:rPr>
                        <m:t>n</m:t>
                      </m:r>
                    </m:sub>
                  </m:sSub>
                  <m:sSup>
                    <m:sSupPr>
                      <m:ctrlPr>
                        <w:rPr>
                          <w:rFonts w:ascii="Cambria Math" w:hAnsi="Cambria Math"/>
                          <w:i/>
                          <w:lang w:val="x-none"/>
                        </w:rPr>
                      </m:ctrlPr>
                    </m:sSupPr>
                    <m:e>
                      <m:r>
                        <w:rPr>
                          <w:rFonts w:ascii="Cambria Math" w:hAnsi="Cambria Math"/>
                          <w:lang w:val="x-none"/>
                        </w:rPr>
                        <m:t>e</m:t>
                      </m:r>
                    </m:e>
                    <m:sup>
                      <m:r>
                        <w:rPr>
                          <w:rFonts w:ascii="Cambria Math" w:hAnsi="Cambria Math"/>
                          <w:lang w:val="x-none"/>
                        </w:rPr>
                        <m:t>-i2π</m:t>
                      </m:r>
                      <m:f>
                        <m:fPr>
                          <m:ctrlPr>
                            <w:rPr>
                              <w:rFonts w:ascii="Cambria Math" w:hAnsi="Cambria Math"/>
                              <w:i/>
                              <w:lang w:val="x-none"/>
                            </w:rPr>
                          </m:ctrlPr>
                        </m:fPr>
                        <m:num>
                          <m:r>
                            <w:rPr>
                              <w:rFonts w:ascii="Cambria Math" w:hAnsi="Cambria Math"/>
                              <w:lang w:val="x-none"/>
                            </w:rPr>
                            <m:t>kn</m:t>
                          </m:r>
                        </m:num>
                        <m:den>
                          <m:r>
                            <w:rPr>
                              <w:rFonts w:ascii="Cambria Math" w:hAnsi="Cambria Math"/>
                              <w:lang w:val="x-none"/>
                            </w:rPr>
                            <m:t>N</m:t>
                          </m:r>
                        </m:den>
                      </m:f>
                    </m:sup>
                  </m:sSup>
                </m:e>
              </m:nary>
              <m:r>
                <w:rPr>
                  <w:rFonts w:ascii="Cambria Math" w:hAnsi="Cambria Math"/>
                  <w:lang w:val="x-none"/>
                </w:rPr>
                <m:t>#</m:t>
              </m:r>
              <m:d>
                <m:dPr>
                  <m:ctrlPr>
                    <w:rPr>
                      <w:rFonts w:ascii="Cambria Math" w:hAnsi="Cambria Math"/>
                      <w:i/>
                      <w:lang w:val="x-none"/>
                    </w:rPr>
                  </m:ctrlPr>
                </m:dPr>
                <m:e>
                  <m:r>
                    <w:rPr>
                      <w:rFonts w:ascii="Cambria Math" w:hAnsi="Cambria Math"/>
                      <w:lang w:val="x-none"/>
                    </w:rPr>
                    <m:t>2</m:t>
                  </m:r>
                </m:e>
              </m:d>
            </m:e>
          </m:eqArr>
        </m:oMath>
      </m:oMathPara>
    </w:p>
    <w:p w14:paraId="4B1F6022" w14:textId="77777777" w:rsidR="00410001" w:rsidRPr="00410001" w:rsidRDefault="00410001" w:rsidP="00410001">
      <w:pPr>
        <w:pStyle w:val="MDPI31text"/>
        <w:rPr>
          <w:lang w:val="x-none"/>
        </w:rPr>
      </w:pPr>
      <w:r w:rsidRPr="00410001">
        <w:rPr>
          <w:lang w:val="x-none"/>
        </w:rPr>
        <w:tab/>
        <w:t xml:space="preserve">Waveforms are another way of representing audio data for the purpose of preprocessing and extracting relevant features for machine learning models. These, however, are not usually used in this form for training models due to their complexity. This graphical representation depends on the signal amplitude, as described in </w:t>
      </w:r>
      <w:r w:rsidRPr="00410001">
        <w:rPr>
          <w:lang w:val="x-none"/>
        </w:rPr>
        <w:fldChar w:fldCharType="begin"/>
      </w:r>
      <w:r w:rsidR="00391DD3">
        <w:rPr>
          <w:lang w:val="x-none"/>
        </w:rPr>
        <w:instrText xml:space="preserve"> ADDIN ZOTERO_ITEM CSL_CITATION {"citationID":"zlvyOaj0","properties":{"formattedCitation":"[3]","plainCitation":"[3]","noteIndex":0},"citationItems":[{"id":1128,"uris":["http://zotero.org/users/8619560/items/GLUATX5I"],"itemData":{"id":1128,"type":"paper-conference","abstract":"There are many sounds all around us and our brain can easily and clearly identify them. Furthermore, our brain processes the received sound signals continuously and provides us with relevant environmental knowledge. Although not up to the level of accuracy of the brain, there are some smart devices which can extract necessary information from an audio signal with the help of different algorithms. Over the years several models like the Convolutional Neural Network (CNN), Artificial Neural Network (ANN), Region-Convolutional Neural Network (R-CNN) and many machine learning techniques have been adopted to classify sound accurately and these have shown promising results in the recent years in distinguishing spectra-temporal pictures and different sound classes. The novelty of our research lies in showing that the long-short term memory (LSTM) shows a better result in classification accuracy compared to CNN for many features used. Moreover, we have tested the accuracy of the models based on different techniques such as augmentation and stacking of different spectral-features. In such a way it was possible with our LSTM model, to reach an accuracy of 98.81%, which is state-of-the-art performance on the UrbanSound8k dataset.","container-title":"2020 Fourth International Conference On Intelligent Computing in Data Sciences (ICDS)","DOI":"10.1109/ICDS50568.2020.9268723","event-title":"2020 Fourth International Conference On Intelligent Computing in Data Sciences (ICDS)","page":"1-9","source":"IEEE Xplore","title":"Urban Sound Classification Using Convolutional Neural Network and Long Short Term Memory Based on Multiple Features","URL":"https://ieeexplore.ieee.org/document/9268723","author":[{"family":"Das","given":"Joy Krishan"},{"family":"Ghosh","given":"Arka"},{"family":"Pal","given":"Abhijit Kumar"},{"family":"Dutta","given":"Sumit"},{"family":"Chakrabarty","given":"Amitabha"}],"accessed":{"date-parts":[["2025",2,11]]},"issued":{"date-parts":[["2020",10]]}}}],"schema":"https://github.com/citation-style-language/schema/raw/master/csl-citation.json"} </w:instrText>
      </w:r>
      <w:r w:rsidRPr="00410001">
        <w:rPr>
          <w:lang w:val="x-none"/>
        </w:rPr>
        <w:fldChar w:fldCharType="separate"/>
      </w:r>
      <w:r w:rsidR="00391DD3" w:rsidRPr="00391DD3">
        <w:t>[3]</w:t>
      </w:r>
      <w:r w:rsidRPr="00410001">
        <w:fldChar w:fldCharType="end"/>
      </w:r>
      <w:r w:rsidRPr="00410001">
        <w:rPr>
          <w:lang w:val="x-none"/>
        </w:rPr>
        <w:t>, which can change if the pressure around the microphone changes.</w:t>
      </w:r>
    </w:p>
    <w:p w14:paraId="0DB7D378" w14:textId="77777777" w:rsidR="00410001" w:rsidRPr="00410001" w:rsidRDefault="00410001" w:rsidP="00410001">
      <w:pPr>
        <w:pStyle w:val="MDPI31text"/>
        <w:rPr>
          <w:lang w:val="x-none"/>
        </w:rPr>
      </w:pPr>
      <w:r w:rsidRPr="00410001">
        <w:rPr>
          <w:lang w:val="x-none"/>
        </w:rPr>
        <w:tab/>
        <w:t xml:space="preserve">The waveform is generally used for extracting other key features needed by the machine learning domain. For example, one can infer from it the spectrogram mentioned above, but also other data such as Mel Frequency cepstral Coefficients (MFCC). The differences between the two, displayed graphically in </w:t>
      </w:r>
      <w:r w:rsidRPr="00410001">
        <w:rPr>
          <w:lang w:val="x-none"/>
        </w:rPr>
        <w:fldChar w:fldCharType="begin"/>
      </w:r>
      <w:r w:rsidRPr="00410001">
        <w:rPr>
          <w:lang w:val="x-none"/>
        </w:rPr>
        <w:instrText xml:space="preserve"> REF _Ref171591212 \h </w:instrText>
      </w:r>
      <w:r w:rsidRPr="00410001">
        <w:rPr>
          <w:lang w:val="x-none"/>
        </w:rPr>
      </w:r>
      <w:r w:rsidRPr="00410001">
        <w:rPr>
          <w:lang w:val="x-none"/>
        </w:rPr>
        <w:fldChar w:fldCharType="separate"/>
      </w:r>
      <w:r w:rsidRPr="00410001">
        <w:rPr>
          <w:lang w:val="x-none"/>
        </w:rPr>
        <w:t>Figure 1 – A sample of a crying sample with its signal, its MFCC and its Fourier spectrogram.</w:t>
      </w:r>
      <w:r w:rsidRPr="00410001">
        <w:fldChar w:fldCharType="end"/>
      </w:r>
      <w:r w:rsidRPr="00410001">
        <w:rPr>
          <w:lang w:val="x-none"/>
        </w:rPr>
        <w:t>, are in the time-frequency representation, as the spectrogram contains details of the entire audio spectrum, whereas the MFCC uses a logarithmic scale based on human perception of sound frequencies. Therefore, their dimensions differ, with MFCC being more reduced by synthesizing spectral information into cepstral coefficients.</w:t>
      </w:r>
    </w:p>
    <w:p w14:paraId="60385146" w14:textId="77777777" w:rsidR="00410001" w:rsidRPr="00410001" w:rsidRDefault="00410001" w:rsidP="00410001">
      <w:pPr>
        <w:pStyle w:val="MDPI31text"/>
        <w:rPr>
          <w:lang w:val="x-none"/>
        </w:rPr>
      </w:pPr>
      <w:r w:rsidRPr="00410001">
        <w:rPr>
          <w:noProof/>
          <w:lang w:eastAsia="en-US" w:bidi="ar-SA"/>
        </w:rPr>
        <mc:AlternateContent>
          <mc:Choice Requires="wps">
            <w:drawing>
              <wp:inline distT="0" distB="0" distL="0" distR="0" wp14:anchorId="7E54B2D5" wp14:editId="125D8720">
                <wp:extent cx="3089910" cy="2157984"/>
                <wp:effectExtent l="0" t="0" r="15240" b="13970"/>
                <wp:docPr id="145347008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157984"/>
                        </a:xfrm>
                        <a:prstGeom prst="rect">
                          <a:avLst/>
                        </a:prstGeom>
                        <a:solidFill>
                          <a:srgbClr val="FFFFFF"/>
                        </a:solidFill>
                        <a:ln w="9525">
                          <a:solidFill>
                            <a:srgbClr val="000000"/>
                          </a:solidFill>
                          <a:miter lim="800000"/>
                          <a:headEnd/>
                          <a:tailEnd/>
                        </a:ln>
                      </wps:spPr>
                      <wps:txbx>
                        <w:txbxContent>
                          <w:p w14:paraId="62CEDA5C" w14:textId="77777777" w:rsidR="00A70907" w:rsidRDefault="00A70907" w:rsidP="00410001">
                            <w:pPr>
                              <w:pStyle w:val="BodyText"/>
                            </w:pPr>
                            <w:r>
                              <w:rPr>
                                <w:noProof/>
                                <w:lang w:eastAsia="en-US"/>
                              </w:rPr>
                              <w:drawing>
                                <wp:inline distT="0" distB="0" distL="0" distR="0" wp14:anchorId="534F323F" wp14:editId="20478AC2">
                                  <wp:extent cx="2898140" cy="2037661"/>
                                  <wp:effectExtent l="0" t="0" r="0" b="1270"/>
                                  <wp:docPr id="748782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267" name="Picture 3" descr="A screenshot of a computer scree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8140" cy="2037661"/>
                                          </a:xfrm>
                                          <a:prstGeom prst="rect">
                                            <a:avLst/>
                                          </a:prstGeom>
                                          <a:noFill/>
                                          <a:ln>
                                            <a:noFill/>
                                          </a:ln>
                                        </pic:spPr>
                                      </pic:pic>
                                    </a:graphicData>
                                  </a:graphic>
                                </wp:inline>
                              </w:drawing>
                            </w:r>
                          </w:p>
                          <w:p w14:paraId="349BE7EB" w14:textId="77777777" w:rsidR="00A70907" w:rsidRPr="005F10DA" w:rsidRDefault="00A70907" w:rsidP="00410001">
                            <w:pPr>
                              <w:pStyle w:val="BodyText"/>
                            </w:pPr>
                          </w:p>
                        </w:txbxContent>
                      </wps:txbx>
                      <wps:bodyPr rot="0" vert="horz" wrap="square" lIns="91440" tIns="45720" rIns="91440" bIns="45720" anchor="t" anchorCtr="0" upright="1">
                        <a:noAutofit/>
                      </wps:bodyPr>
                    </wps:wsp>
                  </a:graphicData>
                </a:graphic>
              </wp:inline>
            </w:drawing>
          </mc:Choice>
          <mc:Fallback>
            <w:pict>
              <v:shapetype w14:anchorId="19A3E3F8" id="_x0000_t202" coordsize="21600,21600" o:spt="202" path="m,l,21600r21600,l21600,xe">
                <v:stroke joinstyle="miter"/>
                <v:path gradientshapeok="t" o:connecttype="rect"/>
              </v:shapetype>
              <v:shape id="Text Box 8" o:spid="_x0000_s1026" type="#_x0000_t202" style="width:243.3pt;height:16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">
                <v:textbox>
                  <w:txbxContent>
                    <w:p w:rsidR="00A70907" w:rsidRDefault="00A70907" w:rsidP="00410001">
                      <w:pPr>
                        <w:pStyle w:val="BodyText"/>
                      </w:pPr>
                      <w:r>
                        <w:rPr>
                          <w:noProof/>
                          <w:lang w:eastAsia="en-US"/>
                        </w:rPr>
                        <w:drawing>
                          <wp:inline distT="0" distB="0" distL="0" distR="0" wp14:anchorId="0B2C8F71" wp14:editId="4787A5A3">
                            <wp:extent cx="2898140" cy="2037661"/>
                            <wp:effectExtent l="0" t="0" r="0" b="1270"/>
                            <wp:docPr id="74878267"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8267" name="Picture 3"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8140" cy="2037661"/>
                                    </a:xfrm>
                                    <a:prstGeom prst="rect">
                                      <a:avLst/>
                                    </a:prstGeom>
                                    <a:noFill/>
                                    <a:ln>
                                      <a:noFill/>
                                    </a:ln>
                                  </pic:spPr>
                                </pic:pic>
                              </a:graphicData>
                            </a:graphic>
                          </wp:inline>
                        </w:drawing>
                      </w:r>
                    </w:p>
                    <w:p w:rsidR="00A70907" w:rsidRPr="005F10DA" w:rsidRDefault="00A70907" w:rsidP="00410001">
                      <w:pPr>
                        <w:pStyle w:val="BodyText"/>
                      </w:pPr>
                    </w:p>
                  </w:txbxContent>
                </v:textbox>
                <w10:anchorlock/>
              </v:shape>
            </w:pict>
          </mc:Fallback>
        </mc:AlternateContent>
      </w:r>
    </w:p>
    <w:p w14:paraId="6B92CA7C" w14:textId="77777777" w:rsidR="00410001" w:rsidRPr="00410001" w:rsidRDefault="00410001" w:rsidP="00410001">
      <w:pPr>
        <w:pStyle w:val="MDPI31text"/>
        <w:rPr>
          <w:i/>
          <w:iCs/>
          <w:lang w:val="x-none"/>
        </w:rPr>
      </w:pPr>
      <w:bookmarkStart w:id="0" w:name="_Ref171606968"/>
      <w:bookmarkStart w:id="1" w:name="_Ref171591212"/>
      <w:r w:rsidRPr="00410001">
        <w:rPr>
          <w:i/>
          <w:iCs/>
          <w:lang w:val="x-none"/>
        </w:rPr>
        <w:t xml:space="preserve">Figure </w:t>
      </w:r>
      <w:r w:rsidRPr="00410001">
        <w:rPr>
          <w:i/>
          <w:iCs/>
          <w:lang w:val="x-none"/>
        </w:rPr>
        <w:fldChar w:fldCharType="begin"/>
      </w:r>
      <w:r w:rsidRPr="00410001">
        <w:rPr>
          <w:i/>
          <w:iCs/>
          <w:lang w:val="x-none"/>
        </w:rPr>
        <w:instrText xml:space="preserve"> SEQ Figure \* ARABIC </w:instrText>
      </w:r>
      <w:r w:rsidRPr="00410001">
        <w:rPr>
          <w:i/>
          <w:iCs/>
          <w:lang w:val="x-none"/>
        </w:rPr>
        <w:fldChar w:fldCharType="separate"/>
      </w:r>
      <w:r w:rsidRPr="00410001">
        <w:rPr>
          <w:i/>
          <w:iCs/>
          <w:lang w:val="x-none"/>
        </w:rPr>
        <w:t>1</w:t>
      </w:r>
      <w:r w:rsidRPr="00410001">
        <w:fldChar w:fldCharType="end"/>
      </w:r>
      <w:bookmarkEnd w:id="0"/>
      <w:r w:rsidRPr="00410001">
        <w:rPr>
          <w:i/>
          <w:iCs/>
          <w:lang w:val="x-none"/>
        </w:rPr>
        <w:t xml:space="preserve"> – A sample of a crying sample with its signal, its MFCC and its Fourier spectrogram.</w:t>
      </w:r>
      <w:bookmarkEnd w:id="1"/>
    </w:p>
    <w:p w14:paraId="796EF200" w14:textId="77777777" w:rsidR="00410001" w:rsidRDefault="00410001" w:rsidP="00410001">
      <w:pPr>
        <w:pStyle w:val="MDPI31text"/>
      </w:pPr>
    </w:p>
    <w:p w14:paraId="3046ED0D" w14:textId="77777777" w:rsidR="005C5C14" w:rsidRDefault="005C5C14" w:rsidP="00F1752F">
      <w:pPr>
        <w:pStyle w:val="MDPI31text"/>
      </w:pPr>
    </w:p>
    <w:p w14:paraId="2C00D9B9" w14:textId="77777777" w:rsidR="00410001" w:rsidRPr="00410001" w:rsidRDefault="00410001" w:rsidP="00030714">
      <w:pPr>
        <w:pStyle w:val="MDPI22heading2"/>
      </w:pPr>
      <w:r w:rsidRPr="00410001">
        <w:t>Data augmentation</w:t>
      </w:r>
    </w:p>
    <w:p w14:paraId="37AD6B6B" w14:textId="77777777" w:rsidR="00410001" w:rsidRDefault="00410001" w:rsidP="00410001">
      <w:pPr>
        <w:pStyle w:val="MDPI31text"/>
        <w:rPr>
          <w:lang w:val="x-none"/>
        </w:rPr>
      </w:pPr>
      <w:r w:rsidRPr="00410001">
        <w:rPr>
          <w:lang w:val="x-none"/>
        </w:rPr>
        <w:t>Dataset augmentations play a role in the robustness and generalization abilities of deep learning models, espectially when a high number of samples is lacking. For audio data, augmentations such as time stretching, pitch shifting, addition of noise, and changes in volume introduce variations that can occur when testing such a model in real environments. This aids in not overfitting to the training data and therefore assures the model's performance over unseen data segments. Augmentation can also help to balance datasets, especially when classes are imbalanced, by artificially increasing the diversity and quantity of training samples. These techniques thereby help improve pattern recognition and feature extraction within a model that has invariance to some distortions, which has shown better performance in tasks such as speech recognition, music genre classification, and environmental sound detection.</w:t>
      </w:r>
    </w:p>
    <w:p w14:paraId="12FEC037" w14:textId="77777777" w:rsidR="00410001" w:rsidRPr="00410001" w:rsidRDefault="00410001" w:rsidP="00410001">
      <w:pPr>
        <w:pStyle w:val="MDPI31text"/>
        <w:numPr>
          <w:ilvl w:val="0"/>
          <w:numId w:val="25"/>
        </w:numPr>
        <w:rPr>
          <w:lang w:val="x-none"/>
        </w:rPr>
      </w:pPr>
      <w:r w:rsidRPr="00410001">
        <w:rPr>
          <w:lang w:val="x-none"/>
        </w:rPr>
        <w:t>Pitch shifting seeks to alter the pitch of the audio without changing its duration. This is used in applications such as music genre classification or speech recognition, in which many pitches would help refer to various speakers or musical instruments. By training on pitch-shifted audio, a model has a greater likelihood of becoming invariant to these variations.</w:t>
      </w:r>
    </w:p>
    <w:p w14:paraId="5220B760" w14:textId="77777777" w:rsidR="00410001" w:rsidRPr="00410001" w:rsidRDefault="00410001" w:rsidP="00410001">
      <w:pPr>
        <w:pStyle w:val="MDPI31text"/>
        <w:numPr>
          <w:ilvl w:val="0"/>
          <w:numId w:val="25"/>
        </w:numPr>
        <w:rPr>
          <w:lang w:val="x-none"/>
        </w:rPr>
      </w:pPr>
      <w:r w:rsidRPr="00410001">
        <w:rPr>
          <w:lang w:val="x-none"/>
        </w:rPr>
        <w:lastRenderedPageBreak/>
        <w:t xml:space="preserve">Adding noise involves overlaying background noise onto the original audio, usually done through the addition between the original signal and a noise signal that is multiplied with a noise factor. This simulates real-world environments where background noise can be present and helps in making models more robust. Different types of noise can be used, such as white noise, pink noise, brown noise, or realistic environmental sounds like traffic or crowd noise. </w:t>
      </w:r>
    </w:p>
    <w:p w14:paraId="4C27BCF5" w14:textId="77777777" w:rsidR="00410001" w:rsidRPr="00410001" w:rsidRDefault="00410001" w:rsidP="00410001">
      <w:pPr>
        <w:pStyle w:val="MDPI31text"/>
        <w:numPr>
          <w:ilvl w:val="0"/>
          <w:numId w:val="25"/>
        </w:numPr>
        <w:rPr>
          <w:lang w:val="x-none"/>
        </w:rPr>
      </w:pPr>
      <w:r w:rsidRPr="00410001">
        <w:rPr>
          <w:lang w:val="x-none"/>
        </w:rPr>
        <w:t>Time shifting moves the audio signal forward or backward in time by a certain amount. This augmentation can help a model become invariant to slight timing differences, which can be especially useful in tasks like speech recognition or event detection where exact timing can vary. This is especially useful for longer audio signals that only have certain segments with sounds, such that the model does not correlate the position in time with the classification; thus, making it more robust.</w:t>
      </w:r>
    </w:p>
    <w:p w14:paraId="2B88F01A" w14:textId="77777777" w:rsidR="00410001" w:rsidRPr="00410001" w:rsidRDefault="00410001" w:rsidP="00410001">
      <w:pPr>
        <w:pStyle w:val="MDPI31text"/>
        <w:numPr>
          <w:ilvl w:val="0"/>
          <w:numId w:val="25"/>
        </w:numPr>
        <w:rPr>
          <w:lang w:val="x-none"/>
        </w:rPr>
      </w:pPr>
      <w:r w:rsidRPr="00410001">
        <w:rPr>
          <w:lang w:val="x-none"/>
        </w:rPr>
        <w:t>Volume change, also known as gain adjustment, involves altering the amplitude of the audio signal to make it louder or quieter. This is achieved by multiplying the audio waveform by a constant factor greater than 1 for amplification or between 0 and 1 for attenuation. Volume change is a simple yet effective augmentation that helps in simulating real-world scenarios where the audio might be recorded at different levels of loudness due to varying distances from the microphone or different recording equipment.</w:t>
      </w:r>
    </w:p>
    <w:p w14:paraId="3F6FDAE7" w14:textId="77777777" w:rsidR="00410001" w:rsidRDefault="00410001" w:rsidP="00410001">
      <w:pPr>
        <w:pStyle w:val="MDPI31text"/>
        <w:rPr>
          <w:lang w:val="x-none"/>
        </w:rPr>
      </w:pPr>
    </w:p>
    <w:p w14:paraId="412DB85E" w14:textId="77777777" w:rsidR="00410001" w:rsidRDefault="00410001" w:rsidP="00410001">
      <w:pPr>
        <w:pStyle w:val="MDPI31text"/>
        <w:rPr>
          <w:lang w:val="x-none"/>
        </w:rPr>
      </w:pPr>
    </w:p>
    <w:p w14:paraId="1206CFEF" w14:textId="77777777" w:rsidR="00410001" w:rsidRPr="00410001" w:rsidRDefault="00410001" w:rsidP="00030714">
      <w:pPr>
        <w:pStyle w:val="MDPI22heading2"/>
      </w:pPr>
      <w:r w:rsidRPr="00410001">
        <w:t>Machine learning</w:t>
      </w:r>
      <w:r w:rsidR="00030714">
        <w:t xml:space="preserve"> models</w:t>
      </w:r>
    </w:p>
    <w:p w14:paraId="2A63B8E0" w14:textId="77777777" w:rsidR="00410001" w:rsidRPr="00410001" w:rsidRDefault="00410001" w:rsidP="00410001">
      <w:pPr>
        <w:pStyle w:val="MDPI31text"/>
        <w:rPr>
          <w:lang w:val="x-none"/>
        </w:rPr>
      </w:pPr>
      <w:r w:rsidRPr="00410001">
        <w:rPr>
          <w:lang w:val="x-none"/>
        </w:rPr>
        <w:t>Support Vector Machines (SVM) are a simple yet widely used classification technique that has shown high accuracy in various pattern recognition tasks. The SVM operates by finding the optimal hyperplane that separates data points of different classes in a high-dimensional space. This hyperplane is determined such that the margin, which is the distance between the hyperplane and the nearest data points of each class, is maximized. By leveraging the kernel trick, SVMs can efficiently perform non-linear classification by implicitly mapping input features into higher-dimensional spaces. This ability to handle complex boundaries and avoid overfitting makes SVMs particularly suitable for tasks involving intricate data structures, such as audio classification.</w:t>
      </w:r>
    </w:p>
    <w:p w14:paraId="4EB833EE" w14:textId="77777777" w:rsidR="00030714" w:rsidRDefault="00410001" w:rsidP="00410001">
      <w:pPr>
        <w:pStyle w:val="MDPI31text"/>
        <w:rPr>
          <w:lang w:val="x-none"/>
        </w:rPr>
      </w:pPr>
      <w:r w:rsidRPr="00410001">
        <w:rPr>
          <w:lang w:val="x-none"/>
        </w:rPr>
        <w:t>Random Forest (RF) is an ensemble learning method that uses multiple decision trees during training and outputs the majority vote of the classes for classification. Random Forest reduce the overfitting that individual trees are prone to, through the use of this array of decision trees and the majority vote to decide. Each tree in the forest is trained on a random subset of the data and features, which enhances the model's generalizability and resilience to noise.</w:t>
      </w:r>
    </w:p>
    <w:p w14:paraId="0BAD010A" w14:textId="77777777" w:rsidR="00410001" w:rsidRPr="00410001" w:rsidRDefault="00410001" w:rsidP="00410001">
      <w:pPr>
        <w:pStyle w:val="MDPI31text"/>
        <w:rPr>
          <w:lang w:val="x-none"/>
        </w:rPr>
      </w:pPr>
      <w:r w:rsidRPr="00410001">
        <w:rPr>
          <w:lang w:val="x-none"/>
        </w:rPr>
        <w:t xml:space="preserve"> </w:t>
      </w:r>
    </w:p>
    <w:p w14:paraId="070D8C5E" w14:textId="77777777" w:rsidR="00410001" w:rsidRPr="00410001" w:rsidRDefault="00030714" w:rsidP="00030714">
      <w:pPr>
        <w:pStyle w:val="MDPI22heading2"/>
      </w:pPr>
      <w:r>
        <w:t>Deep learning models</w:t>
      </w:r>
    </w:p>
    <w:p w14:paraId="2DCE9A50" w14:textId="77777777" w:rsidR="00410001" w:rsidRPr="00410001" w:rsidRDefault="00410001" w:rsidP="00410001">
      <w:pPr>
        <w:pStyle w:val="MDPI31text"/>
        <w:rPr>
          <w:lang w:val="x-none"/>
        </w:rPr>
      </w:pPr>
      <w:r w:rsidRPr="00410001">
        <w:rPr>
          <w:lang w:val="x-none"/>
        </w:rPr>
        <w:tab/>
        <w:t xml:space="preserve">Neural networks are a subset of machine learning that have seen extensive application and development in various domains, including speech and sound recognition, which are pertinent to the baby monitoring system proposed in this study. This section identifies relevant contributions toward progress in neural networks, especially in domains such as audio recognition and health monitoring systems. Neural networks have revolutionized the field of audio recognition, making significant developments in tasks such as speech and sound classification. </w:t>
      </w:r>
    </w:p>
    <w:p w14:paraId="6A02B053" w14:textId="77777777" w:rsidR="00410001" w:rsidRPr="00410001" w:rsidRDefault="00410001" w:rsidP="00410001">
      <w:pPr>
        <w:pStyle w:val="MDPI31text"/>
        <w:rPr>
          <w:lang w:val="x-none"/>
        </w:rPr>
      </w:pPr>
      <w:r w:rsidRPr="00410001">
        <w:rPr>
          <w:lang w:val="x-none"/>
        </w:rPr>
        <w:tab/>
        <w:t xml:space="preserve">DeepSVM </w:t>
      </w:r>
      <w:r w:rsidRPr="00410001">
        <w:rPr>
          <w:lang w:val="x-none"/>
        </w:rPr>
        <w:fldChar w:fldCharType="begin"/>
      </w:r>
      <w:r w:rsidR="00EB64EB">
        <w:rPr>
          <w:lang w:val="x-none"/>
        </w:rPr>
        <w:instrText xml:space="preserve"> ADDIN ZOTERO_ITEM CSL_CITATION {"citationID":"quuIgeGt","properties":{"formattedCitation":"[4]","plainCitation":"[4]","noteIndex":0},"citationItems":[{"id":498,"uris":["http://zotero.org/users/8619560/items/AQ83ZAD8"],"itemData":{"id":498,"type":"article-journal","abstract":"There scientific and therapeutic advances in perinatology and neonatology have improved the survival prospects of preterm and extremely low birth weight infants. Infants' cries are a valuable noninvasive tool for monitoring their neurologic health, especially if they are premature. An automatic acoustic analysis and data mining are employed in this study to determine the discriminative features of preterm and full-term infant cries. The use of machine learning for recognizing sounds in a newborn's cry language has received less attention than previous methods for analyzing the sounds. Moreover, to extract appropriate features from infant cries, adequate knowledge and appropriate signal descriptors are required. Accordingly, to analyze infant cry language, we propose an approach that uses fractal descriptor to extract discriminant features from spectrograms of windowed signals, followed by iterative neighborhood component analysis (iNCA) to select appropriate features. Additionally, the improved deep support vector machine (deepSVM) is used to classify the infants' crying types and their meanings. The proposed method is verified using a newborn sound dataset. According to the classification of five types of crying perception based on various characteristics, 98.34% of all crying perceptions have been recognized. Although there are many classes examined, the feature extraction method based on the fractal method and our optimal classification have a much higher diagnostic accuracy compared to similar methods for analyzing baby crying language. The proposed method can overcome many problems associated with analyzing babies' crying sounds and understanding their language, like uncertainty and unusual errors in classification.","container-title":"ACM Transactions on Asian and Low-Resource Language Information Processing","DOI":"10.1145/3579032","journalAbbreviation":"ACM Transactions on Asian and Low-Resource Language Information Processing","source":"ResearchGate","title":"Can You Understand Why I Am Crying? A Decision-making System for Classifying Infants’ Cry Languages Based on DeepSVM Model","title-short":"Can You Understand Why I Am Crying?","volume":"23","author":[{"family":"Rezaee","given":"Khosro"},{"family":"Ghayoumi zadeh","given":"Hossein"},{"family":"Qi","given":"Lianyong"},{"family":"Rabiee","given":"Hamidreza"},{"family":"Khosravi","given":"Mohamadreza"}],"issued":{"date-parts":[["2024",1,23]]}}}],"schema":"https://github.com/citation-style-language/schema/raw/master/csl-citation.json"} </w:instrText>
      </w:r>
      <w:r w:rsidRPr="00410001">
        <w:rPr>
          <w:lang w:val="x-none"/>
        </w:rPr>
        <w:fldChar w:fldCharType="separate"/>
      </w:r>
      <w:r w:rsidRPr="00410001">
        <w:rPr>
          <w:lang w:val="x-none"/>
        </w:rPr>
        <w:t>[4]</w:t>
      </w:r>
      <w:r w:rsidRPr="00410001">
        <w:rPr>
          <w:lang w:val="x-none"/>
        </w:rPr>
        <w:fldChar w:fldCharType="end"/>
      </w:r>
      <w:r w:rsidRPr="00410001">
        <w:rPr>
          <w:lang w:val="x-none"/>
        </w:rPr>
        <w:t xml:space="preserve"> is an ensemble learning approach based on SVM to create a decision-making system for the classification of infant crying using windowing and the Fourier </w:t>
      </w:r>
      <w:r w:rsidRPr="00410001">
        <w:rPr>
          <w:lang w:val="x-none"/>
        </w:rPr>
        <w:lastRenderedPageBreak/>
        <w:t xml:space="preserve">transform for feature extraction and selection. In this paper, they managed to classify the reason for which the infant was crying with high accuracy. </w:t>
      </w:r>
    </w:p>
    <w:p w14:paraId="04334203" w14:textId="77777777" w:rsidR="00410001" w:rsidRPr="00410001" w:rsidRDefault="00410001" w:rsidP="00410001">
      <w:pPr>
        <w:pStyle w:val="MDPI31text"/>
        <w:rPr>
          <w:lang w:val="x-none"/>
        </w:rPr>
      </w:pPr>
      <w:r w:rsidRPr="00410001">
        <w:rPr>
          <w:lang w:val="x-none"/>
        </w:rPr>
        <w:tab/>
        <w:t xml:space="preserve">In </w:t>
      </w:r>
      <w:r w:rsidRPr="00410001">
        <w:rPr>
          <w:lang w:val="x-none"/>
        </w:rPr>
        <w:fldChar w:fldCharType="begin"/>
      </w:r>
      <w:r w:rsidR="00EB64EB">
        <w:rPr>
          <w:lang w:val="x-none"/>
        </w:rPr>
        <w:instrText xml:space="preserve"> ADDIN ZOTERO_ITEM CSL_CITATION {"citationID":"oM6hzfLS","properties":{"formattedCitation":"[5]","plainCitation":"[5]","noteIndex":0},"citationItems":[{"id":497,"uris":["http://zotero.org/users/8619560/items/5ZEYHC6A"],"itemData":{"id":497,"type":"article-journal","abstract":"The cry of a premature infant is an attempt to connect with its mother or others. The newborns are communicated in different ways depending on the reason for their screams. In recent days, the preprocessing, feature extraction, and classification of audio signals require expert attention and a lot of effort. In this paper, a novel deep convolutional recurrent neural network (DCR net) has been proposed to classify the premature infant cry signal into different categories. The acquisition of the cry signal generally requires a lengthy observation period and several activity processes to obtain all the signals of the premature infant. The relevant multi-class frequency features are extracted by using the MFCC (Mel-frequency cepstral coefficient), BFCC (Bark-frequency cepstral coefficient), and LPCC (linear prediction cepstral coefficient) features, which are combined to create a fused feature matrix that is helpful in the classification of pathological crying. Based on these features, the DCR net is used to classify sounds in the premature infant cry. The sound of the target cry signal is classified into five categories: “neh” means hunger, “heh” means discomfort, “eh” means burping, “eair” means cramps, and “owh” means fatigue. The efficiency of the DCR net was estimated with some metrics such as specificity, precision, accuracy, recall, and F1 score. The experimental fallouts disclose that the proposed DCR net attains a better classification accuracy of 97.27% for identifying infant cry signals. The DCR net increases the overall performance range by 8.61%, 11.58%, 0.54%, and 17.03% better than SVM-RBF, MFCC-SVM, optimized deep learning model, and hidden Markov model, respectively.","container-title":"Circuits, Systems, and Signal Processing","DOI":"10.1007/s00034-023-02457-5","journalAbbreviation":"Circuits, Systems, and Signal Processing","page":"1-20","source":"ResearchGate","title":"Premature Infant Cry Classification via Deep Convolutional Recurrent Neural Network Based on Multi-class Features","volume":"42","author":[{"family":"Rajagopal","given":"Sabitha"},{"family":"Poonkodi","given":"P."},{"family":"Kavitha","given":"M."},{"family":"Subburathinam","given":"Karthik"}],"issued":{"date-parts":[["2023",8,1]]}}}],"schema":"https://github.com/citation-style-language/schema/raw/master/csl-citation.json"} </w:instrText>
      </w:r>
      <w:r w:rsidRPr="00410001">
        <w:rPr>
          <w:lang w:val="x-none"/>
        </w:rPr>
        <w:fldChar w:fldCharType="separate"/>
      </w:r>
      <w:r w:rsidRPr="00410001">
        <w:rPr>
          <w:lang w:val="x-none"/>
        </w:rPr>
        <w:t>[5]</w:t>
      </w:r>
      <w:r w:rsidRPr="00410001">
        <w:rPr>
          <w:lang w:val="x-none"/>
        </w:rPr>
        <w:fldChar w:fldCharType="end"/>
      </w:r>
      <w:r w:rsidRPr="00410001">
        <w:rPr>
          <w:lang w:val="x-none"/>
        </w:rPr>
        <w:t xml:space="preserve">, convolutional and recurrent neural networks were integrated for the classification of infant crying using various features extraction methods such as mel frequency, bark frequency and linear prediction cepstral coefficients. They have shown that their model is capable of achieving higher performance than previous models. </w:t>
      </w:r>
    </w:p>
    <w:p w14:paraId="3D78291C" w14:textId="77777777" w:rsidR="00410001" w:rsidRDefault="00410001" w:rsidP="00410001">
      <w:pPr>
        <w:pStyle w:val="MDPI31text"/>
        <w:rPr>
          <w:lang w:val="x-none"/>
        </w:rPr>
      </w:pPr>
      <w:r w:rsidRPr="00410001">
        <w:rPr>
          <w:lang w:val="x-none"/>
        </w:rPr>
        <w:tab/>
        <w:t xml:space="preserve">In another study </w:t>
      </w:r>
      <w:r w:rsidRPr="00410001">
        <w:rPr>
          <w:lang w:val="x-none"/>
        </w:rPr>
        <w:fldChar w:fldCharType="begin"/>
      </w:r>
      <w:r w:rsidR="00EB64EB">
        <w:rPr>
          <w:lang w:val="x-none"/>
        </w:rPr>
        <w:instrText xml:space="preserve"> ADDIN ZOTERO_ITEM CSL_CITATION {"citationID":"5WTbg030","properties":{"formattedCitation":"[6]","plainCitation":"[6]","noteIndex":0},"citationItems":[{"id":496,"uris":["http://zotero.org/users/8619560/items/CET5KHFY"],"itemData":{"id":496,"type":"article-journal","abstract":"Early diagnosis of medical conditions in infants is crucial for ensuring timely and effective treatment. However, infants are unable to verbalize their symptoms, making it difficult for healthcare professionals to accurately diagnose their conditions. Crying is often the only way for infants to communicate their needs and discomfort. In this paper, we propose a medical diagnostic system for interpreting infants’ cry audio signals (CAS) using a combination of different audio domain features and deep learning (DL) algorithms. The proposed system utilizes a dataset of labeled audio signals from infants with specific pathologies. The dataset includes two infant pathologies with high mortality rates, neonatal respiratory distress syndrome (RDS), sepsis, and crying. The system employed the harmonic ratio (HR) as a prosodic feature, the Gammatone frequency cepstral coefficients (GFCCs) as a cepstral feature, and image-based features through the spectrogram which are extracted using a convolution neural network (CNN) pretrained model and fused with the other features to benefit multiple domains in improving the classification rate and the accuracy of the model. The different combination of the fused features is then fed into multiple machine learning algorithms including random forest (RF), support vector machine (SVM), and deep neural network (DNN) models. The evaluation of the system using the accuracy, precision, recall, F1-score, confusion matrix, and receiver operating characteristic (ROC) curve, showed promising results for the early diagnosis of medical conditions in infants based on the crying signals only, where the system achieved the highest accuracy of 97.50% using the combination of the spectrogram, HR, and GFCC through the deep learning process. The finding demonstrated the importance of fusing different audio features, especially the spectrogram, through the learning process rather than a simple concatenation and the use of deep learning algorithms in extracting sparsely represented features that can be used later on in the classification problem, which improves the separation between different infants’ pathologies. The results outperformed the published benchmark paper by improving the classification problem to be multiclassification (RDS, sepsis, and healthy), investigating a new type of feature, which is the spectrogram, using a new feature fusion technique, which is fusion, through the learning process using the deep learning model.","container-title":"Diagnostics","DOI":"10.3390/diagnostics13122107","journalAbbreviation":"Diagnostics","page":"2107","source":"ResearchGate","title":"Infant Cry Signal Diagnostic System Using Deep Learning and Fused Features","volume":"13","author":[{"family":"Zayed","given":"Yara"},{"family":"Hasasneh","given":"Ahmad"},{"family":"Tadj","given":"Chakib"}],"issued":{"date-parts":[["2023",6,19]]}}}],"schema":"https://github.com/citation-style-language/schema/raw/master/csl-citation.json"} </w:instrText>
      </w:r>
      <w:r w:rsidRPr="00410001">
        <w:rPr>
          <w:lang w:val="x-none"/>
        </w:rPr>
        <w:fldChar w:fldCharType="separate"/>
      </w:r>
      <w:r w:rsidRPr="00410001">
        <w:rPr>
          <w:lang w:val="x-none"/>
        </w:rPr>
        <w:t>[6]</w:t>
      </w:r>
      <w:r w:rsidRPr="00410001">
        <w:rPr>
          <w:lang w:val="x-none"/>
        </w:rPr>
        <w:fldChar w:fldCharType="end"/>
      </w:r>
      <w:r w:rsidRPr="00410001">
        <w:rPr>
          <w:lang w:val="x-none"/>
        </w:rPr>
        <w:t xml:space="preserve">, a pretrained convolutional neural network, specifically VGG16, was used in conjunction with Gammatone frequency cepstral coefficients and spectrograms in order to diagnose infant crying. They have showed that the best performance was obtained through the fusion of various audio features and the applicability of transfer learning. </w:t>
      </w:r>
    </w:p>
    <w:p w14:paraId="45CDDD9B" w14:textId="77777777" w:rsidR="00030714" w:rsidRPr="00410001" w:rsidRDefault="00030714" w:rsidP="00030714">
      <w:pPr>
        <w:pStyle w:val="MDPI31text"/>
        <w:ind w:left="0" w:firstLine="0"/>
        <w:rPr>
          <w:lang w:val="x-none"/>
        </w:rPr>
      </w:pPr>
    </w:p>
    <w:p w14:paraId="05BB5343" w14:textId="77777777" w:rsidR="00410001" w:rsidRPr="00410001" w:rsidRDefault="00410001" w:rsidP="00030714">
      <w:pPr>
        <w:pStyle w:val="MDPI22heading2"/>
      </w:pPr>
      <w:r w:rsidRPr="00410001">
        <w:t>Performance evaluation</w:t>
      </w:r>
    </w:p>
    <w:p w14:paraId="7E75DD8B" w14:textId="77777777" w:rsidR="00410001" w:rsidRPr="00410001" w:rsidRDefault="00410001" w:rsidP="00410001">
      <w:pPr>
        <w:pStyle w:val="MDPI31text"/>
        <w:rPr>
          <w:lang w:val="x-none"/>
        </w:rPr>
      </w:pPr>
      <w:r w:rsidRPr="00410001">
        <w:rPr>
          <w:lang w:val="x-none"/>
        </w:rPr>
        <w:t>Accuracy is the most common metric used in classification. However, it can be misleading for imbalanced datasets. Nevertheless, this effect can be mitigated through augmentation for the balancing of class samples. In simple words, accuracy represents the probability with which the classifier predicts correctly and it can be expressed mathematically as:</w:t>
      </w:r>
    </w:p>
    <w:p w14:paraId="0AC12425" w14:textId="77777777" w:rsidR="00410001" w:rsidRPr="00410001" w:rsidRDefault="00000000"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Accuracy=</m:t>
              </m:r>
              <m:f>
                <m:fPr>
                  <m:ctrlPr>
                    <w:rPr>
                      <w:rFonts w:ascii="Cambria Math" w:hAnsi="Cambria Math"/>
                      <w:lang w:val="x-none"/>
                    </w:rPr>
                  </m:ctrlPr>
                </m:fPr>
                <m:num>
                  <m:r>
                    <w:rPr>
                      <w:rFonts w:ascii="Cambria Math" w:hAnsi="Cambria Math"/>
                      <w:lang w:val="x-none"/>
                    </w:rPr>
                    <m:t>TP + TN</m:t>
                  </m:r>
                </m:num>
                <m:den>
                  <m:r>
                    <w:rPr>
                      <w:rFonts w:ascii="Cambria Math" w:hAnsi="Cambria Math"/>
                      <w:lang w:val="x-none"/>
                    </w:rPr>
                    <m:t>TP+TN+FP+FN</m:t>
                  </m:r>
                </m:den>
              </m:f>
              <m:r>
                <w:rPr>
                  <w:rFonts w:ascii="Cambria Math" w:hAnsi="Cambria Math"/>
                  <w:lang w:val="x-none"/>
                </w:rPr>
                <m:t xml:space="preserve"> #</m:t>
              </m:r>
              <m:d>
                <m:dPr>
                  <m:ctrlPr>
                    <w:rPr>
                      <w:rFonts w:ascii="Cambria Math" w:hAnsi="Cambria Math"/>
                      <w:i/>
                      <w:lang w:val="x-none"/>
                    </w:rPr>
                  </m:ctrlPr>
                </m:dPr>
                <m:e>
                  <m:r>
                    <w:rPr>
                      <w:rFonts w:ascii="Cambria Math" w:hAnsi="Cambria Math"/>
                      <w:lang w:val="x-none"/>
                    </w:rPr>
                    <m:t>3</m:t>
                  </m:r>
                </m:e>
              </m:d>
            </m:e>
          </m:eqArr>
        </m:oMath>
      </m:oMathPara>
    </w:p>
    <w:p w14:paraId="2E9462A7" w14:textId="77777777" w:rsidR="00410001" w:rsidRPr="00410001" w:rsidRDefault="00977FA0" w:rsidP="00410001">
      <w:pPr>
        <w:pStyle w:val="MDPI31text"/>
        <w:rPr>
          <w:lang w:val="x-none"/>
        </w:rPr>
      </w:pPr>
      <w:r>
        <w:rPr>
          <w:lang w:val="x-none"/>
        </w:rPr>
        <w:t>F1-</w:t>
      </w:r>
      <w:r w:rsidR="00410001" w:rsidRPr="00410001">
        <w:rPr>
          <w:lang w:val="x-none"/>
        </w:rPr>
        <w:t xml:space="preserve">score is used as an alternative to accuracy, which better reflects the classifier quality. It is often used when optimising recall or precision results in decreased model performance. Mathematically, F1 is the harmonic mean of precision and recall, but it can also be defined using the confusion matrix. </w:t>
      </w:r>
    </w:p>
    <w:p w14:paraId="0D9977E3" w14:textId="77777777" w:rsidR="00410001" w:rsidRPr="00410001" w:rsidRDefault="00000000" w:rsidP="00410001">
      <w:pPr>
        <w:pStyle w:val="MDPI31text"/>
        <w:rPr>
          <w:lang w:val="x-none"/>
        </w:rPr>
      </w:pPr>
      <m:oMathPara>
        <m:oMath>
          <m:eqArr>
            <m:eqArrPr>
              <m:maxDist m:val="1"/>
              <m:ctrlPr>
                <w:rPr>
                  <w:rFonts w:ascii="Cambria Math" w:hAnsi="Cambria Math"/>
                  <w:i/>
                  <w:lang w:val="x-none"/>
                </w:rPr>
              </m:ctrlPr>
            </m:eqArrPr>
            <m:e>
              <m:r>
                <w:rPr>
                  <w:rFonts w:ascii="Cambria Math" w:hAnsi="Cambria Math"/>
                  <w:lang w:val="x-none"/>
                </w:rPr>
                <m:t>F1=</m:t>
              </m:r>
              <m:f>
                <m:fPr>
                  <m:ctrlPr>
                    <w:rPr>
                      <w:rFonts w:ascii="Cambria Math" w:hAnsi="Cambria Math"/>
                      <w:lang w:val="x-none"/>
                    </w:rPr>
                  </m:ctrlPr>
                </m:fPr>
                <m:num>
                  <m:r>
                    <w:rPr>
                      <w:rFonts w:ascii="Cambria Math" w:hAnsi="Cambria Math"/>
                      <w:lang w:val="x-none"/>
                    </w:rPr>
                    <m:t>2 ×Precision ×Recall</m:t>
                  </m:r>
                </m:num>
                <m:den>
                  <m:r>
                    <w:rPr>
                      <w:rFonts w:ascii="Cambria Math" w:hAnsi="Cambria Math"/>
                      <w:lang w:val="x-none"/>
                    </w:rPr>
                    <m:t>Precision+Recall</m:t>
                  </m:r>
                </m:den>
              </m:f>
              <m:r>
                <w:rPr>
                  <w:rFonts w:ascii="Cambria Math" w:hAnsi="Cambria Math"/>
                  <w:lang w:val="x-none"/>
                </w:rPr>
                <m:t xml:space="preserve"> #</m:t>
              </m:r>
              <m:d>
                <m:dPr>
                  <m:ctrlPr>
                    <w:rPr>
                      <w:rFonts w:ascii="Cambria Math" w:hAnsi="Cambria Math"/>
                      <w:i/>
                      <w:lang w:val="x-none"/>
                    </w:rPr>
                  </m:ctrlPr>
                </m:dPr>
                <m:e>
                  <m:r>
                    <w:rPr>
                      <w:rFonts w:ascii="Cambria Math" w:hAnsi="Cambria Math"/>
                      <w:lang w:val="x-none"/>
                    </w:rPr>
                    <m:t>4</m:t>
                  </m:r>
                </m:e>
              </m:d>
            </m:e>
          </m:eqArr>
        </m:oMath>
      </m:oMathPara>
    </w:p>
    <w:p w14:paraId="5399036D" w14:textId="77777777" w:rsidR="00030714" w:rsidRDefault="00030714" w:rsidP="00410001">
      <w:pPr>
        <w:pStyle w:val="MDPI31text"/>
        <w:rPr>
          <w:lang w:val="x-none"/>
        </w:rPr>
      </w:pPr>
    </w:p>
    <w:p w14:paraId="30253CC6" w14:textId="77777777" w:rsidR="00410001" w:rsidRPr="00410001" w:rsidRDefault="00410001" w:rsidP="00030714">
      <w:pPr>
        <w:pStyle w:val="MDPI22heading2"/>
      </w:pPr>
      <w:r w:rsidRPr="00410001">
        <w:t>Proposed Method</w:t>
      </w:r>
    </w:p>
    <w:p w14:paraId="1F99390B" w14:textId="77777777" w:rsidR="00410001" w:rsidRPr="00410001" w:rsidRDefault="00410001" w:rsidP="00030714">
      <w:pPr>
        <w:pStyle w:val="MDPI23heading3"/>
      </w:pPr>
      <w:r w:rsidRPr="00410001">
        <w:t>Overall system architecture</w:t>
      </w:r>
    </w:p>
    <w:p w14:paraId="542E2EEA" w14:textId="77777777" w:rsidR="00410001" w:rsidRPr="00410001" w:rsidRDefault="00410001" w:rsidP="00410001">
      <w:pPr>
        <w:pStyle w:val="MDPI31text"/>
        <w:rPr>
          <w:lang w:val="x-none"/>
        </w:rPr>
      </w:pPr>
      <w:r w:rsidRPr="00410001">
        <w:rPr>
          <w:lang w:val="x-none"/>
        </w:rPr>
        <w:t xml:space="preserve">In this paper, we propose a baby monitoring system that uses deep learning for the detection of infant crying but for it to work properly the integration of hardware and software is necessary. The core elements of its architecture and how they interact are shown in </w:t>
      </w:r>
      <w:r w:rsidRPr="00410001">
        <w:rPr>
          <w:lang w:val="x-none"/>
        </w:rPr>
        <w:fldChar w:fldCharType="begin"/>
      </w:r>
      <w:r w:rsidRPr="00410001">
        <w:rPr>
          <w:lang w:val="x-none"/>
        </w:rPr>
        <w:instrText xml:space="preserve"> REF _Ref171580176 \h </w:instrText>
      </w:r>
      <w:r w:rsidRPr="00410001">
        <w:rPr>
          <w:lang w:val="x-none"/>
        </w:rPr>
      </w:r>
      <w:r w:rsidRPr="00410001">
        <w:rPr>
          <w:lang w:val="x-none"/>
        </w:rPr>
        <w:fldChar w:fldCharType="separate"/>
      </w:r>
      <w:r w:rsidRPr="00410001">
        <w:rPr>
          <w:lang w:val="x-none"/>
        </w:rPr>
        <w:t>Figure 2</w:t>
      </w:r>
      <w:r w:rsidRPr="00410001">
        <w:rPr>
          <w:lang w:val="x-none"/>
        </w:rPr>
        <w:fldChar w:fldCharType="end"/>
      </w:r>
      <w:r w:rsidRPr="00410001">
        <w:rPr>
          <w:lang w:val="x-none"/>
        </w:rPr>
        <w:t>. These include:</w:t>
      </w:r>
    </w:p>
    <w:p w14:paraId="0ACAB1A2" w14:textId="77777777" w:rsidR="00410001" w:rsidRPr="00410001" w:rsidRDefault="00410001" w:rsidP="00410001">
      <w:pPr>
        <w:pStyle w:val="MDPI31text"/>
        <w:numPr>
          <w:ilvl w:val="0"/>
          <w:numId w:val="26"/>
        </w:numPr>
        <w:rPr>
          <w:lang w:val="x-none"/>
        </w:rPr>
      </w:pPr>
      <w:r w:rsidRPr="00410001">
        <w:rPr>
          <w:lang w:val="x-none"/>
        </w:rPr>
        <w:t>The user, who is the main actor using the system.</w:t>
      </w:r>
    </w:p>
    <w:p w14:paraId="1D0D598A" w14:textId="77777777" w:rsidR="00410001" w:rsidRPr="00410001" w:rsidRDefault="00410001" w:rsidP="00410001">
      <w:pPr>
        <w:pStyle w:val="MDPI31text"/>
        <w:numPr>
          <w:ilvl w:val="0"/>
          <w:numId w:val="26"/>
        </w:numPr>
        <w:rPr>
          <w:lang w:val="x-none"/>
        </w:rPr>
      </w:pPr>
      <w:r w:rsidRPr="00410001">
        <w:rPr>
          <w:lang w:val="x-none"/>
        </w:rPr>
        <w:t>The Raspberry Pi board, the main component and brain of the entire hardware device.</w:t>
      </w:r>
    </w:p>
    <w:p w14:paraId="2430B3C3" w14:textId="77777777" w:rsidR="00410001" w:rsidRPr="00410001" w:rsidRDefault="00410001" w:rsidP="00410001">
      <w:pPr>
        <w:pStyle w:val="MDPI31text"/>
        <w:numPr>
          <w:ilvl w:val="0"/>
          <w:numId w:val="26"/>
        </w:numPr>
        <w:rPr>
          <w:lang w:val="x-none"/>
        </w:rPr>
      </w:pPr>
      <w:r w:rsidRPr="00410001">
        <w:rPr>
          <w:lang w:val="x-none"/>
        </w:rPr>
        <w:t>Camera, for recording video frames and sending them to the mobile application.</w:t>
      </w:r>
    </w:p>
    <w:p w14:paraId="7B6D1541" w14:textId="77777777" w:rsidR="00410001" w:rsidRPr="00410001" w:rsidRDefault="00410001" w:rsidP="00410001">
      <w:pPr>
        <w:pStyle w:val="MDPI31text"/>
        <w:numPr>
          <w:ilvl w:val="0"/>
          <w:numId w:val="26"/>
        </w:numPr>
        <w:rPr>
          <w:lang w:val="x-none"/>
        </w:rPr>
      </w:pPr>
      <w:r w:rsidRPr="00410001">
        <w:rPr>
          <w:lang w:val="x-none"/>
        </w:rPr>
        <w:t>The microphone and speaker component that plays a dual role in the hardware: sending the data for further processing to the baby crying detection model and communicating with the mobile application both by recording the sound and playing it back through the hardware system speaker, and in the reverse direction, by recording it through the microphone and playing it back to the application.</w:t>
      </w:r>
    </w:p>
    <w:p w14:paraId="22D56184" w14:textId="77777777" w:rsidR="00410001" w:rsidRPr="00410001" w:rsidRDefault="00410001" w:rsidP="00410001">
      <w:pPr>
        <w:pStyle w:val="MDPI31text"/>
        <w:numPr>
          <w:ilvl w:val="0"/>
          <w:numId w:val="26"/>
        </w:numPr>
        <w:rPr>
          <w:lang w:val="x-none"/>
        </w:rPr>
      </w:pPr>
      <w:r w:rsidRPr="00410001">
        <w:rPr>
          <w:lang w:val="x-none"/>
        </w:rPr>
        <w:t>Baby cry detection model, which sends notifications to the app via the Flask server.</w:t>
      </w:r>
    </w:p>
    <w:p w14:paraId="6F0AC504" w14:textId="77777777" w:rsidR="00410001" w:rsidRPr="00410001" w:rsidRDefault="00410001" w:rsidP="00410001">
      <w:pPr>
        <w:pStyle w:val="MDPI31text"/>
        <w:numPr>
          <w:ilvl w:val="0"/>
          <w:numId w:val="26"/>
        </w:numPr>
        <w:rPr>
          <w:lang w:val="x-none"/>
        </w:rPr>
      </w:pPr>
      <w:r w:rsidRPr="00410001">
        <w:rPr>
          <w:lang w:val="x-none"/>
        </w:rPr>
        <w:t>The application itself, which communicates with the server via the HTTP communication protocol for audio and video transmission, and via a websocket connection for receiving notifications sent by the server to it.</w:t>
      </w:r>
    </w:p>
    <w:p w14:paraId="0B350FE9" w14:textId="77777777" w:rsidR="00410001" w:rsidRPr="00410001" w:rsidRDefault="00410001" w:rsidP="00410001">
      <w:pPr>
        <w:pStyle w:val="MDPI31text"/>
        <w:numPr>
          <w:ilvl w:val="0"/>
          <w:numId w:val="26"/>
        </w:numPr>
        <w:rPr>
          <w:i/>
          <w:iCs/>
          <w:lang w:val="x-none"/>
        </w:rPr>
      </w:pPr>
      <w:r w:rsidRPr="00410001">
        <w:rPr>
          <w:lang w:val="x-none"/>
        </w:rPr>
        <w:t>SQLite database, for storing user data and using it for further analysis.</w:t>
      </w:r>
    </w:p>
    <w:p w14:paraId="0DB00F07" w14:textId="77777777" w:rsidR="00410001" w:rsidRPr="00410001" w:rsidRDefault="00410001" w:rsidP="00410001">
      <w:pPr>
        <w:pStyle w:val="MDPI31text"/>
        <w:rPr>
          <w:lang w:val="x-none"/>
        </w:rPr>
      </w:pPr>
      <w:r w:rsidRPr="00410001">
        <w:rPr>
          <w:noProof/>
          <w:lang w:eastAsia="en-US" w:bidi="ar-SA"/>
        </w:rPr>
        <w:lastRenderedPageBreak/>
        <mc:AlternateContent>
          <mc:Choice Requires="wps">
            <w:drawing>
              <wp:inline distT="0" distB="0" distL="0" distR="0" wp14:anchorId="29157FEA" wp14:editId="38D8EAB5">
                <wp:extent cx="3200400" cy="1896745"/>
                <wp:effectExtent l="0" t="0" r="19050" b="27305"/>
                <wp:docPr id="153293610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96745"/>
                        </a:xfrm>
                        <a:prstGeom prst="rect">
                          <a:avLst/>
                        </a:prstGeom>
                        <a:solidFill>
                          <a:srgbClr val="FFFFFF"/>
                        </a:solidFill>
                        <a:ln w="9525">
                          <a:solidFill>
                            <a:srgbClr val="000000"/>
                          </a:solidFill>
                          <a:miter lim="800000"/>
                          <a:headEnd/>
                          <a:tailEnd/>
                        </a:ln>
                      </wps:spPr>
                      <wps:txbx>
                        <w:txbxContent>
                          <w:p w14:paraId="5F1B7441" w14:textId="77777777" w:rsidR="00A70907" w:rsidRDefault="00A70907" w:rsidP="00410001">
                            <w:pPr>
                              <w:pStyle w:val="BodyText"/>
                            </w:pPr>
                            <w:r w:rsidRPr="00242EF2">
                              <w:rPr>
                                <w:noProof/>
                                <w:lang w:eastAsia="en-US"/>
                              </w:rPr>
                              <w:drawing>
                                <wp:inline distT="0" distB="0" distL="0" distR="0" wp14:anchorId="73A2EF38" wp14:editId="4CC020C4">
                                  <wp:extent cx="3008630" cy="1749779"/>
                                  <wp:effectExtent l="0" t="0" r="1270" b="3175"/>
                                  <wp:docPr id="10237661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0313" name="Picture 2" descr="A diagram of a computer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8630" cy="1749779"/>
                                          </a:xfrm>
                                          <a:prstGeom prst="rect">
                                            <a:avLst/>
                                          </a:prstGeom>
                                          <a:noFill/>
                                          <a:ln>
                                            <a:noFill/>
                                          </a:ln>
                                        </pic:spPr>
                                      </pic:pic>
                                    </a:graphicData>
                                  </a:graphic>
                                </wp:inline>
                              </w:drawing>
                            </w:r>
                          </w:p>
                          <w:p w14:paraId="3B47C066" w14:textId="77777777" w:rsidR="00A70907" w:rsidRPr="005F10DA" w:rsidRDefault="00A70907" w:rsidP="00410001">
                            <w:pPr>
                              <w:pStyle w:val="BodyText"/>
                            </w:pPr>
                          </w:p>
                        </w:txbxContent>
                      </wps:txbx>
                      <wps:bodyPr rot="0" vert="horz" wrap="square" lIns="91440" tIns="45720" rIns="91440" bIns="45720" anchor="t" anchorCtr="0" upright="1">
                        <a:noAutofit/>
                      </wps:bodyPr>
                    </wps:wsp>
                  </a:graphicData>
                </a:graphic>
              </wp:inline>
            </w:drawing>
          </mc:Choice>
          <mc:Fallback>
            <w:pict>
              <v:shape w14:anchorId="462676CB" id="_x0000_s1027" type="#_x0000_t202" style="width:252pt;height:14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">
                <v:textbox>
                  <w:txbxContent>
                    <w:p w:rsidR="00A70907" w:rsidRDefault="00A70907" w:rsidP="00410001">
                      <w:pPr>
                        <w:pStyle w:val="BodyText"/>
                      </w:pPr>
                      <w:r w:rsidRPr="00242EF2">
                        <w:rPr>
                          <w:noProof/>
                          <w:lang w:eastAsia="en-US"/>
                        </w:rPr>
                        <w:drawing>
                          <wp:inline distT="0" distB="0" distL="0" distR="0" wp14:anchorId="06AE8519" wp14:editId="7034B4A5">
                            <wp:extent cx="3008630" cy="1749779"/>
                            <wp:effectExtent l="0" t="0" r="1270" b="3175"/>
                            <wp:docPr id="1023766167" name="Picture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190313" name="Picture 2" descr="A diagram of a computer network&#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8630" cy="1749779"/>
                                    </a:xfrm>
                                    <a:prstGeom prst="rect">
                                      <a:avLst/>
                                    </a:prstGeom>
                                    <a:noFill/>
                                    <a:ln>
                                      <a:noFill/>
                                    </a:ln>
                                  </pic:spPr>
                                </pic:pic>
                              </a:graphicData>
                            </a:graphic>
                          </wp:inline>
                        </w:drawing>
                      </w:r>
                    </w:p>
                    <w:p w:rsidR="00A70907" w:rsidRPr="005F10DA" w:rsidRDefault="00A70907" w:rsidP="00410001">
                      <w:pPr>
                        <w:pStyle w:val="BodyText"/>
                      </w:pPr>
                    </w:p>
                  </w:txbxContent>
                </v:textbox>
                <w10:anchorlock/>
              </v:shape>
            </w:pict>
          </mc:Fallback>
        </mc:AlternateContent>
      </w:r>
    </w:p>
    <w:p w14:paraId="363D278E" w14:textId="77777777" w:rsidR="00410001" w:rsidRPr="00410001" w:rsidRDefault="00410001" w:rsidP="00410001">
      <w:pPr>
        <w:pStyle w:val="MDPI31text"/>
        <w:rPr>
          <w:i/>
          <w:iCs/>
          <w:lang w:val="x-none"/>
        </w:rPr>
      </w:pPr>
      <w:bookmarkStart w:id="2" w:name="_Ref171580176"/>
      <w:r w:rsidRPr="00410001">
        <w:rPr>
          <w:i/>
          <w:iCs/>
          <w:lang w:val="x-none"/>
        </w:rPr>
        <w:t xml:space="preserve">Figure </w:t>
      </w:r>
      <w:r w:rsidRPr="00410001">
        <w:rPr>
          <w:i/>
          <w:iCs/>
          <w:lang w:val="x-none"/>
        </w:rPr>
        <w:fldChar w:fldCharType="begin"/>
      </w:r>
      <w:r w:rsidRPr="00410001">
        <w:rPr>
          <w:i/>
          <w:iCs/>
          <w:lang w:val="x-none"/>
        </w:rPr>
        <w:instrText xml:space="preserve"> SEQ Figure \* ARABIC </w:instrText>
      </w:r>
      <w:r w:rsidRPr="00410001">
        <w:rPr>
          <w:i/>
          <w:iCs/>
          <w:lang w:val="x-none"/>
        </w:rPr>
        <w:fldChar w:fldCharType="separate"/>
      </w:r>
      <w:r w:rsidRPr="00410001">
        <w:rPr>
          <w:i/>
          <w:iCs/>
          <w:lang w:val="x-none"/>
        </w:rPr>
        <w:t>2</w:t>
      </w:r>
      <w:r w:rsidRPr="00410001">
        <w:rPr>
          <w:lang w:val="x-none"/>
        </w:rPr>
        <w:fldChar w:fldCharType="end"/>
      </w:r>
      <w:bookmarkEnd w:id="2"/>
      <w:r w:rsidRPr="00410001">
        <w:rPr>
          <w:i/>
          <w:iCs/>
          <w:lang w:val="x-none"/>
        </w:rPr>
        <w:t xml:space="preserve"> – The general system architecture</w:t>
      </w:r>
    </w:p>
    <w:p w14:paraId="63234C46" w14:textId="77777777" w:rsidR="00410001" w:rsidRPr="00410001" w:rsidRDefault="00410001" w:rsidP="00410001">
      <w:pPr>
        <w:pStyle w:val="MDPI31text"/>
        <w:rPr>
          <w:lang w:val="x-none"/>
        </w:rPr>
      </w:pPr>
      <w:r w:rsidRPr="00410001">
        <w:rPr>
          <w:lang w:val="x-none"/>
        </w:rPr>
        <w:t>The main advantage of such a system is its high potential for extensibility. Existing functionalities can be enhanced to include additional sensors, integration with other smart devices in the home, or the development of advanced analytics and predictive algorithms. The data collected and analyzed can provide useful information about babies' sleep, feeding and growth patterns, thus helping to identify potential health problems early and improve care strategies.</w:t>
      </w:r>
    </w:p>
    <w:p w14:paraId="5C320387" w14:textId="77777777" w:rsidR="00410001" w:rsidRPr="00410001" w:rsidRDefault="00410001" w:rsidP="00410001">
      <w:pPr>
        <w:pStyle w:val="MDPI31text"/>
        <w:rPr>
          <w:lang w:val="x-none"/>
        </w:rPr>
      </w:pPr>
      <w:r w:rsidRPr="00410001">
        <w:rPr>
          <w:lang w:val="x-none"/>
        </w:rPr>
        <w:t>The central component for the functionality of the baby monitoring system is the deep learning-based baby cry detection model. The accurate detection of infant crying is critical for the system's efficacy. The deep learning model processes audio data in real-time, distinguishing between crying and other sounds. Below, we describe the components and processes involved in the machine learning detection of infant crying.</w:t>
      </w:r>
    </w:p>
    <w:p w14:paraId="05BE33AE" w14:textId="77777777" w:rsidR="00410001" w:rsidRPr="00410001" w:rsidRDefault="00410001" w:rsidP="00410001">
      <w:pPr>
        <w:pStyle w:val="MDPI31text"/>
        <w:rPr>
          <w:lang w:val="x-none"/>
        </w:rPr>
      </w:pPr>
    </w:p>
    <w:p w14:paraId="6CD14152" w14:textId="77777777" w:rsidR="00410001" w:rsidRDefault="00410001" w:rsidP="00F1752F">
      <w:pPr>
        <w:pStyle w:val="MDPI31text"/>
      </w:pPr>
    </w:p>
    <w:p w14:paraId="32C3DFF3" w14:textId="77777777" w:rsidR="00A94032" w:rsidRPr="00030714" w:rsidRDefault="00A94032" w:rsidP="00030714">
      <w:pPr>
        <w:pStyle w:val="MDPI23heading3"/>
      </w:pPr>
      <w:r w:rsidRPr="00030714">
        <w:t>Data manipulation</w:t>
      </w:r>
    </w:p>
    <w:p w14:paraId="1F733C2E" w14:textId="77777777" w:rsidR="00A94032" w:rsidRPr="00A94032" w:rsidRDefault="00A94032" w:rsidP="00A94032">
      <w:pPr>
        <w:pStyle w:val="MDPI31text"/>
      </w:pPr>
      <w:r w:rsidRPr="00A94032">
        <w:t>To obtain a robust model for such a system, a copious amount of data is required and as such, data was extracted from several sources:</w:t>
      </w:r>
    </w:p>
    <w:p w14:paraId="22D86E74" w14:textId="77777777" w:rsidR="00A94032" w:rsidRPr="00A94032" w:rsidRDefault="00A94032" w:rsidP="00A94032">
      <w:pPr>
        <w:pStyle w:val="MDPI31text"/>
        <w:numPr>
          <w:ilvl w:val="0"/>
          <w:numId w:val="28"/>
        </w:numPr>
        <w:ind w:left="3328"/>
      </w:pPr>
      <w:r w:rsidRPr="00A94032">
        <w:t xml:space="preserve">CryCeleb, segmented cry sounds from 786 infants </w:t>
      </w:r>
      <w:r w:rsidRPr="00A94032">
        <w:fldChar w:fldCharType="begin"/>
      </w:r>
      <w:r w:rsidR="00EB64EB">
        <w:instrText xml:space="preserve"> ADDIN ZOTERO_ITEM CSL_CITATION {"citationID":"NaCrqf48","properties":{"formattedCitation":"[7]","plainCitation":"[7]","noteIndex":0},"citationItems":[{"id":493,"uris":["http://zotero.org/users/8619560/items/PWUVC2SV"],"itemData":{"id":493,"type":"article","abstract":"This paper describes the Ubenwa CryCeleb dataset - a labeled collection of infant cries - and the accompanying CryCeleb 2023 task, which is a public speaker verification challenge based on cry sounds. We released more than 6 hours of manually segmented cry sounds from 786 newborns for academic use, aiming to encourage research in infant cry analysis. The inaugural public competition attracted 59 participants, 11 of whom improved the baseline performance. The top-performing system achieved a significant improvement scoring 25.8% equal error rate, which is still far from the performance of state-of-the-art adult speaker verification systems. Therefore, we believe there is room for further research on this dataset, potentially extending beyond the verification task.","DOI":"10.48550/arXiv.2305.00969","note":"arXiv:2305.00969 [cs, eess]","number":"arXiv:2305.00969","publisher":"arXiv","source":"arXiv.org","title":"CryCeleb: A Speaker Verification Dataset Based on Infant Cry Sounds","title-short":"CryCeleb","URL":"http://arxiv.org/abs/2305.00969","author":[{"family":"Budaghyan","given":"David"},{"family":"Onu","given":"Charles C."},{"family":"Gorin","given":"Arsenii"},{"family":"Subakan","given":"Cem"},{"family":"Precup","given":"Doina"}],"accessed":{"date-parts":[["2024",7,11]]},"issued":{"date-parts":[["2024",3,21]]}}}],"schema":"https://github.com/citation-style-language/schema/raw/master/csl-citation.json"} </w:instrText>
      </w:r>
      <w:r w:rsidRPr="00A94032">
        <w:fldChar w:fldCharType="separate"/>
      </w:r>
      <w:r w:rsidRPr="00A94032">
        <w:rPr>
          <w:lang w:val="x-none"/>
        </w:rPr>
        <w:t>[7]</w:t>
      </w:r>
      <w:r w:rsidRPr="00A94032">
        <w:fldChar w:fldCharType="end"/>
      </w:r>
    </w:p>
    <w:p w14:paraId="64122564" w14:textId="77777777" w:rsidR="00A94032" w:rsidRPr="00A94032" w:rsidRDefault="00A94032" w:rsidP="00A94032">
      <w:pPr>
        <w:pStyle w:val="MDPI31text"/>
        <w:numPr>
          <w:ilvl w:val="0"/>
          <w:numId w:val="28"/>
        </w:numPr>
        <w:ind w:left="3328"/>
      </w:pPr>
      <w:r w:rsidRPr="00A94032">
        <w:t xml:space="preserve">Donateacry, a corpus of various instances of infant crying that have been classified by the reason for crying </w:t>
      </w:r>
      <w:r w:rsidRPr="00A94032">
        <w:fldChar w:fldCharType="begin"/>
      </w:r>
      <w:r w:rsidR="00EB64EB">
        <w:instrText xml:space="preserve"> ADDIN ZOTERO_ITEM CSL_CITATION {"citationID":"CiyKAfYJ","properties":{"formattedCitation":"[8]","plainCitation":"[8]","noteIndex":0},"citationItems":[{"id":494,"uris":["http://zotero.org/users/8619560/items/W4JAWEA8"],"itemData":{"id":494,"type":"software","abstract":"An infant cry audio corpus that's being built through the Donate-a-cry campaign - see http://donateacry.com","note":"original-date: 2015-07-23T09:44:33Z","source":"GitHub","title":"gveres/donateacry-corpus","URL":"https://github.com/gveres/donateacry-corpus","author":[{"family":"Veres","given":"Gabor"}],"accessed":{"date-parts":[["2024",7,11]]},"issued":{"date-parts":[["2024",7,2]]}}}],"schema":"https://github.com/citation-style-language/schema/raw/master/csl-citation.json"} </w:instrText>
      </w:r>
      <w:r w:rsidRPr="00A94032">
        <w:fldChar w:fldCharType="separate"/>
      </w:r>
      <w:r w:rsidRPr="00A94032">
        <w:rPr>
          <w:lang w:val="x-none"/>
        </w:rPr>
        <w:t>[8]</w:t>
      </w:r>
      <w:r w:rsidRPr="00A94032">
        <w:fldChar w:fldCharType="end"/>
      </w:r>
    </w:p>
    <w:p w14:paraId="27315196" w14:textId="77777777" w:rsidR="00A94032" w:rsidRPr="00A94032" w:rsidRDefault="00A94032" w:rsidP="00A94032">
      <w:pPr>
        <w:pStyle w:val="MDPI31text"/>
        <w:numPr>
          <w:ilvl w:val="0"/>
          <w:numId w:val="27"/>
        </w:numPr>
        <w:ind w:left="3328"/>
      </w:pPr>
      <w:r w:rsidRPr="00A94032">
        <w:t xml:space="preserve">LibriSpeech, a dataset of read english speech from audiobooks </w:t>
      </w:r>
      <w:r w:rsidRPr="00A94032">
        <w:fldChar w:fldCharType="begin"/>
      </w:r>
      <w:r w:rsidR="00EB64EB">
        <w:instrText xml:space="preserve"> ADDIN ZOTERO_ITEM CSL_CITATION {"citationID":"GHlSf80u","properties":{"formattedCitation":"[9]","plainCitation":"[9]","noteIndex":0},"citationItems":[{"id":495,"uris":["http://zotero.org/users/8619560/items/UHJHA3HA"],"itemData":{"id":495,"type":"webpage","title":"Librispeech: An ASR corpus based on public domain audio books | IEEE Conference Publication | IEEE Xplore","URL":"https://ieeexplore.ieee.org/document/7178964","accessed":{"date-parts":[["2024",7,11]]}}}],"schema":"https://github.com/citation-style-language/schema/raw/master/csl-citation.json"} </w:instrText>
      </w:r>
      <w:r w:rsidRPr="00A94032">
        <w:fldChar w:fldCharType="separate"/>
      </w:r>
      <w:r w:rsidRPr="00A94032">
        <w:rPr>
          <w:lang w:val="x-none"/>
        </w:rPr>
        <w:t>[9]</w:t>
      </w:r>
      <w:r w:rsidRPr="00A94032">
        <w:fldChar w:fldCharType="end"/>
      </w:r>
    </w:p>
    <w:p w14:paraId="2A139C51" w14:textId="77777777" w:rsidR="00A94032" w:rsidRPr="00A94032" w:rsidRDefault="00A94032" w:rsidP="00A94032">
      <w:pPr>
        <w:pStyle w:val="MDPI31text"/>
        <w:numPr>
          <w:ilvl w:val="0"/>
          <w:numId w:val="27"/>
        </w:numPr>
        <w:ind w:left="3328"/>
      </w:pPr>
      <w:r w:rsidRPr="00A94032">
        <w:t xml:space="preserve">Infant’s Cry Sound, a dataset containing 3 classes of crying </w:t>
      </w:r>
      <w:r w:rsidRPr="00A94032">
        <w:fldChar w:fldCharType="begin"/>
      </w:r>
      <w:r w:rsidR="00EB64EB">
        <w:instrText xml:space="preserve"> ADDIN ZOTERO_ITEM CSL_CITATION {"citationID":"z2QzyDoO","properties":{"formattedCitation":"[10]","plainCitation":"[10]","noteIndex":0},"citationItems":[{"id":492,"uris":["http://zotero.org/users/8619560/items/RBGRRJBN"],"itemData":{"id":492,"type":"paper-conference","abstract":"Crying is a communication method used by infants given the limitations of language. Parents or nannies who have never had the experience to take care of the baby will experience anxiety when the infant is crying. Therefore, we need a way to understand about infant's cry and apply the formula. This research develops a system to classify the infant's cry sound using MACF (Mel-Frequency Cepstrum Coefficients) feature extraction and BNN (Backpropagation Neural Network) based on voice type. It is classified into 3 classes: hungry, discomfort, and tired. A voice input must be ascertained as infant's cry sound which using 3 features extraction (pitch with 2 approaches: Modified Autocorrelation Function and Cepstrum Pitch Determination, Energy, and Harmonic Ratio). The features coefficients of MFCC are furthermore classified by Backpropagation Neural Network. The experiment shows that the system can classify the infant's cry sound quite well, with 30 coefficients and 10 neurons in the hidden layer.","container-title":"2016 2nd International Conference on Science and Technology-Computer (ICST)","DOI":"10.1109/ICSTC.2016.7877367","event-title":"2016 2nd International Conference on Science and Technology-Computer (ICST)","page":"160-166","source":"IEEE Xplore","title":"Infant's cry sound classification using Mel-Frequency Cepstrum Coefficients feature extraction and Backpropagation Neural Network","URL":"https://ieeexplore.ieee.org/document/7877367","author":[{"family":"Rosita","given":"Yesy Diah"},{"family":"Junaedi","given":"Hartarto"}],"accessed":{"date-parts":[["2024",7,11]]},"issued":{"date-parts":[["2016",10]]}}}],"schema":"https://github.com/citation-style-language/schema/raw/master/csl-citation.json"} </w:instrText>
      </w:r>
      <w:r w:rsidRPr="00A94032">
        <w:fldChar w:fldCharType="separate"/>
      </w:r>
      <w:r w:rsidRPr="00A94032">
        <w:rPr>
          <w:lang w:val="x-none"/>
        </w:rPr>
        <w:t>[10]</w:t>
      </w:r>
      <w:r w:rsidRPr="00A94032">
        <w:fldChar w:fldCharType="end"/>
      </w:r>
    </w:p>
    <w:p w14:paraId="4D60AB70" w14:textId="77777777" w:rsidR="00A94032" w:rsidRPr="00A94032" w:rsidRDefault="00A94032" w:rsidP="00A94032">
      <w:pPr>
        <w:pStyle w:val="MDPI31text"/>
        <w:numPr>
          <w:ilvl w:val="0"/>
          <w:numId w:val="27"/>
        </w:numPr>
        <w:ind w:left="3328"/>
      </w:pPr>
      <w:r w:rsidRPr="00A94032">
        <w:t xml:space="preserve">SilentBabyMonitor, containing various classes of sounds, such as noise, silence and crying </w:t>
      </w:r>
      <w:r w:rsidRPr="00A94032">
        <w:fldChar w:fldCharType="begin"/>
      </w:r>
      <w:r w:rsidR="00EB64EB">
        <w:instrText xml:space="preserve"> ADDIN ZOTERO_ITEM CSL_CITATION {"citationID":"Tj2RAYl3","properties":{"formattedCitation":"[11]","plainCitation":"[11]","noteIndex":0},"citationItems":[{"id":491,"uris":["http://zotero.org/users/8619560/items/D9LJ3XBV"],"itemData":{"id":491,"type":"software","abstract":"Sound Classification (CNN)","genre":"Python","note":"original-date: 2018-05-27T22:10:22Z","source":"GitHub","title":"eunbeejang/SilentBabyMonitor","URL":"https://github.com/eunbeejang/SilentBabyMonitor","author":[{"family":"Jang","given":"Andrea Eunbee"}],"accessed":{"date-parts":[["2024",7,11]]},"issued":{"date-parts":[["2024",7,10]]}}}],"schema":"https://github.com/citation-style-language/schema/raw/master/csl-citation.json"} </w:instrText>
      </w:r>
      <w:r w:rsidRPr="00A94032">
        <w:fldChar w:fldCharType="separate"/>
      </w:r>
      <w:r w:rsidRPr="00A94032">
        <w:rPr>
          <w:lang w:val="x-none"/>
        </w:rPr>
        <w:t>[11]</w:t>
      </w:r>
      <w:r w:rsidRPr="00A94032">
        <w:fldChar w:fldCharType="end"/>
      </w:r>
    </w:p>
    <w:p w14:paraId="109DC3A1" w14:textId="77777777" w:rsidR="00A94032" w:rsidRPr="00A94032" w:rsidRDefault="00A94032" w:rsidP="00A94032">
      <w:pPr>
        <w:pStyle w:val="MDPI31text"/>
      </w:pPr>
      <w:r w:rsidRPr="00A94032">
        <w:t xml:space="preserve">These datasets have been converted to the “.wav” format from their original formats and have either been segmented or padded to a 5 second sample of audio. </w:t>
      </w:r>
    </w:p>
    <w:p w14:paraId="0F66A619" w14:textId="77777777" w:rsidR="00A94032" w:rsidRPr="00A94032" w:rsidRDefault="00A94032" w:rsidP="00A94032">
      <w:pPr>
        <w:pStyle w:val="MDPI31text"/>
      </w:pPr>
      <w:r w:rsidRPr="00A94032">
        <w:t xml:space="preserve">Such a system should be capable of detecting crying with a high accuracy. But more than that, it should be able to precisely detect the crying with as few false positives as possible and at the same it should not miss the actual crying of the infant. Thus, such a model requires both high precision and high recall. To increase the robustness of any model trained using this curated dataset, it contains samples of noise, silence, animal sounds, ambiental sounds and adult speech. </w:t>
      </w:r>
    </w:p>
    <w:p w14:paraId="6FFEBFCE" w14:textId="77777777" w:rsidR="00A94032" w:rsidRDefault="00A94032" w:rsidP="00A94032">
      <w:pPr>
        <w:pStyle w:val="MDPI31text"/>
      </w:pPr>
      <w:r w:rsidRPr="00A94032">
        <w:t xml:space="preserve">Furthermore, these samples have then been augmented to increase the ability of the model to generalize. The data augmentations applied were: pitch shifting, noise addition (white, pink, brown), time shifting and volume change. Through this augmentation of the data, balanced classes can be obtained. The augmented dataset was set to a size of 10000 samples where a random audio sample was chosen from the crying or non-crying samples to obtain a balanced dataset. Each augmentation had a probability of 20% to be applied to the sample. Finally, the dataset was partitioned into training, validation and testing of </w:t>
      </w:r>
      <w:r w:rsidRPr="00A94032">
        <w:lastRenderedPageBreak/>
        <w:t xml:space="preserve">70%, 15% and 15% percentages, respectively. The spectrograms and MFCCs of each sample were extracted to be used as the features for training. </w:t>
      </w:r>
    </w:p>
    <w:p w14:paraId="1B1140EB" w14:textId="77777777" w:rsidR="00977FA0" w:rsidRPr="00A94032" w:rsidRDefault="00977FA0" w:rsidP="00A94032">
      <w:pPr>
        <w:pStyle w:val="MDPI31text"/>
      </w:pPr>
    </w:p>
    <w:p w14:paraId="7FF42D3E" w14:textId="77777777" w:rsidR="00A94032" w:rsidRPr="00A94032" w:rsidRDefault="00A94032" w:rsidP="00030714">
      <w:pPr>
        <w:pStyle w:val="MDPI23heading3"/>
      </w:pPr>
      <w:r w:rsidRPr="00A94032">
        <w:t>Machine learning algorithms</w:t>
      </w:r>
    </w:p>
    <w:p w14:paraId="5578945D" w14:textId="77777777" w:rsidR="00A94032" w:rsidRPr="00A94032" w:rsidRDefault="00A94032" w:rsidP="00A94032">
      <w:pPr>
        <w:pStyle w:val="MDPI31text"/>
      </w:pPr>
      <w:r w:rsidRPr="00A94032">
        <w:t xml:space="preserve">We utilized SVM with a linear kernel for the classification of flattened spectrograms from audio signals. The choice of a linear kernel is motivated by its simplicity and effectiveness in high-dimensional feature spaces. We set the regularization parameter </w:t>
      </w:r>
      <w:r w:rsidRPr="00A94032">
        <w:rPr>
          <w:i/>
          <w:iCs/>
        </w:rPr>
        <w:t>C</w:t>
      </w:r>
      <w:r w:rsidRPr="00A94032">
        <w:t xml:space="preserve"> to 1.0 to balance the trade-off between a low training error and a high margin. Features were standardized before training to ensure equal contributions. The dataset was divided into training and testing sets with an 80-20. </w:t>
      </w:r>
    </w:p>
    <w:p w14:paraId="0DE0A2E8" w14:textId="77777777" w:rsidR="00A94032" w:rsidRDefault="00A94032" w:rsidP="00A94032">
      <w:pPr>
        <w:pStyle w:val="MDPI31text"/>
        <w:rPr>
          <w:lang w:val="x-none"/>
        </w:rPr>
      </w:pPr>
      <w:r w:rsidRPr="00A94032">
        <w:rPr>
          <w:lang w:val="x-none"/>
        </w:rPr>
        <w:t xml:space="preserve">We utilized the RF classifier to perform the classification of flattened spectrograms from audio signals. The model is configured to use 100 decision trees. </w:t>
      </w:r>
      <w:r w:rsidRPr="00A94032">
        <w:t>The dataset was divided into training and testing sets with an 80-20 and they were standardized before training</w:t>
      </w:r>
      <w:r w:rsidRPr="00A94032">
        <w:rPr>
          <w:lang w:val="x-none"/>
        </w:rPr>
        <w:t>.</w:t>
      </w:r>
    </w:p>
    <w:p w14:paraId="7DD66011" w14:textId="77777777" w:rsidR="007C0C5D" w:rsidRPr="00A94032" w:rsidRDefault="007C0C5D" w:rsidP="00A94032">
      <w:pPr>
        <w:pStyle w:val="MDPI31text"/>
      </w:pPr>
    </w:p>
    <w:p w14:paraId="24305873" w14:textId="77777777" w:rsidR="00A94032" w:rsidRPr="00A94032" w:rsidRDefault="007C0C5D" w:rsidP="007C0C5D">
      <w:pPr>
        <w:pStyle w:val="MDPI23heading3"/>
        <w:rPr>
          <w:i/>
        </w:rPr>
      </w:pPr>
      <w:r>
        <w:t>Deep learning models</w:t>
      </w:r>
    </w:p>
    <w:p w14:paraId="6DBDF962" w14:textId="77777777" w:rsidR="00A94032" w:rsidRPr="00A94032" w:rsidRDefault="00A94032" w:rsidP="00A94032">
      <w:pPr>
        <w:pStyle w:val="MDPI31text"/>
        <w:rPr>
          <w:lang w:val="x-none"/>
        </w:rPr>
      </w:pPr>
      <w:r w:rsidRPr="00A94032">
        <w:rPr>
          <w:lang w:val="x-none"/>
        </w:rPr>
        <w:tab/>
        <w:t>Several architectures of neural networks were developed for the evaluation of their ability to classify infant crying. All of these models were trained using the Adam optimizer, with sparse crossentropy loss and they had ReLU activation functions for the hidden layers and softmax for the output layer. The architectures are as follows:</w:t>
      </w:r>
    </w:p>
    <w:p w14:paraId="2C151AFD" w14:textId="77777777" w:rsidR="00A94032" w:rsidRPr="00A94032" w:rsidRDefault="00A94032" w:rsidP="0073064F">
      <w:pPr>
        <w:pStyle w:val="MDPI31text"/>
        <w:numPr>
          <w:ilvl w:val="0"/>
          <w:numId w:val="29"/>
        </w:numPr>
        <w:rPr>
          <w:lang w:val="x-none"/>
        </w:rPr>
      </w:pPr>
      <w:r w:rsidRPr="00A94032">
        <w:rPr>
          <w:i/>
          <w:iCs/>
          <w:lang w:val="x-none"/>
        </w:rPr>
        <w:t>CNN1</w:t>
      </w:r>
      <w:r w:rsidRPr="00A94032">
        <w:rPr>
          <w:lang w:val="x-none"/>
        </w:rPr>
        <w:t xml:space="preserve">: Convolutional neural network (1x convolution + 1x max pooling) with 3 dense layers </w:t>
      </w:r>
    </w:p>
    <w:p w14:paraId="40B93573" w14:textId="77777777" w:rsidR="00A94032" w:rsidRPr="00A94032" w:rsidRDefault="00A94032" w:rsidP="0073064F">
      <w:pPr>
        <w:pStyle w:val="MDPI31text"/>
        <w:numPr>
          <w:ilvl w:val="0"/>
          <w:numId w:val="29"/>
        </w:numPr>
        <w:rPr>
          <w:lang w:val="x-none"/>
        </w:rPr>
      </w:pPr>
      <w:r w:rsidRPr="00A94032">
        <w:rPr>
          <w:i/>
          <w:iCs/>
          <w:lang w:val="x-none"/>
        </w:rPr>
        <w:t>CNN3</w:t>
      </w:r>
      <w:r w:rsidRPr="00A94032">
        <w:rPr>
          <w:lang w:val="x-none"/>
        </w:rPr>
        <w:t>: Convolutional neural network (3x convolution + 3x max pooling) with 5 dense layers</w:t>
      </w:r>
    </w:p>
    <w:p w14:paraId="1C4458F1" w14:textId="77777777" w:rsidR="00A94032" w:rsidRPr="00A94032" w:rsidRDefault="00A94032" w:rsidP="0073064F">
      <w:pPr>
        <w:pStyle w:val="MDPI31text"/>
        <w:numPr>
          <w:ilvl w:val="0"/>
          <w:numId w:val="29"/>
        </w:numPr>
        <w:rPr>
          <w:lang w:val="x-none"/>
        </w:rPr>
      </w:pPr>
      <w:r w:rsidRPr="00A94032">
        <w:rPr>
          <w:i/>
          <w:iCs/>
          <w:lang w:val="x-none"/>
        </w:rPr>
        <w:t xml:space="preserve">VGG16 </w:t>
      </w:r>
      <w:r w:rsidRPr="00A94032">
        <w:rPr>
          <w:i/>
          <w:iCs/>
          <w:lang w:val="x-none"/>
        </w:rPr>
        <w:fldChar w:fldCharType="begin"/>
      </w:r>
      <w:r w:rsidR="00EB64EB">
        <w:rPr>
          <w:i/>
          <w:iCs/>
          <w:lang w:val="x-none"/>
        </w:rPr>
        <w:instrText xml:space="preserve"> ADDIN ZOTERO_ITEM CSL_CITATION {"citationID":"NUMRcf1g","properties":{"formattedCitation":"[12]","plainCitation":"[12]","noteIndex":0},"citationItems":[{"id":490,"uris":["http://zotero.org/users/8619560/items/WWUI7L2G"],"itemData":{"id":490,"type":"article","abstract":"In this work we investigate the effect of the convolutional network depth on its accuracy in the large-scale image recognition setting. Our main contribution is a thorough evaluation of networks of increasing depth using an architecture with very small (3x3)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vision.","DOI":"10.48550/arXiv.1409.1556","note":"arXiv:1409.1556 [cs]","number":"arXiv:1409.1556","publisher":"arXiv","source":"arXiv.org","title":"Very Deep Convolutional Networks for Large-Scale Image Recognition","URL":"http://arxiv.org/abs/1409.1556","author":[{"family":"Simonyan","given":"Karen"},{"family":"Zisserman","given":"Andrew"}],"accessed":{"date-parts":[["2024",7,28]]},"issued":{"date-parts":[["2015",4,10]]}}}],"schema":"https://github.com/citation-style-language/schema/raw/master/csl-citation.json"} </w:instrText>
      </w:r>
      <w:r w:rsidRPr="00A94032">
        <w:rPr>
          <w:i/>
          <w:iCs/>
          <w:lang w:val="x-none"/>
        </w:rPr>
        <w:fldChar w:fldCharType="separate"/>
      </w:r>
      <w:r w:rsidRPr="00A94032">
        <w:rPr>
          <w:lang w:val="x-none"/>
        </w:rPr>
        <w:t>[12]</w:t>
      </w:r>
      <w:r w:rsidRPr="00A94032">
        <w:fldChar w:fldCharType="end"/>
      </w:r>
      <w:r w:rsidRPr="00A94032">
        <w:t>: 16 layers, including 13 convolutional layers and 3 fully connected layers. It is widely used due to its balance of depth and computational efficiency.</w:t>
      </w:r>
    </w:p>
    <w:p w14:paraId="0514D911" w14:textId="77777777" w:rsidR="00A94032" w:rsidRPr="00A94032" w:rsidRDefault="00A94032" w:rsidP="0073064F">
      <w:pPr>
        <w:pStyle w:val="MDPI31text"/>
        <w:numPr>
          <w:ilvl w:val="0"/>
          <w:numId w:val="29"/>
        </w:numPr>
        <w:rPr>
          <w:lang w:val="x-none"/>
        </w:rPr>
      </w:pPr>
      <w:r w:rsidRPr="00A94032">
        <w:rPr>
          <w:i/>
          <w:iCs/>
          <w:lang w:val="x-none"/>
        </w:rPr>
        <w:t xml:space="preserve">ResNet50 </w:t>
      </w:r>
      <w:r w:rsidRPr="00A94032">
        <w:rPr>
          <w:i/>
          <w:iCs/>
          <w:lang w:val="x-none"/>
        </w:rPr>
        <w:fldChar w:fldCharType="begin"/>
      </w:r>
      <w:r w:rsidR="00EB64EB">
        <w:rPr>
          <w:i/>
          <w:iCs/>
          <w:lang w:val="x-none"/>
        </w:rPr>
        <w:instrText xml:space="preserve"> ADDIN ZOTERO_ITEM CSL_CITATION {"citationID":"cqERRl8Z","properties":{"formattedCitation":"[13]","plainCitation":"[13]","noteIndex":0},"citationItems":[{"id":175,"uris":["http://zotero.org/users/8619560/items/WJDWKKEF"],"itemData":{"id":175,"type":"article-journal","abstract":"Deeper neural networks are more difficult to train. We present a residual learning framework to ease the training of networks that are substantially deeper than those used previously. We explicitly reformulate the layers as learning residual functions with reference to the layer inputs, instead of learning unreferenced functions. We provide comprehensive empirical evidence showing that these residual networks are easier to optimize, and can gain accuracy from considerably increased depth. On the ImageNet dataset we evaluate residual nets with a depth of up to 152 layers---8x deeper than VGG nets but still having lower complexity. An ensemble of these residual nets achieves 3.57% error on the ImageNet test set. This result won the 1st place on the ILSVRC 2015 classification task. We also present analysis on CIFAR-10 with 100 and 1000 layers. The depth of representations is of central importance for many visual recognition tasks. Solely due to our extremely deep representations, we obtain a 28% relative improvement on the COCO object detection dataset. Deep residual nets are foundations of our submissions to ILSVRC &amp; COCO 2015 competitions, where we also won the 1st places on the tasks of ImageNet detection, ImageNet localization, COCO detection, and COCO segmentation.","container-title":"arXiv:1512.03385 [cs]","note":"arXiv: 1512.03385\nversion: 1","source":"arXiv.org","title":"Deep Residual Learning for Image Recognition","URL":"http://arxiv.org/abs/1512.03385","author":[{"family":"He","given":"Kaiming"},{"family":"Zhang","given":"Xiangyu"},{"family":"Ren","given":"Shaoqing"},{"family":"Sun","given":"Jian"}],"accessed":{"date-parts":[["2021",11,15]]},"issued":{"date-parts":[["2015",12,10]]}}}],"schema":"https://github.com/citation-style-language/schema/raw/master/csl-citation.json"} </w:instrText>
      </w:r>
      <w:r w:rsidRPr="00A94032">
        <w:rPr>
          <w:i/>
          <w:iCs/>
          <w:lang w:val="x-none"/>
        </w:rPr>
        <w:fldChar w:fldCharType="separate"/>
      </w:r>
      <w:r w:rsidRPr="00A94032">
        <w:rPr>
          <w:lang w:val="x-none"/>
        </w:rPr>
        <w:t>[13]</w:t>
      </w:r>
      <w:r w:rsidRPr="00A94032">
        <w:fldChar w:fldCharType="end"/>
      </w:r>
      <w:r w:rsidRPr="00A94032">
        <w:rPr>
          <w:lang w:val="x-none"/>
        </w:rPr>
        <w:t>: introduces residual blocks, which help train deeper networks by avoiding the vanishing gradient problem. This makes it a good choice for large datasets with complex patterns.</w:t>
      </w:r>
    </w:p>
    <w:p w14:paraId="0BD8078B" w14:textId="77777777" w:rsidR="00A94032" w:rsidRPr="00A94032" w:rsidRDefault="00A94032" w:rsidP="0073064F">
      <w:pPr>
        <w:pStyle w:val="MDPI31text"/>
        <w:numPr>
          <w:ilvl w:val="0"/>
          <w:numId w:val="29"/>
        </w:numPr>
        <w:rPr>
          <w:lang w:val="x-none"/>
        </w:rPr>
      </w:pPr>
      <w:r w:rsidRPr="00A94032">
        <w:rPr>
          <w:i/>
          <w:iCs/>
          <w:lang w:val="x-none"/>
        </w:rPr>
        <w:t xml:space="preserve">InceptionV3 </w:t>
      </w:r>
      <w:r w:rsidRPr="00A94032">
        <w:rPr>
          <w:i/>
          <w:iCs/>
          <w:lang w:val="x-none"/>
        </w:rPr>
        <w:fldChar w:fldCharType="begin"/>
      </w:r>
      <w:r w:rsidR="00EB64EB">
        <w:rPr>
          <w:i/>
          <w:iCs/>
          <w:lang w:val="x-none"/>
        </w:rPr>
        <w:instrText xml:space="preserve"> ADDIN ZOTERO_ITEM CSL_CITATION {"citationID":"ItSkzkDB","properties":{"formattedCitation":"[14]","plainCitation":"[14]","noteIndex":0},"citationItems":[{"id":488,"uris":["http://zotero.org/users/8619560/items/ARBSW4IE"],"itemData":{"id":488,"type":"article","abstract":"Convolutional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set.","DOI":"10.48550/arXiv.1512.00567","note":"arXiv:1512.00567 [cs]","number":"arXiv:1512.00567","publisher":"arXiv","source":"arXiv.org","title":"Rethinking the Inception Architecture for Computer Vision","URL":"http://arxiv.org/abs/1512.00567","author":[{"family":"Szegedy","given":"Christian"},{"family":"Vanhoucke","given":"Vincent"},{"family":"Ioffe","given":"Sergey"},{"family":"Shlens","given":"Jonathon"},{"family":"Wojna","given":"Zbigniew"}],"accessed":{"date-parts":[["2024",7,28]]},"issued":{"date-parts":[["2015",12,11]]}}}],"schema":"https://github.com/citation-style-language/schema/raw/master/csl-citation.json"} </w:instrText>
      </w:r>
      <w:r w:rsidRPr="00A94032">
        <w:rPr>
          <w:i/>
          <w:iCs/>
          <w:lang w:val="x-none"/>
        </w:rPr>
        <w:fldChar w:fldCharType="separate"/>
      </w:r>
      <w:r w:rsidRPr="00A94032">
        <w:rPr>
          <w:lang w:val="x-none"/>
        </w:rPr>
        <w:t>[14]</w:t>
      </w:r>
      <w:r w:rsidRPr="00A94032">
        <w:fldChar w:fldCharType="end"/>
      </w:r>
      <w:r w:rsidRPr="00A94032">
        <w:rPr>
          <w:lang w:val="x-none"/>
        </w:rPr>
        <w:t>: uses parallel convolutions with different kernel sizes, allowing the network to capture a variety of features at different scales.</w:t>
      </w:r>
    </w:p>
    <w:p w14:paraId="79A612F8" w14:textId="77777777" w:rsidR="00A94032" w:rsidRPr="00A94032" w:rsidRDefault="00A94032" w:rsidP="0073064F">
      <w:pPr>
        <w:pStyle w:val="MDPI31text"/>
        <w:numPr>
          <w:ilvl w:val="0"/>
          <w:numId w:val="29"/>
        </w:numPr>
        <w:rPr>
          <w:i/>
          <w:iCs/>
          <w:lang w:val="x-none"/>
        </w:rPr>
      </w:pPr>
      <w:r w:rsidRPr="00A94032">
        <w:rPr>
          <w:i/>
          <w:iCs/>
          <w:lang w:val="x-none"/>
        </w:rPr>
        <w:t xml:space="preserve">Inception-ResNetV2 </w:t>
      </w:r>
      <w:r w:rsidRPr="00A94032">
        <w:rPr>
          <w:lang w:val="x-none"/>
        </w:rPr>
        <w:fldChar w:fldCharType="begin"/>
      </w:r>
      <w:r w:rsidR="00EB64EB">
        <w:rPr>
          <w:lang w:val="x-none"/>
        </w:rPr>
        <w:instrText xml:space="preserve"> ADDIN ZOTERO_ITEM CSL_CITATION {"citationID":"Qs8QGv38","properties":{"formattedCitation":"[15]","plainCitation":"[15]","noteIndex":0},"citationItems":[{"id":487,"uris":["http://zotero.org/users/8619560/items/UXRELM9S"],"itemData":{"id":487,"type":"article","abstract":"Very deep convolutional networks have been central to the largest advances in image recognition performance in recent years. One example is the Inception architecture that has been shown to achieve very good performance at relatively low computational cost. Recently, the introduction of residual connections in conjunction with a more traditional architecture has yielded state-of-the-art performance in the 2015 ILSVRC challenge; its performance was similar to the latest generation Inception-v3 network. This raises the question of whether there are any benefit in combining the Inception architecture with residual connections. Here we give clear empirical evidence that training with residual connections accelerates the training of Inception networks significantly. There is also some evidence of residual Inception networks outperforming similarly expensive Inception networks without residual connections by a thin margin. We also present several new streamlined architectures for both residual and non-residual Inception networks. These variations improve the single-frame recognition performance on the ILSVRC 2012 classification task significantly. We further demonstrate how proper activation scaling stabilizes the training of very wide residual Inception networks. With an ensemble of three residual and one Inception-v4, we achieve 3.08 percent top-5 error on the test set of the ImageNet classification (CLS) challenge","DOI":"10.48550/arXiv.1602.07261","note":"arXiv:1602.07261 [cs]","number":"arXiv:1602.07261","publisher":"arXiv","source":"arXiv.org","title":"Inception-v4, Inception-ResNet and the Impact of Residual Connections on Learning","URL":"http://arxiv.org/abs/1602.07261","author":[{"family":"Szegedy","given":"Christian"},{"family":"Ioffe","given":"Sergey"},{"family":"Vanhoucke","given":"Vincent"},{"family":"Alemi","given":"Alex"}],"accessed":{"date-parts":[["2024",7,28]]},"issued":{"date-parts":[["2016",8,23]]}}}],"schema":"https://github.com/citation-style-language/schema/raw/master/csl-citation.json"} </w:instrText>
      </w:r>
      <w:r w:rsidRPr="00A94032">
        <w:rPr>
          <w:lang w:val="x-none"/>
        </w:rPr>
        <w:fldChar w:fldCharType="separate"/>
      </w:r>
      <w:r w:rsidRPr="00A94032">
        <w:rPr>
          <w:lang w:val="x-none"/>
        </w:rPr>
        <w:t>[15]</w:t>
      </w:r>
      <w:r w:rsidRPr="00A94032">
        <w:fldChar w:fldCharType="end"/>
      </w:r>
      <w:r w:rsidRPr="00A94032">
        <w:rPr>
          <w:lang w:val="x-none"/>
        </w:rPr>
        <w:t>: combines the inception architecture with residual connections for enhanced learning capabilities.</w:t>
      </w:r>
    </w:p>
    <w:p w14:paraId="7332AC20" w14:textId="77777777" w:rsidR="00A94032" w:rsidRPr="00A94032" w:rsidRDefault="00A94032" w:rsidP="0073064F">
      <w:pPr>
        <w:pStyle w:val="MDPI31text"/>
        <w:numPr>
          <w:ilvl w:val="0"/>
          <w:numId w:val="29"/>
        </w:numPr>
        <w:rPr>
          <w:lang w:val="x-none"/>
        </w:rPr>
      </w:pPr>
      <w:r w:rsidRPr="00A94032">
        <w:rPr>
          <w:i/>
          <w:iCs/>
          <w:lang w:val="x-none"/>
        </w:rPr>
        <w:t>Xception</w:t>
      </w:r>
      <w:r w:rsidRPr="00A94032">
        <w:rPr>
          <w:lang w:val="x-none"/>
        </w:rPr>
        <w:t xml:space="preserve"> (Extreme Inception) </w:t>
      </w:r>
      <w:r w:rsidRPr="00A94032">
        <w:rPr>
          <w:lang w:val="x-none"/>
        </w:rPr>
        <w:fldChar w:fldCharType="begin"/>
      </w:r>
      <w:r w:rsidR="00EB64EB">
        <w:rPr>
          <w:lang w:val="x-none"/>
        </w:rPr>
        <w:instrText xml:space="preserve"> ADDIN ZOTERO_ITEM CSL_CITATION {"citationID":"gnWtspmm","properties":{"formattedCitation":"[16]","plainCitation":"[16]","noteIndex":0},"citationItems":[{"id":486,"uris":["http://zotero.org/users/8619560/items/L7V8J87V"],"itemData":{"id":486,"type":"article","abstract":"We present an interpretation of Inception modules in convolutional neural networks as being an intermediate step in-between regular convolution and the depthwise separable convolution operation (a depthwise convolution followed by a pointwise convolution). In this light, a depthwise separable convolution can be understood as an Inception module with a maximally large number of towers. This observation leads us to propose a novel deep convolutional neural network architecture inspired by Inception, where Inception modules have been replaced with depthwise separable convolutions. We show that this architecture, dubbed Xception, slightly outperforms Inception V3 on the ImageNet dataset (which Inception V3 was designed for), and significantly outperforms Inception V3 on a larger image classification dataset comprising 350 million images and 17,000 classes. Since the Xception architecture has the same number of parameters as Inception V3, the performance gains are not due to increased capacity but rather to a more efficient use of model parameters.","DOI":"10.48550/arXiv.1610.02357","note":"arXiv:1610.02357 [cs]","number":"arXiv:1610.02357","publisher":"arXiv","source":"arXiv.org","title":"Xception: Deep Learning with Depthwise Separable Convolutions","title-short":"Xception","URL":"http://arxiv.org/abs/1610.02357","author":[{"family":"Chollet","given":"François"}],"accessed":{"date-parts":[["2024",7,28]]},"issued":{"date-parts":[["2017",4,4]]}}}],"schema":"https://github.com/citation-style-language/schema/raw/master/csl-citation.json"} </w:instrText>
      </w:r>
      <w:r w:rsidRPr="00A94032">
        <w:rPr>
          <w:lang w:val="x-none"/>
        </w:rPr>
        <w:fldChar w:fldCharType="separate"/>
      </w:r>
      <w:r w:rsidRPr="00A94032">
        <w:rPr>
          <w:lang w:val="x-none"/>
        </w:rPr>
        <w:t>[16]</w:t>
      </w:r>
      <w:r w:rsidRPr="00A94032">
        <w:fldChar w:fldCharType="end"/>
      </w:r>
      <w:r w:rsidRPr="00A94032">
        <w:rPr>
          <w:lang w:val="x-none"/>
        </w:rPr>
        <w:t>: deep learning model that improves upon Inception by replacing the standard Inception modules with depthwise separable convolutions.</w:t>
      </w:r>
    </w:p>
    <w:p w14:paraId="7A024786" w14:textId="77777777" w:rsidR="00A94032" w:rsidRPr="00A94032" w:rsidRDefault="00A94032" w:rsidP="0073064F">
      <w:pPr>
        <w:pStyle w:val="MDPI31text"/>
        <w:numPr>
          <w:ilvl w:val="0"/>
          <w:numId w:val="29"/>
        </w:numPr>
        <w:rPr>
          <w:lang w:val="x-none"/>
        </w:rPr>
      </w:pPr>
      <w:r w:rsidRPr="00A94032">
        <w:rPr>
          <w:i/>
          <w:iCs/>
          <w:lang w:val="x-none"/>
        </w:rPr>
        <w:t xml:space="preserve">MobileNet </w:t>
      </w:r>
      <w:r w:rsidRPr="00A94032">
        <w:rPr>
          <w:i/>
          <w:iCs/>
          <w:lang w:val="x-none"/>
        </w:rPr>
        <w:fldChar w:fldCharType="begin"/>
      </w:r>
      <w:r w:rsidR="00EB64EB">
        <w:rPr>
          <w:i/>
          <w:iCs/>
          <w:lang w:val="x-none"/>
        </w:rPr>
        <w:instrText xml:space="preserve"> ADDIN ZOTERO_ITEM CSL_CITATION {"citationID":"wdPL50Bi","properties":{"formattedCitation":"[17]","plainCitation":"[17]","noteIndex":0},"citationItems":[{"id":484,"uris":["http://zotero.org/users/8619560/items/I9QLTYFR"],"itemData":{"id":484,"type":"article","abstract":"We present a class of efficient models called MobileNets for mobile and embedded vision applications. MobileNets are based on a streamlined architecture that uses depth-wise separable convolutions to build light weight deep neural networks. We introduce two simple global hyper-parameters that efficiently trade off between latency and accuracy. These hyper-parameters allow the model builder to choose the right sized model for their application based on the constraints of the problem. We present extensive experiments on resource and accuracy tradeoffs and show strong performance compared to other popular models on ImageNet classification. We then demonstrate the effectiveness of MobileNets across a wide range of applications and use cases including object detection, finegrain classification, face attributes and large scale geo-localization.","DOI":"10.48550/arXiv.1704.04861","note":"arXiv:1704.04861 [cs]","number":"arXiv:1704.04861","publisher":"arXiv","source":"arXiv.org","title":"MobileNets: Efficient Convolutional Neural Networks for Mobile Vision Applications","title-short":"MobileNets","URL":"http://arxiv.org/abs/1704.04861","author":[{"family":"Howard","given":"Andrew G."},{"family":"Zhu","given":"Menglong"},{"family":"Chen","given":"Bo"},{"family":"Kalenichenko","given":"Dmitry"},{"family":"Wang","given":"Weijun"},{"family":"Weyand","given":"Tobias"},{"family":"Andreetto","given":"Marco"},{"family":"Adam","given":"Hartwig"}],"accessed":{"date-parts":[["2024",7,28]]},"issued":{"date-parts":[["2017",4,16]]}}}],"schema":"https://github.com/citation-style-language/schema/raw/master/csl-citation.json"} </w:instrText>
      </w:r>
      <w:r w:rsidRPr="00A94032">
        <w:rPr>
          <w:i/>
          <w:iCs/>
          <w:lang w:val="x-none"/>
        </w:rPr>
        <w:fldChar w:fldCharType="separate"/>
      </w:r>
      <w:r w:rsidRPr="00A94032">
        <w:rPr>
          <w:lang w:val="x-none"/>
        </w:rPr>
        <w:t>[17]</w:t>
      </w:r>
      <w:r w:rsidRPr="00A94032">
        <w:fldChar w:fldCharType="end"/>
      </w:r>
      <w:r w:rsidRPr="00A94032">
        <w:rPr>
          <w:lang w:val="x-none"/>
        </w:rPr>
        <w:t>: lightweight and efficient, making them ideal for mobile and edge devices. They use depthwise separable convolutions to reduce computational cost.</w:t>
      </w:r>
    </w:p>
    <w:p w14:paraId="447EE248" w14:textId="77777777" w:rsidR="00A94032" w:rsidRPr="00A94032" w:rsidRDefault="00A94032" w:rsidP="0073064F">
      <w:pPr>
        <w:pStyle w:val="MDPI31text"/>
        <w:numPr>
          <w:ilvl w:val="0"/>
          <w:numId w:val="29"/>
        </w:numPr>
        <w:rPr>
          <w:lang w:val="x-none"/>
        </w:rPr>
      </w:pPr>
      <w:r w:rsidRPr="00A94032">
        <w:rPr>
          <w:i/>
          <w:iCs/>
          <w:lang w:val="x-none"/>
        </w:rPr>
        <w:t xml:space="preserve">DenseNet </w:t>
      </w:r>
      <w:r w:rsidRPr="00A94032">
        <w:rPr>
          <w:i/>
          <w:iCs/>
          <w:lang w:val="x-none"/>
        </w:rPr>
        <w:fldChar w:fldCharType="begin"/>
      </w:r>
      <w:r w:rsidR="00EB64EB">
        <w:rPr>
          <w:i/>
          <w:iCs/>
          <w:lang w:val="x-none"/>
        </w:rPr>
        <w:instrText xml:space="preserve"> ADDIN ZOTERO_ITEM CSL_CITATION {"citationID":"sQvfmAXA","properties":{"formattedCitation":"[18]","plainCitation":"[18]","noteIndex":0},"citationItems":[{"id":485,"uris":["http://zotero.org/users/8619560/items/V9EKL55Q"],"itemData":{"id":485,"type":"article","abstract":"Recent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 - one between each layer and its subsequent layer - our network has L(L+1)/2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 .","DOI":"10.48550/arXiv.1608.06993","note":"arXiv:1608.06993 [cs]","number":"arXiv:1608.06993","publisher":"arXiv","source":"arXiv.org","title":"Densely Connected Convolutional Networks","URL":"http://arxiv.org/abs/1608.06993","author":[{"family":"Huang","given":"Gao"},{"family":"Liu","given":"Zhuang"},{"family":"Maaten","given":"Laurens","non-dropping-particle":"van der"},{"family":"Weinberger","given":"Kilian Q."}],"accessed":{"date-parts":[["2024",7,28]]},"issued":{"date-parts":[["2018",1,28]]}}}],"schema":"https://github.com/citation-style-language/schema/raw/master/csl-citation.json"} </w:instrText>
      </w:r>
      <w:r w:rsidRPr="00A94032">
        <w:rPr>
          <w:i/>
          <w:iCs/>
          <w:lang w:val="x-none"/>
        </w:rPr>
        <w:fldChar w:fldCharType="separate"/>
      </w:r>
      <w:r w:rsidRPr="00A94032">
        <w:rPr>
          <w:lang w:val="x-none"/>
        </w:rPr>
        <w:t>[18]</w:t>
      </w:r>
      <w:r w:rsidRPr="00A94032">
        <w:fldChar w:fldCharType="end"/>
      </w:r>
      <w:r w:rsidRPr="00A94032">
        <w:rPr>
          <w:i/>
          <w:iCs/>
          <w:lang w:val="x-none"/>
        </w:rPr>
        <w:t>:</w:t>
      </w:r>
      <w:r w:rsidRPr="00A94032">
        <w:rPr>
          <w:lang w:val="x-none"/>
        </w:rPr>
        <w:t xml:space="preserve"> connects each layer to every other layer in a feed-forward fashion. This enhances the flow of information and gradients through the network, making it highly efficient.</w:t>
      </w:r>
    </w:p>
    <w:p w14:paraId="52BBAEB6" w14:textId="77777777" w:rsidR="00A94032" w:rsidRPr="00A94032" w:rsidRDefault="00A94032" w:rsidP="0073064F">
      <w:pPr>
        <w:pStyle w:val="MDPI31text"/>
        <w:numPr>
          <w:ilvl w:val="0"/>
          <w:numId w:val="29"/>
        </w:numPr>
        <w:rPr>
          <w:lang w:val="x-none"/>
        </w:rPr>
      </w:pPr>
      <w:r w:rsidRPr="00A94032">
        <w:rPr>
          <w:i/>
          <w:iCs/>
          <w:lang w:val="x-none"/>
        </w:rPr>
        <w:t xml:space="preserve">EfficientNet </w:t>
      </w:r>
      <w:r w:rsidRPr="00A94032">
        <w:rPr>
          <w:i/>
          <w:iCs/>
          <w:lang w:val="x-none"/>
        </w:rPr>
        <w:fldChar w:fldCharType="begin"/>
      </w:r>
      <w:r w:rsidR="00EB64EB">
        <w:rPr>
          <w:i/>
          <w:iCs/>
          <w:lang w:val="x-none"/>
        </w:rPr>
        <w:instrText xml:space="preserve"> ADDIN ZOTERO_ITEM CSL_CITATION {"citationID":"V2CbZRVf","properties":{"formattedCitation":"[19]","plainCitation":"[19]","noteIndex":0},"citationItems":[{"id":176,"uris":["http://zotero.org/users/8619560/items/BFETN3WX"],"itemData":{"id":176,"type":"article-journal","abstract":"Convolutional Neural Networks (ConvNets) are commonly developed at a fixed resource budget, and then scaled up for better accuracy if more resources are available. In this paper, we systematically study model scaling and identify that carefully balancing network depth, width, and resolution can lead to better performance. Based on this observation, we propose a new scaling method that uniformly scales all dimensions of depth/width/resolution using a simple yet highly effective compound coefficient. We demonstrate the effectiveness of this method on scaling up MobileNets and ResNet. To go even further, we use neural architecture search to design a new baseline network and scale it up to obtain a family of models, called EfficientNets, which achieve much better accuracy and efficiency than previous ConvNets. In particular, our EfficientNet-B7 achieves state-of-the-art 84.3% top-1 accuracy on ImageNet, while being 8.4x smaller and 6.1x faster on inference than the best existing ConvNet. Our EfficientNets also transfer well and achieve state-of-the-art accuracy on CIFAR-100 (91.7%), Flowers (98.8%), and 3 other transfer learning datasets, with an order of magnitude fewer parameters. Source code is at https://github.com/tensorflow/tpu/tree/master/models/official/efficientnet.","container-title":"arXiv:1905.11946 [cs, stat]","note":"arXiv: 1905.11946\nversion: 5","source":"arXiv.org","title":"EfficientNet: Rethinking Model Scaling for Convolutional Neural Networks","title-short":"EfficientNet","URL":"http://arxiv.org/abs/1905.11946","author":[{"family":"Tan","given":"Mingxing"},{"family":"Le","given":"Quoc V."}],"accessed":{"date-parts":[["2021",11,15]]},"issued":{"date-parts":[["2020",9,11]]}}}],"schema":"https://github.com/citation-style-language/schema/raw/master/csl-citation.json"} </w:instrText>
      </w:r>
      <w:r w:rsidRPr="00A94032">
        <w:rPr>
          <w:i/>
          <w:iCs/>
          <w:lang w:val="x-none"/>
        </w:rPr>
        <w:fldChar w:fldCharType="separate"/>
      </w:r>
      <w:r w:rsidRPr="00A94032">
        <w:rPr>
          <w:lang w:val="x-none"/>
        </w:rPr>
        <w:t>[19]</w:t>
      </w:r>
      <w:r w:rsidRPr="00A94032">
        <w:fldChar w:fldCharType="end"/>
      </w:r>
      <w:r w:rsidRPr="00A94032">
        <w:rPr>
          <w:i/>
          <w:iCs/>
          <w:lang w:val="x-none"/>
        </w:rPr>
        <w:t>:</w:t>
      </w:r>
      <w:r w:rsidRPr="00A94032">
        <w:rPr>
          <w:lang w:val="x-none"/>
        </w:rPr>
        <w:t xml:space="preserve"> scales up the network width, depth, and resolution in a compound manner, providing a more balanced approach to scaling compared to other models.</w:t>
      </w:r>
    </w:p>
    <w:p w14:paraId="052A4BB2" w14:textId="77777777" w:rsidR="00A94032" w:rsidRPr="00A94032" w:rsidRDefault="00A94032" w:rsidP="0073064F">
      <w:pPr>
        <w:pStyle w:val="MDPI31text"/>
        <w:rPr>
          <w:lang w:val="x-none"/>
        </w:rPr>
      </w:pPr>
      <w:r w:rsidRPr="00A94032">
        <w:rPr>
          <w:lang w:val="x-none"/>
        </w:rPr>
        <w:t xml:space="preserve">The last 8 architectures are used as encoders and they continue with a flattening and a series of 5 dense layers to obtain the classification output. These have been pretrained on the ImageNet dataset. The models are presented in the Results section in two variants, frozen and non-frozen. This choice is applied to the architectures, not the last layers of the model. </w:t>
      </w:r>
    </w:p>
    <w:p w14:paraId="42A69B65" w14:textId="77777777" w:rsidR="00A94032" w:rsidRPr="00A94032" w:rsidRDefault="00A94032" w:rsidP="00A94032">
      <w:pPr>
        <w:pStyle w:val="MDPI31text"/>
        <w:rPr>
          <w:lang w:val="x-none"/>
        </w:rPr>
      </w:pPr>
      <w:r w:rsidRPr="00A94032">
        <w:rPr>
          <w:lang w:val="x-none"/>
        </w:rPr>
        <w:lastRenderedPageBreak/>
        <w:tab/>
        <w:t xml:space="preserve">Although not presented here, simple neural networks containing only dense layers have been evaluated as well, but they were unable to properly learn as their accuracy remained close to that of random. The same conclusions was reached for using only the signal.  </w:t>
      </w:r>
    </w:p>
    <w:p w14:paraId="0CA44038" w14:textId="77777777" w:rsidR="00EE3C09" w:rsidRDefault="00EE3C09" w:rsidP="005D7FF8">
      <w:pPr>
        <w:pStyle w:val="MDPI31text"/>
        <w:ind w:left="0" w:firstLine="0"/>
      </w:pPr>
    </w:p>
    <w:p w14:paraId="1440659C" w14:textId="77777777" w:rsidR="00DD591B" w:rsidRPr="00F1752F" w:rsidRDefault="00DD591B" w:rsidP="00F1752F">
      <w:pPr>
        <w:pStyle w:val="MDPI21heading1"/>
      </w:pPr>
      <w:r w:rsidRPr="00F1752F">
        <w:t>3. Results</w:t>
      </w:r>
    </w:p>
    <w:p w14:paraId="0586CD2B" w14:textId="77777777" w:rsidR="00EE3C09" w:rsidRPr="00EE3C09" w:rsidRDefault="00EE3C09" w:rsidP="00EE3C09">
      <w:pPr>
        <w:pStyle w:val="MDPI31text"/>
        <w:rPr>
          <w:lang w:val="x-none"/>
        </w:rPr>
      </w:pPr>
      <w:r w:rsidRPr="00EE3C09">
        <w:rPr>
          <w:lang w:val="x-none"/>
        </w:rPr>
        <w:t xml:space="preserve">For the analysis of this array of neural network architectures, we present the loss (Table </w:t>
      </w:r>
      <w:r w:rsidR="001C797C">
        <w:t>1</w:t>
      </w:r>
      <w:r w:rsidRPr="00EE3C09">
        <w:rPr>
          <w:lang w:val="x-none"/>
        </w:rPr>
        <w:t>) and accuracy values (Table</w:t>
      </w:r>
      <w:r w:rsidR="001C797C">
        <w:t xml:space="preserve"> 2</w:t>
      </w:r>
      <w:r w:rsidRPr="00EE3C09">
        <w:rPr>
          <w:lang w:val="x-none"/>
        </w:rPr>
        <w:t xml:space="preserve">) for the training, validation and testing of these models. Moreover, the F1-score (Table </w:t>
      </w:r>
      <w:r w:rsidR="001C797C">
        <w:t>4</w:t>
      </w:r>
      <w:r w:rsidRPr="00EE3C09">
        <w:rPr>
          <w:lang w:val="x-none"/>
        </w:rPr>
        <w:t>) is presented for the testing data. Furthermore, we have trained each neural network model using the spectrogram or the MFCCs in order to determine which of the two types of features are more appropriate for training of such a model in the detection of infant cries. This same procedure was applied to the machine learning models (SVM and RF), however no loss values are present for these models in Table I and the validation subset of the dataset was moved to the testing subset.</w:t>
      </w:r>
    </w:p>
    <w:p w14:paraId="1F79A6A4" w14:textId="77777777" w:rsidR="00EE3C09" w:rsidRPr="00EE3C09" w:rsidRDefault="00EE3C09" w:rsidP="00EE3C09">
      <w:pPr>
        <w:pStyle w:val="MDPI31text"/>
        <w:rPr>
          <w:lang w:val="x-none"/>
        </w:rPr>
      </w:pPr>
      <w:r w:rsidRPr="00EE3C09">
        <w:rPr>
          <w:lang w:val="x-none"/>
        </w:rPr>
        <w:t xml:space="preserve">Another analysis on the pretrained models was the option of freezing the encoding layers of the pretrained architectures used. The effect of this choice on accuracy can be observed through the comparison of Table </w:t>
      </w:r>
      <w:r w:rsidR="001C797C">
        <w:t>2</w:t>
      </w:r>
      <w:r w:rsidRPr="00EE3C09">
        <w:rPr>
          <w:lang w:val="x-none"/>
        </w:rPr>
        <w:t xml:space="preserve"> and Table </w:t>
      </w:r>
      <w:r w:rsidR="001C797C">
        <w:t>3</w:t>
      </w:r>
      <w:r w:rsidRPr="00EE3C09">
        <w:rPr>
          <w:lang w:val="x-none"/>
        </w:rPr>
        <w:t xml:space="preserve">. Furthermore, in Table </w:t>
      </w:r>
      <w:r w:rsidR="001C797C">
        <w:t>4</w:t>
      </w:r>
      <w:r w:rsidRPr="00EE3C09">
        <w:rPr>
          <w:lang w:val="x-none"/>
        </w:rPr>
        <w:t xml:space="preserve">, the effect on the F1-score for the testing data is presented. </w:t>
      </w:r>
    </w:p>
    <w:p w14:paraId="18FAA803" w14:textId="77777777" w:rsidR="00EE3C09" w:rsidRDefault="00EE3C09" w:rsidP="00F1752F">
      <w:pPr>
        <w:pStyle w:val="MDPI31text"/>
      </w:pPr>
    </w:p>
    <w:p w14:paraId="630C4B09" w14:textId="77777777" w:rsidR="00EE3C09" w:rsidRDefault="00EE3C09" w:rsidP="00F1752F">
      <w:pPr>
        <w:pStyle w:val="MDPI31text"/>
      </w:pPr>
    </w:p>
    <w:p w14:paraId="69A79134" w14:textId="77777777" w:rsidR="001C797C" w:rsidRDefault="001C797C" w:rsidP="001C797C">
      <w:pPr>
        <w:pStyle w:val="MDPI41tablecaption"/>
      </w:pPr>
      <w:r>
        <w:rPr>
          <w:b/>
        </w:rPr>
        <w:t>Table 1</w:t>
      </w:r>
      <w:r w:rsidRPr="00325902">
        <w:rPr>
          <w:b/>
        </w:rPr>
        <w:t>.</w:t>
      </w:r>
      <w:r w:rsidRPr="00325902">
        <w:t xml:space="preserve"> </w:t>
      </w:r>
      <w:r>
        <w:t>Loss values across architectures</w:t>
      </w:r>
      <w:r w:rsidR="008E0C42">
        <w:t>.</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1C797C" w:rsidRPr="00C35612" w14:paraId="29192CE6" w14:textId="77777777" w:rsidTr="001C797C">
        <w:trPr>
          <w:trHeight w:val="288"/>
        </w:trPr>
        <w:tc>
          <w:tcPr>
            <w:tcW w:w="1440" w:type="dxa"/>
            <w:tcBorders>
              <w:bottom w:val="single" w:sz="4" w:space="0" w:color="auto"/>
            </w:tcBorders>
            <w:shd w:val="clear" w:color="auto" w:fill="auto"/>
            <w:vAlign w:val="center"/>
          </w:tcPr>
          <w:p w14:paraId="5C7A582C" w14:textId="77777777" w:rsidR="001C797C" w:rsidRPr="007F7C8C" w:rsidRDefault="001C797C"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14:paraId="5C95797B" w14:textId="77777777" w:rsidR="001C797C" w:rsidRPr="007F7C8C" w:rsidRDefault="001C797C"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14:paraId="6D625A4B" w14:textId="77777777" w:rsidR="001C797C" w:rsidRPr="007F7C8C" w:rsidRDefault="001C797C" w:rsidP="008E0C42">
            <w:pPr>
              <w:pStyle w:val="MDPI42tablebody"/>
              <w:spacing w:line="240" w:lineRule="auto"/>
              <w:rPr>
                <w:b/>
                <w:snapToGrid/>
              </w:rPr>
            </w:pPr>
            <w:r>
              <w:rPr>
                <w:b/>
                <w:snapToGrid/>
              </w:rPr>
              <w:t>Train</w:t>
            </w:r>
          </w:p>
        </w:tc>
        <w:tc>
          <w:tcPr>
            <w:tcW w:w="1440" w:type="dxa"/>
            <w:tcBorders>
              <w:bottom w:val="single" w:sz="4" w:space="0" w:color="auto"/>
            </w:tcBorders>
          </w:tcPr>
          <w:p w14:paraId="712EDDB0" w14:textId="77777777" w:rsidR="001C797C" w:rsidRPr="007F7C8C" w:rsidRDefault="001C797C" w:rsidP="008E0C42">
            <w:pPr>
              <w:pStyle w:val="MDPI42tablebody"/>
              <w:spacing w:line="240" w:lineRule="auto"/>
              <w:rPr>
                <w:b/>
                <w:snapToGrid/>
              </w:rPr>
            </w:pPr>
            <w:r>
              <w:rPr>
                <w:b/>
                <w:snapToGrid/>
              </w:rPr>
              <w:t>Validation</w:t>
            </w:r>
          </w:p>
        </w:tc>
        <w:tc>
          <w:tcPr>
            <w:tcW w:w="1440" w:type="dxa"/>
            <w:tcBorders>
              <w:bottom w:val="single" w:sz="4" w:space="0" w:color="auto"/>
            </w:tcBorders>
          </w:tcPr>
          <w:p w14:paraId="2DFB9F40" w14:textId="77777777" w:rsidR="001C797C" w:rsidRPr="007F7C8C" w:rsidRDefault="001C797C" w:rsidP="008E0C42">
            <w:pPr>
              <w:pStyle w:val="MDPI42tablebody"/>
              <w:spacing w:line="240" w:lineRule="auto"/>
              <w:rPr>
                <w:b/>
                <w:snapToGrid/>
              </w:rPr>
            </w:pPr>
            <w:r>
              <w:rPr>
                <w:b/>
                <w:snapToGrid/>
              </w:rPr>
              <w:t>Test</w:t>
            </w:r>
          </w:p>
        </w:tc>
      </w:tr>
      <w:tr w:rsidR="001C797C" w:rsidRPr="00C35612" w14:paraId="65C6BFA9" w14:textId="77777777" w:rsidTr="001C797C">
        <w:trPr>
          <w:trHeight w:val="288"/>
        </w:trPr>
        <w:tc>
          <w:tcPr>
            <w:tcW w:w="1440" w:type="dxa"/>
            <w:tcBorders>
              <w:top w:val="single" w:sz="4" w:space="0" w:color="auto"/>
              <w:left w:val="nil"/>
              <w:bottom w:val="nil"/>
              <w:right w:val="nil"/>
            </w:tcBorders>
            <w:shd w:val="clear" w:color="auto" w:fill="auto"/>
            <w:vAlign w:val="center"/>
          </w:tcPr>
          <w:p w14:paraId="45DC3471" w14:textId="77777777" w:rsidR="001C797C" w:rsidRPr="00F220D4" w:rsidRDefault="001C797C" w:rsidP="001C797C">
            <w:pPr>
              <w:pStyle w:val="MDPI42tablebody"/>
              <w:spacing w:line="240" w:lineRule="auto"/>
            </w:pPr>
            <w:r>
              <w:t>Spectrogram</w:t>
            </w:r>
          </w:p>
        </w:tc>
        <w:tc>
          <w:tcPr>
            <w:tcW w:w="1440" w:type="dxa"/>
            <w:tcBorders>
              <w:top w:val="single" w:sz="4" w:space="0" w:color="auto"/>
              <w:left w:val="nil"/>
              <w:bottom w:val="nil"/>
              <w:right w:val="nil"/>
            </w:tcBorders>
            <w:shd w:val="clear" w:color="auto" w:fill="auto"/>
            <w:vAlign w:val="center"/>
          </w:tcPr>
          <w:p w14:paraId="2BD4B86E" w14:textId="77777777" w:rsidR="001C797C" w:rsidRPr="001C797C" w:rsidRDefault="001C797C" w:rsidP="001C797C">
            <w:pPr>
              <w:pStyle w:val="BodyText"/>
              <w:jc w:val="center"/>
              <w:rPr>
                <w:sz w:val="20"/>
              </w:rPr>
            </w:pPr>
            <w:r w:rsidRPr="001C797C">
              <w:rPr>
                <w:sz w:val="20"/>
              </w:rPr>
              <w:t>SVM</w:t>
            </w:r>
          </w:p>
        </w:tc>
        <w:tc>
          <w:tcPr>
            <w:tcW w:w="1440" w:type="dxa"/>
            <w:tcBorders>
              <w:top w:val="single" w:sz="4" w:space="0" w:color="auto"/>
              <w:left w:val="nil"/>
              <w:bottom w:val="nil"/>
              <w:right w:val="nil"/>
            </w:tcBorders>
            <w:shd w:val="clear" w:color="auto" w:fill="auto"/>
            <w:vAlign w:val="center"/>
          </w:tcPr>
          <w:p w14:paraId="1AB42496" w14:textId="77777777" w:rsidR="001C797C" w:rsidRPr="001C797C" w:rsidRDefault="001C797C" w:rsidP="001C797C">
            <w:pPr>
              <w:pStyle w:val="BodyText"/>
              <w:jc w:val="center"/>
              <w:rPr>
                <w:sz w:val="20"/>
              </w:rPr>
            </w:pPr>
            <w:r w:rsidRPr="001C797C">
              <w:rPr>
                <w:sz w:val="20"/>
              </w:rPr>
              <w:t>-</w:t>
            </w:r>
          </w:p>
        </w:tc>
        <w:tc>
          <w:tcPr>
            <w:tcW w:w="1440" w:type="dxa"/>
            <w:tcBorders>
              <w:top w:val="single" w:sz="4" w:space="0" w:color="auto"/>
              <w:left w:val="nil"/>
              <w:bottom w:val="nil"/>
              <w:right w:val="nil"/>
            </w:tcBorders>
            <w:vAlign w:val="center"/>
          </w:tcPr>
          <w:p w14:paraId="0BEC530E" w14:textId="77777777" w:rsidR="001C797C" w:rsidRPr="001C797C" w:rsidRDefault="001C797C" w:rsidP="001C797C">
            <w:pPr>
              <w:pStyle w:val="BodyText"/>
              <w:jc w:val="center"/>
              <w:rPr>
                <w:sz w:val="20"/>
              </w:rPr>
            </w:pPr>
            <w:r w:rsidRPr="001C797C">
              <w:rPr>
                <w:sz w:val="20"/>
              </w:rPr>
              <w:t>-</w:t>
            </w:r>
          </w:p>
        </w:tc>
        <w:tc>
          <w:tcPr>
            <w:tcW w:w="1440" w:type="dxa"/>
            <w:tcBorders>
              <w:top w:val="single" w:sz="4" w:space="0" w:color="auto"/>
              <w:left w:val="nil"/>
              <w:bottom w:val="nil"/>
              <w:right w:val="nil"/>
            </w:tcBorders>
            <w:vAlign w:val="center"/>
          </w:tcPr>
          <w:p w14:paraId="043AFB49" w14:textId="77777777" w:rsidR="001C797C" w:rsidRPr="001C797C" w:rsidRDefault="001C797C" w:rsidP="001C797C">
            <w:pPr>
              <w:pStyle w:val="BodyText"/>
              <w:jc w:val="center"/>
              <w:rPr>
                <w:sz w:val="20"/>
              </w:rPr>
            </w:pPr>
            <w:r w:rsidRPr="001C797C">
              <w:rPr>
                <w:sz w:val="20"/>
              </w:rPr>
              <w:t>-</w:t>
            </w:r>
          </w:p>
        </w:tc>
      </w:tr>
      <w:tr w:rsidR="001C797C" w:rsidRPr="00C35612" w14:paraId="6F3E2B4C" w14:textId="77777777" w:rsidTr="001C797C">
        <w:trPr>
          <w:trHeight w:val="288"/>
        </w:trPr>
        <w:tc>
          <w:tcPr>
            <w:tcW w:w="1440" w:type="dxa"/>
            <w:tcBorders>
              <w:top w:val="nil"/>
              <w:left w:val="nil"/>
              <w:bottom w:val="nil"/>
              <w:right w:val="nil"/>
            </w:tcBorders>
            <w:shd w:val="clear" w:color="auto" w:fill="auto"/>
            <w:vAlign w:val="center"/>
          </w:tcPr>
          <w:p w14:paraId="14B3B3AD"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4D00C24C" w14:textId="77777777" w:rsidR="001C797C" w:rsidRPr="001C797C" w:rsidRDefault="001C797C" w:rsidP="001C797C">
            <w:pPr>
              <w:pStyle w:val="BodyText"/>
              <w:jc w:val="center"/>
              <w:rPr>
                <w:sz w:val="20"/>
              </w:rPr>
            </w:pPr>
            <w:r w:rsidRPr="001C797C">
              <w:rPr>
                <w:sz w:val="20"/>
              </w:rPr>
              <w:t>RF</w:t>
            </w:r>
          </w:p>
        </w:tc>
        <w:tc>
          <w:tcPr>
            <w:tcW w:w="1440" w:type="dxa"/>
            <w:tcBorders>
              <w:top w:val="nil"/>
              <w:left w:val="nil"/>
              <w:bottom w:val="nil"/>
              <w:right w:val="nil"/>
            </w:tcBorders>
            <w:shd w:val="clear" w:color="auto" w:fill="auto"/>
            <w:vAlign w:val="center"/>
          </w:tcPr>
          <w:p w14:paraId="312ABE45" w14:textId="77777777"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14:paraId="4FD21CAE" w14:textId="77777777"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14:paraId="4AA32138" w14:textId="77777777" w:rsidR="001C797C" w:rsidRPr="001C797C" w:rsidRDefault="001C797C" w:rsidP="001C797C">
            <w:pPr>
              <w:pStyle w:val="BodyText"/>
              <w:jc w:val="center"/>
              <w:rPr>
                <w:sz w:val="20"/>
              </w:rPr>
            </w:pPr>
            <w:r w:rsidRPr="001C797C">
              <w:rPr>
                <w:sz w:val="20"/>
              </w:rPr>
              <w:t>-</w:t>
            </w:r>
          </w:p>
        </w:tc>
      </w:tr>
      <w:tr w:rsidR="001C797C" w:rsidRPr="00C35612" w14:paraId="6C7A8DD3" w14:textId="77777777" w:rsidTr="001C797C">
        <w:trPr>
          <w:trHeight w:val="288"/>
        </w:trPr>
        <w:tc>
          <w:tcPr>
            <w:tcW w:w="1440" w:type="dxa"/>
            <w:tcBorders>
              <w:top w:val="nil"/>
              <w:left w:val="nil"/>
              <w:bottom w:val="nil"/>
              <w:right w:val="nil"/>
            </w:tcBorders>
            <w:shd w:val="clear" w:color="auto" w:fill="auto"/>
            <w:vAlign w:val="center"/>
          </w:tcPr>
          <w:p w14:paraId="3F0FE72A"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6024071B" w14:textId="77777777" w:rsidR="001C797C" w:rsidRPr="001C797C" w:rsidRDefault="001C797C" w:rsidP="001C797C">
            <w:pPr>
              <w:pStyle w:val="BodyText"/>
              <w:jc w:val="center"/>
              <w:rPr>
                <w:sz w:val="20"/>
              </w:rPr>
            </w:pPr>
            <w:r w:rsidRPr="001C797C">
              <w:rPr>
                <w:sz w:val="20"/>
              </w:rPr>
              <w:t>CNN1</w:t>
            </w:r>
          </w:p>
        </w:tc>
        <w:tc>
          <w:tcPr>
            <w:tcW w:w="1440" w:type="dxa"/>
            <w:tcBorders>
              <w:top w:val="nil"/>
              <w:left w:val="nil"/>
              <w:bottom w:val="nil"/>
              <w:right w:val="nil"/>
            </w:tcBorders>
            <w:shd w:val="clear" w:color="auto" w:fill="auto"/>
            <w:vAlign w:val="center"/>
          </w:tcPr>
          <w:p w14:paraId="61317045" w14:textId="77777777" w:rsidR="001C797C" w:rsidRPr="001C797C" w:rsidRDefault="001C797C" w:rsidP="001C797C">
            <w:pPr>
              <w:pStyle w:val="BodyText"/>
              <w:jc w:val="center"/>
              <w:rPr>
                <w:sz w:val="20"/>
              </w:rPr>
            </w:pPr>
            <w:r w:rsidRPr="001C797C">
              <w:rPr>
                <w:sz w:val="20"/>
              </w:rPr>
              <w:t>0.926</w:t>
            </w:r>
          </w:p>
        </w:tc>
        <w:tc>
          <w:tcPr>
            <w:tcW w:w="1440" w:type="dxa"/>
            <w:tcBorders>
              <w:top w:val="nil"/>
              <w:left w:val="nil"/>
              <w:bottom w:val="nil"/>
              <w:right w:val="nil"/>
            </w:tcBorders>
            <w:vAlign w:val="center"/>
          </w:tcPr>
          <w:p w14:paraId="40AD02A0" w14:textId="77777777" w:rsidR="001C797C" w:rsidRPr="001C797C" w:rsidRDefault="001C797C" w:rsidP="001C797C">
            <w:pPr>
              <w:pStyle w:val="BodyText"/>
              <w:jc w:val="center"/>
              <w:rPr>
                <w:sz w:val="20"/>
              </w:rPr>
            </w:pPr>
            <w:r w:rsidRPr="001C797C">
              <w:rPr>
                <w:sz w:val="20"/>
              </w:rPr>
              <w:t>0.928</w:t>
            </w:r>
          </w:p>
        </w:tc>
        <w:tc>
          <w:tcPr>
            <w:tcW w:w="1440" w:type="dxa"/>
            <w:tcBorders>
              <w:top w:val="nil"/>
              <w:left w:val="nil"/>
              <w:bottom w:val="nil"/>
              <w:right w:val="nil"/>
            </w:tcBorders>
            <w:vAlign w:val="center"/>
          </w:tcPr>
          <w:p w14:paraId="484A7BC2" w14:textId="77777777" w:rsidR="001C797C" w:rsidRPr="001C797C" w:rsidRDefault="001C797C" w:rsidP="001C797C">
            <w:pPr>
              <w:pStyle w:val="BodyText"/>
              <w:jc w:val="center"/>
              <w:rPr>
                <w:sz w:val="20"/>
              </w:rPr>
            </w:pPr>
            <w:r w:rsidRPr="001C797C">
              <w:rPr>
                <w:sz w:val="20"/>
              </w:rPr>
              <w:t>0.958</w:t>
            </w:r>
          </w:p>
        </w:tc>
      </w:tr>
      <w:tr w:rsidR="001C797C" w:rsidRPr="00C35612" w14:paraId="7E4A69DF" w14:textId="77777777" w:rsidTr="001C797C">
        <w:trPr>
          <w:trHeight w:val="288"/>
        </w:trPr>
        <w:tc>
          <w:tcPr>
            <w:tcW w:w="1440" w:type="dxa"/>
            <w:tcBorders>
              <w:top w:val="nil"/>
              <w:left w:val="nil"/>
              <w:bottom w:val="nil"/>
              <w:right w:val="nil"/>
            </w:tcBorders>
            <w:shd w:val="clear" w:color="auto" w:fill="auto"/>
            <w:vAlign w:val="center"/>
          </w:tcPr>
          <w:p w14:paraId="349FDB61"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73AFD84D" w14:textId="77777777" w:rsidR="001C797C" w:rsidRPr="001C797C" w:rsidRDefault="001C797C" w:rsidP="001C797C">
            <w:pPr>
              <w:pStyle w:val="BodyText"/>
              <w:jc w:val="center"/>
              <w:rPr>
                <w:sz w:val="20"/>
              </w:rPr>
            </w:pPr>
            <w:r w:rsidRPr="001C797C">
              <w:rPr>
                <w:sz w:val="20"/>
              </w:rPr>
              <w:t>CNN3</w:t>
            </w:r>
          </w:p>
        </w:tc>
        <w:tc>
          <w:tcPr>
            <w:tcW w:w="1440" w:type="dxa"/>
            <w:tcBorders>
              <w:top w:val="nil"/>
              <w:left w:val="nil"/>
              <w:bottom w:val="nil"/>
              <w:right w:val="nil"/>
            </w:tcBorders>
            <w:shd w:val="clear" w:color="auto" w:fill="auto"/>
            <w:vAlign w:val="center"/>
          </w:tcPr>
          <w:p w14:paraId="3C09E76D" w14:textId="77777777" w:rsidR="001C797C" w:rsidRPr="001C797C" w:rsidRDefault="001C797C" w:rsidP="001C797C">
            <w:pPr>
              <w:pStyle w:val="BodyText"/>
              <w:jc w:val="center"/>
              <w:rPr>
                <w:b/>
                <w:bCs/>
                <w:sz w:val="20"/>
              </w:rPr>
            </w:pPr>
            <w:r w:rsidRPr="001C797C">
              <w:rPr>
                <w:b/>
                <w:bCs/>
                <w:sz w:val="20"/>
              </w:rPr>
              <w:t>0.222</w:t>
            </w:r>
          </w:p>
        </w:tc>
        <w:tc>
          <w:tcPr>
            <w:tcW w:w="1440" w:type="dxa"/>
            <w:tcBorders>
              <w:top w:val="nil"/>
              <w:left w:val="nil"/>
              <w:bottom w:val="nil"/>
              <w:right w:val="nil"/>
            </w:tcBorders>
            <w:vAlign w:val="center"/>
          </w:tcPr>
          <w:p w14:paraId="63001856" w14:textId="77777777" w:rsidR="001C797C" w:rsidRPr="001C797C" w:rsidRDefault="001C797C" w:rsidP="001C797C">
            <w:pPr>
              <w:pStyle w:val="BodyText"/>
              <w:jc w:val="center"/>
              <w:rPr>
                <w:b/>
                <w:bCs/>
                <w:sz w:val="20"/>
              </w:rPr>
            </w:pPr>
            <w:r w:rsidRPr="001C797C">
              <w:rPr>
                <w:b/>
                <w:bCs/>
                <w:sz w:val="20"/>
              </w:rPr>
              <w:t>0.153</w:t>
            </w:r>
          </w:p>
        </w:tc>
        <w:tc>
          <w:tcPr>
            <w:tcW w:w="1440" w:type="dxa"/>
            <w:tcBorders>
              <w:top w:val="nil"/>
              <w:left w:val="nil"/>
              <w:bottom w:val="nil"/>
              <w:right w:val="nil"/>
            </w:tcBorders>
            <w:vAlign w:val="center"/>
          </w:tcPr>
          <w:p w14:paraId="15B28FFC" w14:textId="77777777" w:rsidR="001C797C" w:rsidRPr="001C797C" w:rsidRDefault="001C797C" w:rsidP="001C797C">
            <w:pPr>
              <w:pStyle w:val="BodyText"/>
              <w:jc w:val="center"/>
              <w:rPr>
                <w:b/>
                <w:bCs/>
                <w:sz w:val="20"/>
              </w:rPr>
            </w:pPr>
            <w:r w:rsidRPr="001C797C">
              <w:rPr>
                <w:b/>
                <w:bCs/>
                <w:sz w:val="20"/>
              </w:rPr>
              <w:t>0.230</w:t>
            </w:r>
          </w:p>
        </w:tc>
      </w:tr>
      <w:tr w:rsidR="001C797C" w:rsidRPr="00C35612" w14:paraId="5E30C285" w14:textId="77777777" w:rsidTr="001C797C">
        <w:trPr>
          <w:trHeight w:val="288"/>
        </w:trPr>
        <w:tc>
          <w:tcPr>
            <w:tcW w:w="1440" w:type="dxa"/>
            <w:tcBorders>
              <w:top w:val="nil"/>
              <w:left w:val="nil"/>
              <w:bottom w:val="nil"/>
              <w:right w:val="nil"/>
            </w:tcBorders>
            <w:shd w:val="clear" w:color="auto" w:fill="auto"/>
            <w:vAlign w:val="center"/>
          </w:tcPr>
          <w:p w14:paraId="07CC7A1D"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4A7565CE" w14:textId="77777777" w:rsidR="001C797C" w:rsidRPr="001C797C" w:rsidRDefault="001C797C" w:rsidP="001C797C">
            <w:pPr>
              <w:pStyle w:val="BodyText"/>
              <w:jc w:val="center"/>
              <w:rPr>
                <w:b/>
                <w:bCs/>
                <w:sz w:val="20"/>
              </w:rPr>
            </w:pPr>
            <w:r w:rsidRPr="001C797C">
              <w:rPr>
                <w:sz w:val="20"/>
              </w:rPr>
              <w:t>VGG16</w:t>
            </w:r>
          </w:p>
        </w:tc>
        <w:tc>
          <w:tcPr>
            <w:tcW w:w="1440" w:type="dxa"/>
            <w:tcBorders>
              <w:top w:val="nil"/>
              <w:left w:val="nil"/>
              <w:bottom w:val="nil"/>
              <w:right w:val="nil"/>
            </w:tcBorders>
            <w:shd w:val="clear" w:color="auto" w:fill="auto"/>
            <w:vAlign w:val="center"/>
          </w:tcPr>
          <w:p w14:paraId="14CF5D51" w14:textId="77777777" w:rsidR="001C797C" w:rsidRPr="001C797C" w:rsidRDefault="001C797C" w:rsidP="001C797C">
            <w:pPr>
              <w:pStyle w:val="BodyText"/>
              <w:jc w:val="center"/>
              <w:rPr>
                <w:sz w:val="20"/>
              </w:rPr>
            </w:pPr>
            <w:r w:rsidRPr="001C797C">
              <w:rPr>
                <w:sz w:val="20"/>
              </w:rPr>
              <w:t>0.467</w:t>
            </w:r>
          </w:p>
        </w:tc>
        <w:tc>
          <w:tcPr>
            <w:tcW w:w="1440" w:type="dxa"/>
            <w:tcBorders>
              <w:top w:val="nil"/>
              <w:left w:val="nil"/>
              <w:bottom w:val="nil"/>
              <w:right w:val="nil"/>
            </w:tcBorders>
            <w:vAlign w:val="center"/>
          </w:tcPr>
          <w:p w14:paraId="723B98DB" w14:textId="77777777" w:rsidR="001C797C" w:rsidRPr="001C797C" w:rsidRDefault="001C797C" w:rsidP="001C797C">
            <w:pPr>
              <w:pStyle w:val="BodyText"/>
              <w:jc w:val="center"/>
              <w:rPr>
                <w:sz w:val="20"/>
              </w:rPr>
            </w:pPr>
            <w:r w:rsidRPr="001C797C">
              <w:rPr>
                <w:sz w:val="20"/>
              </w:rPr>
              <w:t>0.401</w:t>
            </w:r>
          </w:p>
        </w:tc>
        <w:tc>
          <w:tcPr>
            <w:tcW w:w="1440" w:type="dxa"/>
            <w:tcBorders>
              <w:top w:val="nil"/>
              <w:left w:val="nil"/>
              <w:bottom w:val="nil"/>
              <w:right w:val="nil"/>
            </w:tcBorders>
            <w:vAlign w:val="center"/>
          </w:tcPr>
          <w:p w14:paraId="7363FEBE" w14:textId="77777777" w:rsidR="001C797C" w:rsidRPr="001C797C" w:rsidRDefault="001C797C" w:rsidP="001C797C">
            <w:pPr>
              <w:pStyle w:val="BodyText"/>
              <w:jc w:val="center"/>
              <w:rPr>
                <w:sz w:val="20"/>
              </w:rPr>
            </w:pPr>
            <w:r w:rsidRPr="001C797C">
              <w:rPr>
                <w:sz w:val="20"/>
              </w:rPr>
              <w:t>0.420</w:t>
            </w:r>
          </w:p>
        </w:tc>
      </w:tr>
      <w:tr w:rsidR="001C797C" w:rsidRPr="00C35612" w14:paraId="7B0E1E9C" w14:textId="77777777" w:rsidTr="001C797C">
        <w:trPr>
          <w:trHeight w:val="288"/>
        </w:trPr>
        <w:tc>
          <w:tcPr>
            <w:tcW w:w="1440" w:type="dxa"/>
            <w:tcBorders>
              <w:top w:val="nil"/>
              <w:left w:val="nil"/>
              <w:bottom w:val="nil"/>
              <w:right w:val="nil"/>
            </w:tcBorders>
            <w:shd w:val="clear" w:color="auto" w:fill="auto"/>
            <w:vAlign w:val="center"/>
          </w:tcPr>
          <w:p w14:paraId="0FA36021"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09AB967A" w14:textId="77777777" w:rsidR="001C797C" w:rsidRPr="001C797C" w:rsidRDefault="001C797C" w:rsidP="001C797C">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14:paraId="16B87A8C" w14:textId="77777777" w:rsidR="001C797C" w:rsidRPr="001C797C" w:rsidRDefault="001C797C" w:rsidP="001C797C">
            <w:pPr>
              <w:pStyle w:val="BodyText"/>
              <w:jc w:val="center"/>
              <w:rPr>
                <w:sz w:val="20"/>
              </w:rPr>
            </w:pPr>
            <w:r w:rsidRPr="001C797C">
              <w:rPr>
                <w:sz w:val="20"/>
              </w:rPr>
              <w:t>0.476</w:t>
            </w:r>
          </w:p>
        </w:tc>
        <w:tc>
          <w:tcPr>
            <w:tcW w:w="1440" w:type="dxa"/>
            <w:tcBorders>
              <w:top w:val="nil"/>
              <w:left w:val="nil"/>
              <w:bottom w:val="nil"/>
              <w:right w:val="nil"/>
            </w:tcBorders>
            <w:vAlign w:val="center"/>
          </w:tcPr>
          <w:p w14:paraId="3E42177D" w14:textId="77777777" w:rsidR="001C797C" w:rsidRPr="001C797C" w:rsidRDefault="001C797C" w:rsidP="001C797C">
            <w:pPr>
              <w:pStyle w:val="BodyText"/>
              <w:jc w:val="center"/>
              <w:rPr>
                <w:sz w:val="20"/>
              </w:rPr>
            </w:pPr>
            <w:r w:rsidRPr="001C797C">
              <w:rPr>
                <w:sz w:val="20"/>
              </w:rPr>
              <w:t>0.358</w:t>
            </w:r>
          </w:p>
        </w:tc>
        <w:tc>
          <w:tcPr>
            <w:tcW w:w="1440" w:type="dxa"/>
            <w:tcBorders>
              <w:top w:val="nil"/>
              <w:left w:val="nil"/>
              <w:bottom w:val="nil"/>
              <w:right w:val="nil"/>
            </w:tcBorders>
            <w:vAlign w:val="center"/>
          </w:tcPr>
          <w:p w14:paraId="088BECF5" w14:textId="77777777" w:rsidR="001C797C" w:rsidRPr="001C797C" w:rsidRDefault="001C797C" w:rsidP="001C797C">
            <w:pPr>
              <w:pStyle w:val="BodyText"/>
              <w:jc w:val="center"/>
              <w:rPr>
                <w:sz w:val="20"/>
              </w:rPr>
            </w:pPr>
            <w:r w:rsidRPr="001C797C">
              <w:rPr>
                <w:sz w:val="20"/>
              </w:rPr>
              <w:t>0.352</w:t>
            </w:r>
          </w:p>
        </w:tc>
      </w:tr>
      <w:tr w:rsidR="001C797C" w:rsidRPr="00C35612" w14:paraId="3C80A148" w14:textId="77777777" w:rsidTr="001C797C">
        <w:trPr>
          <w:trHeight w:val="288"/>
        </w:trPr>
        <w:tc>
          <w:tcPr>
            <w:tcW w:w="1440" w:type="dxa"/>
            <w:tcBorders>
              <w:top w:val="nil"/>
              <w:left w:val="nil"/>
              <w:bottom w:val="nil"/>
              <w:right w:val="nil"/>
            </w:tcBorders>
            <w:shd w:val="clear" w:color="auto" w:fill="auto"/>
            <w:vAlign w:val="center"/>
          </w:tcPr>
          <w:p w14:paraId="67B93BEF"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483D2401" w14:textId="77777777" w:rsidR="001C797C" w:rsidRPr="001C797C" w:rsidRDefault="001C797C" w:rsidP="001C797C">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14:paraId="6C9B0E95" w14:textId="77777777" w:rsidR="001C797C" w:rsidRPr="001C797C" w:rsidRDefault="001C797C" w:rsidP="001C797C">
            <w:pPr>
              <w:pStyle w:val="BodyText"/>
              <w:jc w:val="center"/>
              <w:rPr>
                <w:sz w:val="20"/>
              </w:rPr>
            </w:pPr>
            <w:r w:rsidRPr="001C797C">
              <w:rPr>
                <w:sz w:val="20"/>
              </w:rPr>
              <w:t>0.569</w:t>
            </w:r>
          </w:p>
        </w:tc>
        <w:tc>
          <w:tcPr>
            <w:tcW w:w="1440" w:type="dxa"/>
            <w:tcBorders>
              <w:top w:val="nil"/>
              <w:left w:val="nil"/>
              <w:bottom w:val="nil"/>
              <w:right w:val="nil"/>
            </w:tcBorders>
            <w:vAlign w:val="center"/>
          </w:tcPr>
          <w:p w14:paraId="138B4A44" w14:textId="77777777" w:rsidR="001C797C" w:rsidRPr="001C797C" w:rsidRDefault="001C797C" w:rsidP="001C797C">
            <w:pPr>
              <w:pStyle w:val="BodyText"/>
              <w:jc w:val="center"/>
              <w:rPr>
                <w:sz w:val="20"/>
              </w:rPr>
            </w:pPr>
            <w:r w:rsidRPr="001C797C">
              <w:rPr>
                <w:sz w:val="20"/>
              </w:rPr>
              <w:t>0.469</w:t>
            </w:r>
          </w:p>
        </w:tc>
        <w:tc>
          <w:tcPr>
            <w:tcW w:w="1440" w:type="dxa"/>
            <w:tcBorders>
              <w:top w:val="nil"/>
              <w:left w:val="nil"/>
              <w:bottom w:val="nil"/>
              <w:right w:val="nil"/>
            </w:tcBorders>
            <w:vAlign w:val="center"/>
          </w:tcPr>
          <w:p w14:paraId="61ACC7FA" w14:textId="77777777" w:rsidR="001C797C" w:rsidRPr="001C797C" w:rsidRDefault="001C797C" w:rsidP="001C797C">
            <w:pPr>
              <w:pStyle w:val="BodyText"/>
              <w:jc w:val="center"/>
              <w:rPr>
                <w:sz w:val="20"/>
              </w:rPr>
            </w:pPr>
            <w:r w:rsidRPr="001C797C">
              <w:rPr>
                <w:sz w:val="20"/>
              </w:rPr>
              <w:t>0.467</w:t>
            </w:r>
          </w:p>
        </w:tc>
      </w:tr>
      <w:tr w:rsidR="001C797C" w:rsidRPr="00C35612" w14:paraId="2CBCD756" w14:textId="77777777" w:rsidTr="001C797C">
        <w:trPr>
          <w:trHeight w:val="288"/>
        </w:trPr>
        <w:tc>
          <w:tcPr>
            <w:tcW w:w="1440" w:type="dxa"/>
            <w:tcBorders>
              <w:top w:val="nil"/>
              <w:left w:val="nil"/>
              <w:bottom w:val="nil"/>
              <w:right w:val="nil"/>
            </w:tcBorders>
            <w:shd w:val="clear" w:color="auto" w:fill="auto"/>
            <w:vAlign w:val="center"/>
          </w:tcPr>
          <w:p w14:paraId="2DB80A5E"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08728F5E" w14:textId="77777777" w:rsidR="001C797C" w:rsidRPr="001C797C" w:rsidRDefault="001C797C" w:rsidP="001C797C">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14:paraId="2DF2CD1C" w14:textId="77777777" w:rsidR="001C797C" w:rsidRPr="001C797C" w:rsidRDefault="001C797C" w:rsidP="001C797C">
            <w:pPr>
              <w:pStyle w:val="BodyText"/>
              <w:jc w:val="center"/>
              <w:rPr>
                <w:sz w:val="20"/>
              </w:rPr>
            </w:pPr>
            <w:r w:rsidRPr="001C797C">
              <w:rPr>
                <w:sz w:val="20"/>
              </w:rPr>
              <w:t>0.562</w:t>
            </w:r>
          </w:p>
        </w:tc>
        <w:tc>
          <w:tcPr>
            <w:tcW w:w="1440" w:type="dxa"/>
            <w:tcBorders>
              <w:top w:val="nil"/>
              <w:left w:val="nil"/>
              <w:bottom w:val="nil"/>
              <w:right w:val="nil"/>
            </w:tcBorders>
            <w:vAlign w:val="center"/>
          </w:tcPr>
          <w:p w14:paraId="56B37B58" w14:textId="77777777" w:rsidR="001C797C" w:rsidRPr="001C797C" w:rsidRDefault="001C797C" w:rsidP="001C797C">
            <w:pPr>
              <w:pStyle w:val="BodyText"/>
              <w:jc w:val="center"/>
              <w:rPr>
                <w:sz w:val="20"/>
              </w:rPr>
            </w:pPr>
            <w:r w:rsidRPr="001C797C">
              <w:rPr>
                <w:sz w:val="20"/>
              </w:rPr>
              <w:t>0.441</w:t>
            </w:r>
          </w:p>
        </w:tc>
        <w:tc>
          <w:tcPr>
            <w:tcW w:w="1440" w:type="dxa"/>
            <w:tcBorders>
              <w:top w:val="nil"/>
              <w:left w:val="nil"/>
              <w:bottom w:val="nil"/>
              <w:right w:val="nil"/>
            </w:tcBorders>
            <w:vAlign w:val="center"/>
          </w:tcPr>
          <w:p w14:paraId="3E8FC672" w14:textId="77777777" w:rsidR="001C797C" w:rsidRPr="001C797C" w:rsidRDefault="001C797C" w:rsidP="001C797C">
            <w:pPr>
              <w:pStyle w:val="BodyText"/>
              <w:jc w:val="center"/>
              <w:rPr>
                <w:sz w:val="20"/>
              </w:rPr>
            </w:pPr>
            <w:r w:rsidRPr="001C797C">
              <w:rPr>
                <w:sz w:val="20"/>
              </w:rPr>
              <w:t>0.441</w:t>
            </w:r>
          </w:p>
        </w:tc>
      </w:tr>
      <w:tr w:rsidR="001C797C" w:rsidRPr="00C35612" w14:paraId="41672777" w14:textId="77777777" w:rsidTr="001C797C">
        <w:trPr>
          <w:trHeight w:val="288"/>
        </w:trPr>
        <w:tc>
          <w:tcPr>
            <w:tcW w:w="1440" w:type="dxa"/>
            <w:tcBorders>
              <w:top w:val="nil"/>
              <w:left w:val="nil"/>
              <w:bottom w:val="nil"/>
              <w:right w:val="nil"/>
            </w:tcBorders>
            <w:shd w:val="clear" w:color="auto" w:fill="auto"/>
            <w:vAlign w:val="center"/>
          </w:tcPr>
          <w:p w14:paraId="639DC280"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363B948C" w14:textId="77777777" w:rsidR="001C797C" w:rsidRPr="001C797C" w:rsidRDefault="001C797C" w:rsidP="001C797C">
            <w:pPr>
              <w:pStyle w:val="BodyText"/>
              <w:jc w:val="center"/>
              <w:rPr>
                <w:sz w:val="20"/>
              </w:rPr>
            </w:pPr>
            <w:r w:rsidRPr="001C797C">
              <w:rPr>
                <w:sz w:val="20"/>
              </w:rPr>
              <w:t>Xception</w:t>
            </w:r>
          </w:p>
        </w:tc>
        <w:tc>
          <w:tcPr>
            <w:tcW w:w="1440" w:type="dxa"/>
            <w:tcBorders>
              <w:top w:val="nil"/>
              <w:left w:val="nil"/>
              <w:bottom w:val="nil"/>
              <w:right w:val="nil"/>
            </w:tcBorders>
            <w:shd w:val="clear" w:color="auto" w:fill="auto"/>
            <w:vAlign w:val="center"/>
          </w:tcPr>
          <w:p w14:paraId="26BE95DA" w14:textId="77777777" w:rsidR="001C797C" w:rsidRPr="001C797C" w:rsidRDefault="001C797C" w:rsidP="001C797C">
            <w:pPr>
              <w:pStyle w:val="BodyText"/>
              <w:jc w:val="center"/>
              <w:rPr>
                <w:sz w:val="20"/>
              </w:rPr>
            </w:pPr>
            <w:r w:rsidRPr="001C797C">
              <w:rPr>
                <w:sz w:val="20"/>
              </w:rPr>
              <w:t>0.530</w:t>
            </w:r>
          </w:p>
        </w:tc>
        <w:tc>
          <w:tcPr>
            <w:tcW w:w="1440" w:type="dxa"/>
            <w:tcBorders>
              <w:top w:val="nil"/>
              <w:left w:val="nil"/>
              <w:bottom w:val="nil"/>
              <w:right w:val="nil"/>
            </w:tcBorders>
            <w:vAlign w:val="center"/>
          </w:tcPr>
          <w:p w14:paraId="7887A19C" w14:textId="77777777" w:rsidR="001C797C" w:rsidRPr="001C797C" w:rsidRDefault="001C797C" w:rsidP="001C797C">
            <w:pPr>
              <w:pStyle w:val="BodyText"/>
              <w:jc w:val="center"/>
              <w:rPr>
                <w:sz w:val="20"/>
              </w:rPr>
            </w:pPr>
            <w:r w:rsidRPr="001C797C">
              <w:rPr>
                <w:sz w:val="20"/>
              </w:rPr>
              <w:t>0.409</w:t>
            </w:r>
          </w:p>
        </w:tc>
        <w:tc>
          <w:tcPr>
            <w:tcW w:w="1440" w:type="dxa"/>
            <w:tcBorders>
              <w:top w:val="nil"/>
              <w:left w:val="nil"/>
              <w:bottom w:val="nil"/>
              <w:right w:val="nil"/>
            </w:tcBorders>
            <w:vAlign w:val="center"/>
          </w:tcPr>
          <w:p w14:paraId="064FE093" w14:textId="77777777" w:rsidR="001C797C" w:rsidRPr="001C797C" w:rsidRDefault="001C797C" w:rsidP="001C797C">
            <w:pPr>
              <w:pStyle w:val="BodyText"/>
              <w:jc w:val="center"/>
              <w:rPr>
                <w:sz w:val="20"/>
              </w:rPr>
            </w:pPr>
            <w:r w:rsidRPr="001C797C">
              <w:rPr>
                <w:sz w:val="20"/>
              </w:rPr>
              <w:t>0.410</w:t>
            </w:r>
          </w:p>
        </w:tc>
      </w:tr>
      <w:tr w:rsidR="001C797C" w:rsidRPr="00C35612" w14:paraId="5D3E922A" w14:textId="77777777" w:rsidTr="001C797C">
        <w:trPr>
          <w:trHeight w:val="288"/>
        </w:trPr>
        <w:tc>
          <w:tcPr>
            <w:tcW w:w="1440" w:type="dxa"/>
            <w:tcBorders>
              <w:top w:val="nil"/>
              <w:left w:val="nil"/>
              <w:bottom w:val="nil"/>
              <w:right w:val="nil"/>
            </w:tcBorders>
            <w:shd w:val="clear" w:color="auto" w:fill="auto"/>
            <w:vAlign w:val="center"/>
          </w:tcPr>
          <w:p w14:paraId="2D61E5AF"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1FB5422B" w14:textId="77777777" w:rsidR="001C797C" w:rsidRPr="001C797C" w:rsidRDefault="001C797C" w:rsidP="001C797C">
            <w:pPr>
              <w:pStyle w:val="BodyText"/>
              <w:jc w:val="center"/>
              <w:rPr>
                <w:sz w:val="20"/>
              </w:rPr>
            </w:pPr>
            <w:r w:rsidRPr="001C797C">
              <w:rPr>
                <w:sz w:val="20"/>
              </w:rPr>
              <w:t>DenseNet</w:t>
            </w:r>
          </w:p>
        </w:tc>
        <w:tc>
          <w:tcPr>
            <w:tcW w:w="1440" w:type="dxa"/>
            <w:tcBorders>
              <w:top w:val="nil"/>
              <w:left w:val="nil"/>
              <w:bottom w:val="nil"/>
              <w:right w:val="nil"/>
            </w:tcBorders>
            <w:shd w:val="clear" w:color="auto" w:fill="auto"/>
            <w:vAlign w:val="center"/>
          </w:tcPr>
          <w:p w14:paraId="07B82C10" w14:textId="77777777" w:rsidR="001C797C" w:rsidRPr="001C797C" w:rsidRDefault="001C797C" w:rsidP="001C797C">
            <w:pPr>
              <w:pStyle w:val="BodyText"/>
              <w:jc w:val="center"/>
              <w:rPr>
                <w:sz w:val="20"/>
              </w:rPr>
            </w:pPr>
            <w:r w:rsidRPr="001C797C">
              <w:rPr>
                <w:sz w:val="20"/>
              </w:rPr>
              <w:t>0.492</w:t>
            </w:r>
          </w:p>
        </w:tc>
        <w:tc>
          <w:tcPr>
            <w:tcW w:w="1440" w:type="dxa"/>
            <w:tcBorders>
              <w:top w:val="nil"/>
              <w:left w:val="nil"/>
              <w:bottom w:val="nil"/>
              <w:right w:val="nil"/>
            </w:tcBorders>
            <w:vAlign w:val="center"/>
          </w:tcPr>
          <w:p w14:paraId="3F7F1D61" w14:textId="77777777" w:rsidR="001C797C" w:rsidRPr="001C797C" w:rsidRDefault="001C797C" w:rsidP="001C797C">
            <w:pPr>
              <w:pStyle w:val="BodyText"/>
              <w:jc w:val="center"/>
              <w:rPr>
                <w:sz w:val="20"/>
              </w:rPr>
            </w:pPr>
            <w:r w:rsidRPr="001C797C">
              <w:rPr>
                <w:sz w:val="20"/>
              </w:rPr>
              <w:t>0.402</w:t>
            </w:r>
          </w:p>
        </w:tc>
        <w:tc>
          <w:tcPr>
            <w:tcW w:w="1440" w:type="dxa"/>
            <w:tcBorders>
              <w:top w:val="nil"/>
              <w:left w:val="nil"/>
              <w:bottom w:val="nil"/>
              <w:right w:val="nil"/>
            </w:tcBorders>
            <w:vAlign w:val="center"/>
          </w:tcPr>
          <w:p w14:paraId="0A96FB97" w14:textId="77777777" w:rsidR="001C797C" w:rsidRPr="001C797C" w:rsidRDefault="001C797C" w:rsidP="001C797C">
            <w:pPr>
              <w:pStyle w:val="BodyText"/>
              <w:jc w:val="center"/>
              <w:rPr>
                <w:sz w:val="20"/>
              </w:rPr>
            </w:pPr>
            <w:r w:rsidRPr="001C797C">
              <w:rPr>
                <w:sz w:val="20"/>
              </w:rPr>
              <w:t>0.399</w:t>
            </w:r>
          </w:p>
        </w:tc>
      </w:tr>
      <w:tr w:rsidR="001C797C" w:rsidRPr="00C35612" w14:paraId="3AD88A21" w14:textId="77777777" w:rsidTr="001C797C">
        <w:trPr>
          <w:trHeight w:val="288"/>
        </w:trPr>
        <w:tc>
          <w:tcPr>
            <w:tcW w:w="1440" w:type="dxa"/>
            <w:tcBorders>
              <w:top w:val="nil"/>
              <w:left w:val="nil"/>
              <w:bottom w:val="nil"/>
              <w:right w:val="nil"/>
            </w:tcBorders>
            <w:shd w:val="clear" w:color="auto" w:fill="auto"/>
            <w:vAlign w:val="center"/>
          </w:tcPr>
          <w:p w14:paraId="447A4BF2"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22C051F7" w14:textId="77777777" w:rsidR="001C797C" w:rsidRPr="001C797C" w:rsidRDefault="001C797C" w:rsidP="001C797C">
            <w:pPr>
              <w:pStyle w:val="BodyText"/>
              <w:jc w:val="center"/>
              <w:rPr>
                <w:sz w:val="20"/>
              </w:rPr>
            </w:pPr>
            <w:r w:rsidRPr="001C797C">
              <w:rPr>
                <w:sz w:val="20"/>
              </w:rPr>
              <w:t>MobileNet</w:t>
            </w:r>
          </w:p>
        </w:tc>
        <w:tc>
          <w:tcPr>
            <w:tcW w:w="1440" w:type="dxa"/>
            <w:tcBorders>
              <w:top w:val="nil"/>
              <w:left w:val="nil"/>
              <w:bottom w:val="nil"/>
              <w:right w:val="nil"/>
            </w:tcBorders>
            <w:shd w:val="clear" w:color="auto" w:fill="auto"/>
            <w:vAlign w:val="center"/>
          </w:tcPr>
          <w:p w14:paraId="47153C68" w14:textId="77777777" w:rsidR="001C797C" w:rsidRPr="001C797C" w:rsidRDefault="001C797C" w:rsidP="001C797C">
            <w:pPr>
              <w:pStyle w:val="BodyText"/>
              <w:jc w:val="center"/>
              <w:rPr>
                <w:sz w:val="20"/>
              </w:rPr>
            </w:pPr>
            <w:r w:rsidRPr="001C797C">
              <w:rPr>
                <w:sz w:val="20"/>
              </w:rPr>
              <w:t>0.588</w:t>
            </w:r>
          </w:p>
        </w:tc>
        <w:tc>
          <w:tcPr>
            <w:tcW w:w="1440" w:type="dxa"/>
            <w:tcBorders>
              <w:top w:val="nil"/>
              <w:left w:val="nil"/>
              <w:bottom w:val="nil"/>
              <w:right w:val="nil"/>
            </w:tcBorders>
            <w:vAlign w:val="center"/>
          </w:tcPr>
          <w:p w14:paraId="14BB4D28" w14:textId="77777777" w:rsidR="001C797C" w:rsidRPr="001C797C" w:rsidRDefault="001C797C" w:rsidP="001C797C">
            <w:pPr>
              <w:pStyle w:val="BodyText"/>
              <w:jc w:val="center"/>
              <w:rPr>
                <w:sz w:val="20"/>
              </w:rPr>
            </w:pPr>
            <w:r w:rsidRPr="001C797C">
              <w:rPr>
                <w:sz w:val="20"/>
              </w:rPr>
              <w:t>0.518</w:t>
            </w:r>
          </w:p>
        </w:tc>
        <w:tc>
          <w:tcPr>
            <w:tcW w:w="1440" w:type="dxa"/>
            <w:tcBorders>
              <w:top w:val="nil"/>
              <w:left w:val="nil"/>
              <w:bottom w:val="nil"/>
              <w:right w:val="nil"/>
            </w:tcBorders>
            <w:vAlign w:val="center"/>
          </w:tcPr>
          <w:p w14:paraId="708BB62B" w14:textId="77777777" w:rsidR="001C797C" w:rsidRPr="001C797C" w:rsidRDefault="001C797C" w:rsidP="001C797C">
            <w:pPr>
              <w:pStyle w:val="BodyText"/>
              <w:jc w:val="center"/>
              <w:rPr>
                <w:sz w:val="20"/>
              </w:rPr>
            </w:pPr>
            <w:r w:rsidRPr="001C797C">
              <w:rPr>
                <w:sz w:val="20"/>
              </w:rPr>
              <w:t>0.522</w:t>
            </w:r>
          </w:p>
        </w:tc>
      </w:tr>
      <w:tr w:rsidR="001C797C" w:rsidRPr="00C35612" w14:paraId="7AB0BB04" w14:textId="77777777" w:rsidTr="001C797C">
        <w:trPr>
          <w:trHeight w:val="288"/>
        </w:trPr>
        <w:tc>
          <w:tcPr>
            <w:tcW w:w="1440" w:type="dxa"/>
            <w:tcBorders>
              <w:top w:val="nil"/>
              <w:left w:val="nil"/>
              <w:bottom w:val="nil"/>
              <w:right w:val="nil"/>
            </w:tcBorders>
            <w:shd w:val="clear" w:color="auto" w:fill="auto"/>
            <w:vAlign w:val="center"/>
          </w:tcPr>
          <w:p w14:paraId="2037ED3B" w14:textId="77777777" w:rsidR="001C797C" w:rsidRPr="00F220D4" w:rsidRDefault="001C797C" w:rsidP="001C797C">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1C94B0B9" w14:textId="77777777" w:rsidR="001C797C" w:rsidRPr="001C797C" w:rsidRDefault="001C797C" w:rsidP="001C797C">
            <w:pPr>
              <w:pStyle w:val="BodyText"/>
              <w:jc w:val="center"/>
              <w:rPr>
                <w:sz w:val="20"/>
              </w:rPr>
            </w:pPr>
            <w:r w:rsidRPr="001C797C">
              <w:rPr>
                <w:sz w:val="20"/>
              </w:rPr>
              <w:t>EfficientNet</w:t>
            </w:r>
          </w:p>
        </w:tc>
        <w:tc>
          <w:tcPr>
            <w:tcW w:w="1440" w:type="dxa"/>
            <w:tcBorders>
              <w:top w:val="nil"/>
              <w:left w:val="nil"/>
              <w:bottom w:val="nil"/>
              <w:right w:val="nil"/>
            </w:tcBorders>
            <w:shd w:val="clear" w:color="auto" w:fill="auto"/>
            <w:vAlign w:val="center"/>
          </w:tcPr>
          <w:p w14:paraId="0F4C7D34" w14:textId="77777777" w:rsidR="001C797C" w:rsidRPr="001C797C" w:rsidRDefault="001C797C" w:rsidP="001C797C">
            <w:pPr>
              <w:pStyle w:val="BodyText"/>
              <w:jc w:val="center"/>
              <w:rPr>
                <w:sz w:val="20"/>
              </w:rPr>
            </w:pPr>
            <w:r w:rsidRPr="001C797C">
              <w:rPr>
                <w:sz w:val="20"/>
              </w:rPr>
              <w:t>0.554</w:t>
            </w:r>
          </w:p>
        </w:tc>
        <w:tc>
          <w:tcPr>
            <w:tcW w:w="1440" w:type="dxa"/>
            <w:tcBorders>
              <w:top w:val="nil"/>
              <w:left w:val="nil"/>
              <w:bottom w:val="nil"/>
              <w:right w:val="nil"/>
            </w:tcBorders>
            <w:vAlign w:val="center"/>
          </w:tcPr>
          <w:p w14:paraId="046BFF1F" w14:textId="77777777" w:rsidR="001C797C" w:rsidRPr="001C797C" w:rsidRDefault="001C797C" w:rsidP="001C797C">
            <w:pPr>
              <w:pStyle w:val="BodyText"/>
              <w:jc w:val="center"/>
              <w:rPr>
                <w:sz w:val="20"/>
              </w:rPr>
            </w:pPr>
            <w:r w:rsidRPr="001C797C">
              <w:rPr>
                <w:sz w:val="20"/>
              </w:rPr>
              <w:t>0.467</w:t>
            </w:r>
          </w:p>
        </w:tc>
        <w:tc>
          <w:tcPr>
            <w:tcW w:w="1440" w:type="dxa"/>
            <w:tcBorders>
              <w:top w:val="nil"/>
              <w:left w:val="nil"/>
              <w:bottom w:val="nil"/>
              <w:right w:val="nil"/>
            </w:tcBorders>
            <w:vAlign w:val="center"/>
          </w:tcPr>
          <w:p w14:paraId="3E2709D3" w14:textId="77777777" w:rsidR="001C797C" w:rsidRPr="001C797C" w:rsidRDefault="001C797C" w:rsidP="001C797C">
            <w:pPr>
              <w:pStyle w:val="BodyText"/>
              <w:jc w:val="center"/>
              <w:rPr>
                <w:sz w:val="20"/>
              </w:rPr>
            </w:pPr>
            <w:r w:rsidRPr="001C797C">
              <w:rPr>
                <w:sz w:val="20"/>
              </w:rPr>
              <w:t>0.470</w:t>
            </w:r>
          </w:p>
        </w:tc>
      </w:tr>
      <w:tr w:rsidR="001C797C" w:rsidRPr="00C35612" w14:paraId="4478DBB1" w14:textId="77777777" w:rsidTr="001C797C">
        <w:trPr>
          <w:trHeight w:val="288"/>
        </w:trPr>
        <w:tc>
          <w:tcPr>
            <w:tcW w:w="1440" w:type="dxa"/>
            <w:tcBorders>
              <w:top w:val="nil"/>
              <w:left w:val="nil"/>
              <w:bottom w:val="nil"/>
              <w:right w:val="nil"/>
            </w:tcBorders>
            <w:shd w:val="clear" w:color="auto" w:fill="auto"/>
            <w:vAlign w:val="center"/>
          </w:tcPr>
          <w:p w14:paraId="690380B6"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466DB47D" w14:textId="77777777" w:rsidR="001C797C" w:rsidRPr="001C797C" w:rsidRDefault="001C797C" w:rsidP="001C797C">
            <w:pPr>
              <w:pStyle w:val="BodyText"/>
              <w:jc w:val="center"/>
              <w:rPr>
                <w:sz w:val="20"/>
              </w:rPr>
            </w:pPr>
            <w:r w:rsidRPr="001C797C">
              <w:rPr>
                <w:sz w:val="20"/>
              </w:rPr>
              <w:t>SVM</w:t>
            </w:r>
          </w:p>
        </w:tc>
        <w:tc>
          <w:tcPr>
            <w:tcW w:w="1440" w:type="dxa"/>
            <w:tcBorders>
              <w:top w:val="nil"/>
              <w:left w:val="nil"/>
              <w:bottom w:val="nil"/>
              <w:right w:val="nil"/>
            </w:tcBorders>
            <w:shd w:val="clear" w:color="auto" w:fill="auto"/>
            <w:vAlign w:val="center"/>
          </w:tcPr>
          <w:p w14:paraId="79B1E83D" w14:textId="77777777"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14:paraId="39275B48" w14:textId="77777777"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14:paraId="35E59B05" w14:textId="77777777" w:rsidR="001C797C" w:rsidRPr="001C797C" w:rsidRDefault="001C797C" w:rsidP="001C797C">
            <w:pPr>
              <w:pStyle w:val="BodyText"/>
              <w:jc w:val="center"/>
              <w:rPr>
                <w:sz w:val="20"/>
              </w:rPr>
            </w:pPr>
            <w:r w:rsidRPr="001C797C">
              <w:rPr>
                <w:sz w:val="20"/>
              </w:rPr>
              <w:t>-</w:t>
            </w:r>
          </w:p>
        </w:tc>
      </w:tr>
      <w:tr w:rsidR="001C797C" w:rsidRPr="00C35612" w14:paraId="2AEC65EF" w14:textId="77777777" w:rsidTr="001C797C">
        <w:trPr>
          <w:trHeight w:val="288"/>
        </w:trPr>
        <w:tc>
          <w:tcPr>
            <w:tcW w:w="1440" w:type="dxa"/>
            <w:tcBorders>
              <w:top w:val="nil"/>
              <w:left w:val="nil"/>
              <w:bottom w:val="nil"/>
              <w:right w:val="nil"/>
            </w:tcBorders>
            <w:shd w:val="clear" w:color="auto" w:fill="auto"/>
            <w:vAlign w:val="center"/>
          </w:tcPr>
          <w:p w14:paraId="6B90FD13"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3449B1B2" w14:textId="77777777" w:rsidR="001C797C" w:rsidRPr="001C797C" w:rsidRDefault="001C797C" w:rsidP="001C797C">
            <w:pPr>
              <w:pStyle w:val="BodyText"/>
              <w:jc w:val="center"/>
              <w:rPr>
                <w:sz w:val="20"/>
              </w:rPr>
            </w:pPr>
            <w:r w:rsidRPr="001C797C">
              <w:rPr>
                <w:sz w:val="20"/>
              </w:rPr>
              <w:t>RF</w:t>
            </w:r>
          </w:p>
        </w:tc>
        <w:tc>
          <w:tcPr>
            <w:tcW w:w="1440" w:type="dxa"/>
            <w:tcBorders>
              <w:top w:val="nil"/>
              <w:left w:val="nil"/>
              <w:bottom w:val="nil"/>
              <w:right w:val="nil"/>
            </w:tcBorders>
            <w:shd w:val="clear" w:color="auto" w:fill="auto"/>
            <w:vAlign w:val="center"/>
          </w:tcPr>
          <w:p w14:paraId="0A32D3CE" w14:textId="77777777"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14:paraId="5AF44D04" w14:textId="77777777" w:rsidR="001C797C" w:rsidRPr="001C797C" w:rsidRDefault="001C797C" w:rsidP="001C797C">
            <w:pPr>
              <w:pStyle w:val="BodyText"/>
              <w:jc w:val="center"/>
              <w:rPr>
                <w:sz w:val="20"/>
              </w:rPr>
            </w:pPr>
            <w:r w:rsidRPr="001C797C">
              <w:rPr>
                <w:sz w:val="20"/>
              </w:rPr>
              <w:t>-</w:t>
            </w:r>
          </w:p>
        </w:tc>
        <w:tc>
          <w:tcPr>
            <w:tcW w:w="1440" w:type="dxa"/>
            <w:tcBorders>
              <w:top w:val="nil"/>
              <w:left w:val="nil"/>
              <w:bottom w:val="nil"/>
              <w:right w:val="nil"/>
            </w:tcBorders>
            <w:vAlign w:val="center"/>
          </w:tcPr>
          <w:p w14:paraId="693B81B8" w14:textId="77777777" w:rsidR="001C797C" w:rsidRPr="001C797C" w:rsidRDefault="001C797C" w:rsidP="001C797C">
            <w:pPr>
              <w:pStyle w:val="BodyText"/>
              <w:jc w:val="center"/>
              <w:rPr>
                <w:sz w:val="20"/>
              </w:rPr>
            </w:pPr>
            <w:r w:rsidRPr="001C797C">
              <w:rPr>
                <w:sz w:val="20"/>
              </w:rPr>
              <w:t>-</w:t>
            </w:r>
          </w:p>
        </w:tc>
      </w:tr>
      <w:tr w:rsidR="001C797C" w:rsidRPr="00C35612" w14:paraId="563E64A4" w14:textId="77777777" w:rsidTr="001C797C">
        <w:trPr>
          <w:trHeight w:val="288"/>
        </w:trPr>
        <w:tc>
          <w:tcPr>
            <w:tcW w:w="1440" w:type="dxa"/>
            <w:tcBorders>
              <w:top w:val="nil"/>
              <w:left w:val="nil"/>
              <w:bottom w:val="nil"/>
              <w:right w:val="nil"/>
            </w:tcBorders>
            <w:shd w:val="clear" w:color="auto" w:fill="auto"/>
            <w:vAlign w:val="center"/>
          </w:tcPr>
          <w:p w14:paraId="4A0F3F7D"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46038B0E" w14:textId="77777777" w:rsidR="001C797C" w:rsidRPr="001C797C" w:rsidRDefault="001C797C" w:rsidP="001C797C">
            <w:pPr>
              <w:pStyle w:val="BodyText"/>
              <w:jc w:val="center"/>
              <w:rPr>
                <w:sz w:val="20"/>
              </w:rPr>
            </w:pPr>
            <w:r w:rsidRPr="001C797C">
              <w:rPr>
                <w:sz w:val="20"/>
              </w:rPr>
              <w:t>CNN1</w:t>
            </w:r>
          </w:p>
        </w:tc>
        <w:tc>
          <w:tcPr>
            <w:tcW w:w="1440" w:type="dxa"/>
            <w:tcBorders>
              <w:top w:val="nil"/>
              <w:left w:val="nil"/>
              <w:bottom w:val="nil"/>
              <w:right w:val="nil"/>
            </w:tcBorders>
            <w:shd w:val="clear" w:color="auto" w:fill="auto"/>
            <w:vAlign w:val="center"/>
          </w:tcPr>
          <w:p w14:paraId="10FA8077" w14:textId="77777777" w:rsidR="001C797C" w:rsidRPr="001C797C" w:rsidRDefault="001C797C" w:rsidP="001C797C">
            <w:pPr>
              <w:pStyle w:val="BodyText"/>
              <w:jc w:val="center"/>
              <w:rPr>
                <w:sz w:val="20"/>
              </w:rPr>
            </w:pPr>
            <w:r w:rsidRPr="001C797C">
              <w:rPr>
                <w:sz w:val="20"/>
              </w:rPr>
              <w:t>0.541</w:t>
            </w:r>
          </w:p>
        </w:tc>
        <w:tc>
          <w:tcPr>
            <w:tcW w:w="1440" w:type="dxa"/>
            <w:tcBorders>
              <w:top w:val="nil"/>
              <w:left w:val="nil"/>
              <w:bottom w:val="nil"/>
              <w:right w:val="nil"/>
            </w:tcBorders>
            <w:vAlign w:val="center"/>
          </w:tcPr>
          <w:p w14:paraId="751F09AD" w14:textId="77777777" w:rsidR="001C797C" w:rsidRPr="001C797C" w:rsidRDefault="001C797C" w:rsidP="001C797C">
            <w:pPr>
              <w:pStyle w:val="BodyText"/>
              <w:jc w:val="center"/>
              <w:rPr>
                <w:sz w:val="20"/>
              </w:rPr>
            </w:pPr>
            <w:r w:rsidRPr="001C797C">
              <w:rPr>
                <w:sz w:val="20"/>
              </w:rPr>
              <w:t>0.512</w:t>
            </w:r>
          </w:p>
        </w:tc>
        <w:tc>
          <w:tcPr>
            <w:tcW w:w="1440" w:type="dxa"/>
            <w:tcBorders>
              <w:top w:val="nil"/>
              <w:left w:val="nil"/>
              <w:bottom w:val="nil"/>
              <w:right w:val="nil"/>
            </w:tcBorders>
            <w:vAlign w:val="center"/>
          </w:tcPr>
          <w:p w14:paraId="42C337BF" w14:textId="77777777" w:rsidR="001C797C" w:rsidRPr="001C797C" w:rsidRDefault="001C797C" w:rsidP="001C797C">
            <w:pPr>
              <w:pStyle w:val="BodyText"/>
              <w:jc w:val="center"/>
              <w:rPr>
                <w:sz w:val="20"/>
              </w:rPr>
            </w:pPr>
            <w:r w:rsidRPr="001C797C">
              <w:rPr>
                <w:sz w:val="20"/>
              </w:rPr>
              <w:t>0.507</w:t>
            </w:r>
          </w:p>
        </w:tc>
      </w:tr>
      <w:tr w:rsidR="001C797C" w:rsidRPr="00C35612" w14:paraId="6FA161C8" w14:textId="77777777" w:rsidTr="001C797C">
        <w:trPr>
          <w:trHeight w:val="288"/>
        </w:trPr>
        <w:tc>
          <w:tcPr>
            <w:tcW w:w="1440" w:type="dxa"/>
            <w:tcBorders>
              <w:top w:val="nil"/>
              <w:left w:val="nil"/>
              <w:bottom w:val="nil"/>
              <w:right w:val="nil"/>
            </w:tcBorders>
            <w:shd w:val="clear" w:color="auto" w:fill="auto"/>
            <w:vAlign w:val="center"/>
          </w:tcPr>
          <w:p w14:paraId="32A7C1A5" w14:textId="77777777" w:rsidR="001C797C" w:rsidRPr="00F220D4" w:rsidRDefault="001C797C" w:rsidP="001C797C">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14:paraId="68BC9727" w14:textId="77777777" w:rsidR="001C797C" w:rsidRPr="001C797C" w:rsidRDefault="001C797C" w:rsidP="001C797C">
            <w:pPr>
              <w:pStyle w:val="BodyText"/>
              <w:jc w:val="center"/>
              <w:rPr>
                <w:sz w:val="20"/>
              </w:rPr>
            </w:pPr>
            <w:r w:rsidRPr="001C797C">
              <w:rPr>
                <w:sz w:val="20"/>
              </w:rPr>
              <w:t>CNN3</w:t>
            </w:r>
          </w:p>
        </w:tc>
        <w:tc>
          <w:tcPr>
            <w:tcW w:w="1440" w:type="dxa"/>
            <w:tcBorders>
              <w:top w:val="nil"/>
              <w:left w:val="nil"/>
              <w:bottom w:val="nil"/>
              <w:right w:val="nil"/>
            </w:tcBorders>
            <w:shd w:val="clear" w:color="auto" w:fill="auto"/>
            <w:vAlign w:val="center"/>
          </w:tcPr>
          <w:p w14:paraId="25FFA68F" w14:textId="77777777" w:rsidR="001C797C" w:rsidRPr="001C797C" w:rsidRDefault="001C797C" w:rsidP="001C797C">
            <w:pPr>
              <w:pStyle w:val="BodyText"/>
              <w:jc w:val="center"/>
              <w:rPr>
                <w:sz w:val="20"/>
              </w:rPr>
            </w:pPr>
            <w:r w:rsidRPr="001C797C">
              <w:rPr>
                <w:sz w:val="20"/>
              </w:rPr>
              <w:t>0.542</w:t>
            </w:r>
          </w:p>
        </w:tc>
        <w:tc>
          <w:tcPr>
            <w:tcW w:w="1440" w:type="dxa"/>
            <w:tcBorders>
              <w:top w:val="nil"/>
              <w:left w:val="nil"/>
              <w:bottom w:val="nil"/>
              <w:right w:val="nil"/>
            </w:tcBorders>
            <w:vAlign w:val="center"/>
          </w:tcPr>
          <w:p w14:paraId="5BA58B4C" w14:textId="77777777" w:rsidR="001C797C" w:rsidRPr="001C797C" w:rsidRDefault="001C797C" w:rsidP="001C797C">
            <w:pPr>
              <w:pStyle w:val="BodyText"/>
              <w:jc w:val="center"/>
              <w:rPr>
                <w:sz w:val="20"/>
              </w:rPr>
            </w:pPr>
            <w:r w:rsidRPr="001C797C">
              <w:rPr>
                <w:sz w:val="20"/>
              </w:rPr>
              <w:t>0.442</w:t>
            </w:r>
          </w:p>
        </w:tc>
        <w:tc>
          <w:tcPr>
            <w:tcW w:w="1440" w:type="dxa"/>
            <w:tcBorders>
              <w:top w:val="nil"/>
              <w:left w:val="nil"/>
              <w:bottom w:val="nil"/>
              <w:right w:val="nil"/>
            </w:tcBorders>
            <w:vAlign w:val="center"/>
          </w:tcPr>
          <w:p w14:paraId="78DDCA28" w14:textId="77777777" w:rsidR="001C797C" w:rsidRPr="001C797C" w:rsidRDefault="001C797C" w:rsidP="001C797C">
            <w:pPr>
              <w:pStyle w:val="BodyText"/>
              <w:jc w:val="center"/>
              <w:rPr>
                <w:b/>
                <w:bCs/>
                <w:sz w:val="20"/>
              </w:rPr>
            </w:pPr>
            <w:r w:rsidRPr="001C797C">
              <w:rPr>
                <w:b/>
                <w:bCs/>
                <w:sz w:val="20"/>
              </w:rPr>
              <w:t>0.443</w:t>
            </w:r>
          </w:p>
        </w:tc>
      </w:tr>
      <w:tr w:rsidR="001C797C" w:rsidRPr="00C35612" w14:paraId="4F0EFF81" w14:textId="77777777" w:rsidTr="001C797C">
        <w:trPr>
          <w:trHeight w:val="288"/>
        </w:trPr>
        <w:tc>
          <w:tcPr>
            <w:tcW w:w="1440" w:type="dxa"/>
            <w:tcBorders>
              <w:top w:val="nil"/>
              <w:left w:val="nil"/>
              <w:bottom w:val="nil"/>
              <w:right w:val="nil"/>
            </w:tcBorders>
            <w:shd w:val="clear" w:color="auto" w:fill="auto"/>
            <w:vAlign w:val="center"/>
          </w:tcPr>
          <w:p w14:paraId="1D311C3C"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0014F6E7" w14:textId="77777777" w:rsidR="001C797C" w:rsidRPr="001C797C" w:rsidRDefault="001C797C" w:rsidP="001C797C">
            <w:pPr>
              <w:pStyle w:val="BodyText"/>
              <w:jc w:val="center"/>
              <w:rPr>
                <w:sz w:val="20"/>
              </w:rPr>
            </w:pPr>
            <w:r w:rsidRPr="001C797C">
              <w:rPr>
                <w:sz w:val="20"/>
              </w:rPr>
              <w:t>VGG16</w:t>
            </w:r>
          </w:p>
        </w:tc>
        <w:tc>
          <w:tcPr>
            <w:tcW w:w="1440" w:type="dxa"/>
            <w:tcBorders>
              <w:top w:val="nil"/>
              <w:left w:val="nil"/>
              <w:bottom w:val="nil"/>
              <w:right w:val="nil"/>
            </w:tcBorders>
            <w:shd w:val="clear" w:color="auto" w:fill="auto"/>
            <w:vAlign w:val="center"/>
          </w:tcPr>
          <w:p w14:paraId="3F50ABDF" w14:textId="77777777" w:rsidR="001C797C" w:rsidRPr="001C797C" w:rsidRDefault="001C797C" w:rsidP="001C797C">
            <w:pPr>
              <w:pStyle w:val="BodyText"/>
              <w:jc w:val="center"/>
              <w:rPr>
                <w:b/>
                <w:bCs/>
                <w:sz w:val="20"/>
              </w:rPr>
            </w:pPr>
            <w:r w:rsidRPr="001C797C">
              <w:rPr>
                <w:b/>
                <w:bCs/>
                <w:sz w:val="20"/>
              </w:rPr>
              <w:t>0.488</w:t>
            </w:r>
          </w:p>
        </w:tc>
        <w:tc>
          <w:tcPr>
            <w:tcW w:w="1440" w:type="dxa"/>
            <w:tcBorders>
              <w:top w:val="nil"/>
              <w:left w:val="nil"/>
              <w:bottom w:val="nil"/>
              <w:right w:val="nil"/>
            </w:tcBorders>
            <w:vAlign w:val="center"/>
          </w:tcPr>
          <w:p w14:paraId="14DE6D72" w14:textId="77777777" w:rsidR="001C797C" w:rsidRPr="001C797C" w:rsidRDefault="001C797C" w:rsidP="001C797C">
            <w:pPr>
              <w:pStyle w:val="BodyText"/>
              <w:jc w:val="center"/>
              <w:rPr>
                <w:sz w:val="20"/>
              </w:rPr>
            </w:pPr>
            <w:r w:rsidRPr="001C797C">
              <w:rPr>
                <w:sz w:val="20"/>
              </w:rPr>
              <w:t>0.679</w:t>
            </w:r>
          </w:p>
        </w:tc>
        <w:tc>
          <w:tcPr>
            <w:tcW w:w="1440" w:type="dxa"/>
            <w:tcBorders>
              <w:top w:val="nil"/>
              <w:left w:val="nil"/>
              <w:bottom w:val="nil"/>
              <w:right w:val="nil"/>
            </w:tcBorders>
            <w:vAlign w:val="center"/>
          </w:tcPr>
          <w:p w14:paraId="341970F4" w14:textId="77777777" w:rsidR="001C797C" w:rsidRPr="001C797C" w:rsidRDefault="001C797C" w:rsidP="001C797C">
            <w:pPr>
              <w:pStyle w:val="BodyText"/>
              <w:jc w:val="center"/>
              <w:rPr>
                <w:sz w:val="20"/>
              </w:rPr>
            </w:pPr>
            <w:r w:rsidRPr="001C797C">
              <w:rPr>
                <w:sz w:val="20"/>
              </w:rPr>
              <w:t>3.582</w:t>
            </w:r>
          </w:p>
        </w:tc>
      </w:tr>
      <w:tr w:rsidR="001C797C" w:rsidRPr="00C35612" w14:paraId="5A8956A7" w14:textId="77777777" w:rsidTr="001C797C">
        <w:trPr>
          <w:trHeight w:val="288"/>
        </w:trPr>
        <w:tc>
          <w:tcPr>
            <w:tcW w:w="1440" w:type="dxa"/>
            <w:tcBorders>
              <w:top w:val="nil"/>
              <w:left w:val="nil"/>
              <w:bottom w:val="nil"/>
              <w:right w:val="nil"/>
            </w:tcBorders>
            <w:shd w:val="clear" w:color="auto" w:fill="auto"/>
            <w:vAlign w:val="center"/>
          </w:tcPr>
          <w:p w14:paraId="0D6CE0EB"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24FD3DD0" w14:textId="77777777" w:rsidR="001C797C" w:rsidRPr="001C797C" w:rsidRDefault="001C797C" w:rsidP="001C797C">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14:paraId="22390F02" w14:textId="77777777" w:rsidR="001C797C" w:rsidRPr="001C797C" w:rsidRDefault="001C797C" w:rsidP="001C797C">
            <w:pPr>
              <w:pStyle w:val="BodyText"/>
              <w:jc w:val="center"/>
              <w:rPr>
                <w:b/>
                <w:bCs/>
                <w:sz w:val="20"/>
              </w:rPr>
            </w:pPr>
            <w:r w:rsidRPr="001C797C">
              <w:rPr>
                <w:b/>
                <w:bCs/>
                <w:sz w:val="20"/>
              </w:rPr>
              <w:t>0.489</w:t>
            </w:r>
          </w:p>
        </w:tc>
        <w:tc>
          <w:tcPr>
            <w:tcW w:w="1440" w:type="dxa"/>
            <w:tcBorders>
              <w:top w:val="nil"/>
              <w:left w:val="nil"/>
              <w:bottom w:val="nil"/>
              <w:right w:val="nil"/>
            </w:tcBorders>
            <w:vAlign w:val="center"/>
          </w:tcPr>
          <w:p w14:paraId="02018D48" w14:textId="77777777" w:rsidR="001C797C" w:rsidRPr="001C797C" w:rsidRDefault="001C797C" w:rsidP="001C797C">
            <w:pPr>
              <w:pStyle w:val="BodyText"/>
              <w:jc w:val="center"/>
              <w:rPr>
                <w:sz w:val="20"/>
              </w:rPr>
            </w:pPr>
            <w:r w:rsidRPr="001C797C">
              <w:rPr>
                <w:sz w:val="20"/>
              </w:rPr>
              <w:t>0.594</w:t>
            </w:r>
          </w:p>
        </w:tc>
        <w:tc>
          <w:tcPr>
            <w:tcW w:w="1440" w:type="dxa"/>
            <w:tcBorders>
              <w:top w:val="nil"/>
              <w:left w:val="nil"/>
              <w:bottom w:val="nil"/>
              <w:right w:val="nil"/>
            </w:tcBorders>
            <w:vAlign w:val="center"/>
          </w:tcPr>
          <w:p w14:paraId="1095B68F" w14:textId="77777777" w:rsidR="001C797C" w:rsidRPr="001C797C" w:rsidRDefault="001C797C" w:rsidP="001C797C">
            <w:pPr>
              <w:pStyle w:val="BodyText"/>
              <w:jc w:val="center"/>
              <w:rPr>
                <w:sz w:val="20"/>
              </w:rPr>
            </w:pPr>
            <w:r w:rsidRPr="001C797C">
              <w:rPr>
                <w:sz w:val="20"/>
              </w:rPr>
              <w:t>1.146</w:t>
            </w:r>
          </w:p>
        </w:tc>
      </w:tr>
      <w:tr w:rsidR="001C797C" w:rsidRPr="00C35612" w14:paraId="3426B60D" w14:textId="77777777" w:rsidTr="001C797C">
        <w:trPr>
          <w:trHeight w:val="288"/>
        </w:trPr>
        <w:tc>
          <w:tcPr>
            <w:tcW w:w="1440" w:type="dxa"/>
            <w:tcBorders>
              <w:top w:val="nil"/>
              <w:left w:val="nil"/>
              <w:bottom w:val="nil"/>
              <w:right w:val="nil"/>
            </w:tcBorders>
            <w:shd w:val="clear" w:color="auto" w:fill="auto"/>
            <w:vAlign w:val="center"/>
          </w:tcPr>
          <w:p w14:paraId="61CE392E"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3F7484DC" w14:textId="77777777" w:rsidR="001C797C" w:rsidRPr="001C797C" w:rsidRDefault="001C797C" w:rsidP="001C797C">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14:paraId="7419BC04" w14:textId="77777777" w:rsidR="001C797C" w:rsidRPr="001C797C" w:rsidRDefault="001C797C" w:rsidP="001C797C">
            <w:pPr>
              <w:pStyle w:val="BodyText"/>
              <w:jc w:val="center"/>
              <w:rPr>
                <w:sz w:val="20"/>
              </w:rPr>
            </w:pPr>
            <w:r w:rsidRPr="001C797C">
              <w:rPr>
                <w:sz w:val="20"/>
              </w:rPr>
              <w:t>0.641</w:t>
            </w:r>
          </w:p>
        </w:tc>
        <w:tc>
          <w:tcPr>
            <w:tcW w:w="1440" w:type="dxa"/>
            <w:tcBorders>
              <w:top w:val="nil"/>
              <w:left w:val="nil"/>
              <w:bottom w:val="nil"/>
              <w:right w:val="nil"/>
            </w:tcBorders>
            <w:vAlign w:val="center"/>
          </w:tcPr>
          <w:p w14:paraId="1A4EEC54" w14:textId="77777777" w:rsidR="001C797C" w:rsidRPr="001C797C" w:rsidRDefault="001C797C" w:rsidP="001C797C">
            <w:pPr>
              <w:pStyle w:val="BodyText"/>
              <w:jc w:val="center"/>
              <w:rPr>
                <w:sz w:val="20"/>
              </w:rPr>
            </w:pPr>
            <w:r w:rsidRPr="001C797C">
              <w:rPr>
                <w:sz w:val="20"/>
              </w:rPr>
              <w:t>0.741</w:t>
            </w:r>
          </w:p>
        </w:tc>
        <w:tc>
          <w:tcPr>
            <w:tcW w:w="1440" w:type="dxa"/>
            <w:tcBorders>
              <w:top w:val="nil"/>
              <w:left w:val="nil"/>
              <w:bottom w:val="nil"/>
              <w:right w:val="nil"/>
            </w:tcBorders>
            <w:vAlign w:val="center"/>
          </w:tcPr>
          <w:p w14:paraId="60CD0431" w14:textId="77777777" w:rsidR="001C797C" w:rsidRPr="001C797C" w:rsidRDefault="001C797C" w:rsidP="001C797C">
            <w:pPr>
              <w:pStyle w:val="BodyText"/>
              <w:jc w:val="center"/>
              <w:rPr>
                <w:sz w:val="20"/>
              </w:rPr>
            </w:pPr>
            <w:r w:rsidRPr="001C797C">
              <w:rPr>
                <w:sz w:val="20"/>
              </w:rPr>
              <w:t>1.077</w:t>
            </w:r>
          </w:p>
        </w:tc>
      </w:tr>
      <w:tr w:rsidR="001C797C" w:rsidRPr="00C35612" w14:paraId="216940FB" w14:textId="77777777" w:rsidTr="001C797C">
        <w:trPr>
          <w:trHeight w:val="288"/>
        </w:trPr>
        <w:tc>
          <w:tcPr>
            <w:tcW w:w="1440" w:type="dxa"/>
            <w:tcBorders>
              <w:top w:val="nil"/>
              <w:left w:val="nil"/>
              <w:bottom w:val="nil"/>
              <w:right w:val="nil"/>
            </w:tcBorders>
            <w:shd w:val="clear" w:color="auto" w:fill="auto"/>
            <w:vAlign w:val="center"/>
          </w:tcPr>
          <w:p w14:paraId="4C22D9ED"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700F44B1" w14:textId="77777777" w:rsidR="001C797C" w:rsidRPr="001C797C" w:rsidRDefault="001C797C" w:rsidP="001C797C">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14:paraId="14CB3436" w14:textId="77777777" w:rsidR="001C797C" w:rsidRPr="001C797C" w:rsidRDefault="001C797C" w:rsidP="001C797C">
            <w:pPr>
              <w:pStyle w:val="BodyText"/>
              <w:jc w:val="center"/>
              <w:rPr>
                <w:sz w:val="20"/>
              </w:rPr>
            </w:pPr>
            <w:r w:rsidRPr="001C797C">
              <w:rPr>
                <w:sz w:val="20"/>
              </w:rPr>
              <w:t>0.617</w:t>
            </w:r>
          </w:p>
        </w:tc>
        <w:tc>
          <w:tcPr>
            <w:tcW w:w="1440" w:type="dxa"/>
            <w:tcBorders>
              <w:top w:val="nil"/>
              <w:left w:val="nil"/>
              <w:bottom w:val="nil"/>
              <w:right w:val="nil"/>
            </w:tcBorders>
            <w:vAlign w:val="center"/>
          </w:tcPr>
          <w:p w14:paraId="529EC379" w14:textId="77777777" w:rsidR="001C797C" w:rsidRPr="001C797C" w:rsidRDefault="001C797C" w:rsidP="001C797C">
            <w:pPr>
              <w:pStyle w:val="BodyText"/>
              <w:jc w:val="center"/>
              <w:rPr>
                <w:sz w:val="20"/>
              </w:rPr>
            </w:pPr>
            <w:r w:rsidRPr="001C797C">
              <w:rPr>
                <w:sz w:val="20"/>
              </w:rPr>
              <w:t>0.676</w:t>
            </w:r>
          </w:p>
        </w:tc>
        <w:tc>
          <w:tcPr>
            <w:tcW w:w="1440" w:type="dxa"/>
            <w:tcBorders>
              <w:top w:val="nil"/>
              <w:left w:val="nil"/>
              <w:bottom w:val="nil"/>
              <w:right w:val="nil"/>
            </w:tcBorders>
            <w:vAlign w:val="center"/>
          </w:tcPr>
          <w:p w14:paraId="2FBDDA37" w14:textId="77777777" w:rsidR="001C797C" w:rsidRPr="001C797C" w:rsidRDefault="001C797C" w:rsidP="001C797C">
            <w:pPr>
              <w:pStyle w:val="BodyText"/>
              <w:jc w:val="center"/>
              <w:rPr>
                <w:sz w:val="20"/>
              </w:rPr>
            </w:pPr>
            <w:r w:rsidRPr="001C797C">
              <w:rPr>
                <w:sz w:val="20"/>
              </w:rPr>
              <w:t>0.994</w:t>
            </w:r>
          </w:p>
        </w:tc>
      </w:tr>
      <w:tr w:rsidR="001C797C" w:rsidRPr="00C35612" w14:paraId="719F4B86" w14:textId="77777777" w:rsidTr="001C797C">
        <w:trPr>
          <w:trHeight w:val="288"/>
        </w:trPr>
        <w:tc>
          <w:tcPr>
            <w:tcW w:w="1440" w:type="dxa"/>
            <w:tcBorders>
              <w:top w:val="nil"/>
              <w:left w:val="nil"/>
              <w:bottom w:val="nil"/>
              <w:right w:val="nil"/>
            </w:tcBorders>
            <w:shd w:val="clear" w:color="auto" w:fill="auto"/>
            <w:vAlign w:val="center"/>
          </w:tcPr>
          <w:p w14:paraId="5DEE9E38"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2638BDA9" w14:textId="77777777" w:rsidR="001C797C" w:rsidRPr="001C797C" w:rsidRDefault="001C797C" w:rsidP="001C797C">
            <w:pPr>
              <w:pStyle w:val="BodyText"/>
              <w:jc w:val="center"/>
              <w:rPr>
                <w:sz w:val="20"/>
              </w:rPr>
            </w:pPr>
            <w:r w:rsidRPr="001C797C">
              <w:rPr>
                <w:sz w:val="20"/>
              </w:rPr>
              <w:t>Xception</w:t>
            </w:r>
          </w:p>
        </w:tc>
        <w:tc>
          <w:tcPr>
            <w:tcW w:w="1440" w:type="dxa"/>
            <w:tcBorders>
              <w:top w:val="nil"/>
              <w:left w:val="nil"/>
              <w:bottom w:val="nil"/>
              <w:right w:val="nil"/>
            </w:tcBorders>
            <w:shd w:val="clear" w:color="auto" w:fill="auto"/>
            <w:vAlign w:val="center"/>
          </w:tcPr>
          <w:p w14:paraId="69D0C4C6" w14:textId="77777777" w:rsidR="001C797C" w:rsidRPr="001C797C" w:rsidRDefault="001C797C" w:rsidP="001C797C">
            <w:pPr>
              <w:pStyle w:val="BodyText"/>
              <w:jc w:val="center"/>
              <w:rPr>
                <w:sz w:val="20"/>
              </w:rPr>
            </w:pPr>
            <w:r w:rsidRPr="001C797C">
              <w:rPr>
                <w:sz w:val="20"/>
              </w:rPr>
              <w:t>0.542</w:t>
            </w:r>
          </w:p>
        </w:tc>
        <w:tc>
          <w:tcPr>
            <w:tcW w:w="1440" w:type="dxa"/>
            <w:tcBorders>
              <w:top w:val="nil"/>
              <w:left w:val="nil"/>
              <w:bottom w:val="nil"/>
              <w:right w:val="nil"/>
            </w:tcBorders>
            <w:vAlign w:val="center"/>
          </w:tcPr>
          <w:p w14:paraId="0919CB9B" w14:textId="77777777" w:rsidR="001C797C" w:rsidRPr="001C797C" w:rsidRDefault="001C797C" w:rsidP="001C797C">
            <w:pPr>
              <w:pStyle w:val="BodyText"/>
              <w:jc w:val="center"/>
              <w:rPr>
                <w:sz w:val="20"/>
              </w:rPr>
            </w:pPr>
            <w:r w:rsidRPr="001C797C">
              <w:rPr>
                <w:sz w:val="20"/>
              </w:rPr>
              <w:t>0.537</w:t>
            </w:r>
          </w:p>
        </w:tc>
        <w:tc>
          <w:tcPr>
            <w:tcW w:w="1440" w:type="dxa"/>
            <w:tcBorders>
              <w:top w:val="nil"/>
              <w:left w:val="nil"/>
              <w:bottom w:val="nil"/>
              <w:right w:val="nil"/>
            </w:tcBorders>
            <w:vAlign w:val="center"/>
          </w:tcPr>
          <w:p w14:paraId="3DA4AD76" w14:textId="77777777" w:rsidR="001C797C" w:rsidRPr="001C797C" w:rsidRDefault="001C797C" w:rsidP="001C797C">
            <w:pPr>
              <w:pStyle w:val="BodyText"/>
              <w:jc w:val="center"/>
              <w:rPr>
                <w:sz w:val="20"/>
              </w:rPr>
            </w:pPr>
            <w:r w:rsidRPr="001C797C">
              <w:rPr>
                <w:sz w:val="20"/>
              </w:rPr>
              <w:t>0.555</w:t>
            </w:r>
          </w:p>
        </w:tc>
      </w:tr>
      <w:tr w:rsidR="001C797C" w:rsidRPr="00C35612" w14:paraId="001323F2" w14:textId="77777777" w:rsidTr="001C797C">
        <w:trPr>
          <w:trHeight w:val="288"/>
        </w:trPr>
        <w:tc>
          <w:tcPr>
            <w:tcW w:w="1440" w:type="dxa"/>
            <w:tcBorders>
              <w:top w:val="nil"/>
              <w:left w:val="nil"/>
              <w:bottom w:val="nil"/>
              <w:right w:val="nil"/>
            </w:tcBorders>
            <w:shd w:val="clear" w:color="auto" w:fill="auto"/>
            <w:vAlign w:val="center"/>
          </w:tcPr>
          <w:p w14:paraId="072154B6"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24BB7581" w14:textId="77777777" w:rsidR="001C797C" w:rsidRPr="001C797C" w:rsidRDefault="001C797C" w:rsidP="001C797C">
            <w:pPr>
              <w:pStyle w:val="BodyText"/>
              <w:jc w:val="center"/>
              <w:rPr>
                <w:sz w:val="20"/>
              </w:rPr>
            </w:pPr>
            <w:r w:rsidRPr="001C797C">
              <w:rPr>
                <w:sz w:val="20"/>
              </w:rPr>
              <w:t>DenseNet</w:t>
            </w:r>
          </w:p>
        </w:tc>
        <w:tc>
          <w:tcPr>
            <w:tcW w:w="1440" w:type="dxa"/>
            <w:tcBorders>
              <w:top w:val="nil"/>
              <w:left w:val="nil"/>
              <w:bottom w:val="nil"/>
              <w:right w:val="nil"/>
            </w:tcBorders>
            <w:shd w:val="clear" w:color="auto" w:fill="auto"/>
            <w:vAlign w:val="center"/>
          </w:tcPr>
          <w:p w14:paraId="46978FDC" w14:textId="77777777" w:rsidR="001C797C" w:rsidRPr="001C797C" w:rsidRDefault="001C797C" w:rsidP="001C797C">
            <w:pPr>
              <w:pStyle w:val="BodyText"/>
              <w:jc w:val="center"/>
              <w:rPr>
                <w:sz w:val="20"/>
              </w:rPr>
            </w:pPr>
            <w:r w:rsidRPr="001C797C">
              <w:rPr>
                <w:sz w:val="20"/>
              </w:rPr>
              <w:t>0.501</w:t>
            </w:r>
          </w:p>
        </w:tc>
        <w:tc>
          <w:tcPr>
            <w:tcW w:w="1440" w:type="dxa"/>
            <w:tcBorders>
              <w:top w:val="nil"/>
              <w:left w:val="nil"/>
              <w:bottom w:val="nil"/>
              <w:right w:val="nil"/>
            </w:tcBorders>
            <w:vAlign w:val="center"/>
          </w:tcPr>
          <w:p w14:paraId="3F76B507" w14:textId="77777777" w:rsidR="001C797C" w:rsidRPr="001C797C" w:rsidRDefault="001C797C" w:rsidP="001C797C">
            <w:pPr>
              <w:pStyle w:val="BodyText"/>
              <w:jc w:val="center"/>
              <w:rPr>
                <w:b/>
                <w:bCs/>
                <w:sz w:val="20"/>
              </w:rPr>
            </w:pPr>
            <w:r w:rsidRPr="001C797C">
              <w:rPr>
                <w:b/>
                <w:bCs/>
                <w:sz w:val="20"/>
              </w:rPr>
              <w:t>0.407</w:t>
            </w:r>
          </w:p>
        </w:tc>
        <w:tc>
          <w:tcPr>
            <w:tcW w:w="1440" w:type="dxa"/>
            <w:tcBorders>
              <w:top w:val="nil"/>
              <w:left w:val="nil"/>
              <w:bottom w:val="nil"/>
              <w:right w:val="nil"/>
            </w:tcBorders>
            <w:vAlign w:val="center"/>
          </w:tcPr>
          <w:p w14:paraId="480B99AC" w14:textId="77777777" w:rsidR="001C797C" w:rsidRPr="001C797C" w:rsidRDefault="001C797C" w:rsidP="001C797C">
            <w:pPr>
              <w:pStyle w:val="BodyText"/>
              <w:jc w:val="center"/>
              <w:rPr>
                <w:sz w:val="20"/>
              </w:rPr>
            </w:pPr>
            <w:r w:rsidRPr="001C797C">
              <w:rPr>
                <w:sz w:val="20"/>
              </w:rPr>
              <w:t>0.614</w:t>
            </w:r>
          </w:p>
        </w:tc>
      </w:tr>
      <w:tr w:rsidR="001C797C" w:rsidRPr="00C35612" w14:paraId="71E4DE9F" w14:textId="77777777" w:rsidTr="008E0C42">
        <w:trPr>
          <w:trHeight w:val="288"/>
        </w:trPr>
        <w:tc>
          <w:tcPr>
            <w:tcW w:w="1440" w:type="dxa"/>
            <w:tcBorders>
              <w:top w:val="nil"/>
              <w:left w:val="nil"/>
              <w:bottom w:val="nil"/>
              <w:right w:val="nil"/>
            </w:tcBorders>
            <w:shd w:val="clear" w:color="auto" w:fill="auto"/>
            <w:vAlign w:val="center"/>
          </w:tcPr>
          <w:p w14:paraId="7956A0D3" w14:textId="77777777" w:rsidR="001C797C" w:rsidRPr="00F220D4" w:rsidRDefault="001C797C" w:rsidP="001C797C">
            <w:pPr>
              <w:pStyle w:val="MDPI42tablebody"/>
              <w:spacing w:line="240" w:lineRule="auto"/>
            </w:pPr>
            <w:r>
              <w:t>MFCC</w:t>
            </w:r>
          </w:p>
        </w:tc>
        <w:tc>
          <w:tcPr>
            <w:tcW w:w="1440" w:type="dxa"/>
            <w:tcBorders>
              <w:top w:val="nil"/>
              <w:left w:val="nil"/>
              <w:bottom w:val="nil"/>
              <w:right w:val="nil"/>
            </w:tcBorders>
            <w:shd w:val="clear" w:color="auto" w:fill="auto"/>
            <w:vAlign w:val="center"/>
          </w:tcPr>
          <w:p w14:paraId="0B64BB6A" w14:textId="77777777" w:rsidR="001C797C" w:rsidRPr="001C797C" w:rsidRDefault="001C797C" w:rsidP="001C797C">
            <w:pPr>
              <w:pStyle w:val="BodyText"/>
              <w:jc w:val="center"/>
              <w:rPr>
                <w:sz w:val="20"/>
              </w:rPr>
            </w:pPr>
            <w:r w:rsidRPr="001C797C">
              <w:rPr>
                <w:sz w:val="20"/>
              </w:rPr>
              <w:t>MobileNet</w:t>
            </w:r>
          </w:p>
        </w:tc>
        <w:tc>
          <w:tcPr>
            <w:tcW w:w="1440" w:type="dxa"/>
            <w:tcBorders>
              <w:top w:val="nil"/>
              <w:left w:val="nil"/>
              <w:bottom w:val="nil"/>
              <w:right w:val="nil"/>
            </w:tcBorders>
            <w:shd w:val="clear" w:color="auto" w:fill="auto"/>
            <w:vAlign w:val="center"/>
          </w:tcPr>
          <w:p w14:paraId="32767CE4" w14:textId="77777777" w:rsidR="001C797C" w:rsidRPr="001C797C" w:rsidRDefault="001C797C" w:rsidP="001C797C">
            <w:pPr>
              <w:pStyle w:val="BodyText"/>
              <w:jc w:val="center"/>
              <w:rPr>
                <w:sz w:val="20"/>
              </w:rPr>
            </w:pPr>
            <w:r w:rsidRPr="001C797C">
              <w:rPr>
                <w:sz w:val="20"/>
              </w:rPr>
              <w:t>0.578</w:t>
            </w:r>
          </w:p>
        </w:tc>
        <w:tc>
          <w:tcPr>
            <w:tcW w:w="1440" w:type="dxa"/>
            <w:tcBorders>
              <w:top w:val="nil"/>
              <w:left w:val="nil"/>
              <w:bottom w:val="nil"/>
              <w:right w:val="nil"/>
            </w:tcBorders>
            <w:vAlign w:val="center"/>
          </w:tcPr>
          <w:p w14:paraId="06A21731" w14:textId="77777777" w:rsidR="001C797C" w:rsidRPr="001C797C" w:rsidRDefault="001C797C" w:rsidP="001C797C">
            <w:pPr>
              <w:pStyle w:val="BodyText"/>
              <w:jc w:val="center"/>
              <w:rPr>
                <w:sz w:val="20"/>
              </w:rPr>
            </w:pPr>
            <w:r w:rsidRPr="001C797C">
              <w:rPr>
                <w:sz w:val="20"/>
              </w:rPr>
              <w:t>0.527</w:t>
            </w:r>
          </w:p>
        </w:tc>
        <w:tc>
          <w:tcPr>
            <w:tcW w:w="1440" w:type="dxa"/>
            <w:tcBorders>
              <w:top w:val="nil"/>
              <w:left w:val="nil"/>
              <w:bottom w:val="nil"/>
              <w:right w:val="nil"/>
            </w:tcBorders>
            <w:vAlign w:val="center"/>
          </w:tcPr>
          <w:p w14:paraId="1360568B" w14:textId="77777777" w:rsidR="001C797C" w:rsidRPr="001C797C" w:rsidRDefault="001C797C" w:rsidP="001C797C">
            <w:pPr>
              <w:pStyle w:val="BodyText"/>
              <w:jc w:val="center"/>
              <w:rPr>
                <w:b/>
                <w:bCs/>
                <w:sz w:val="20"/>
              </w:rPr>
            </w:pPr>
            <w:r w:rsidRPr="001C797C">
              <w:rPr>
                <w:b/>
                <w:bCs/>
                <w:sz w:val="20"/>
              </w:rPr>
              <w:t>0.783</w:t>
            </w:r>
          </w:p>
        </w:tc>
      </w:tr>
      <w:tr w:rsidR="001C797C" w:rsidRPr="00C35612" w14:paraId="184031D8" w14:textId="77777777" w:rsidTr="008E0C42">
        <w:trPr>
          <w:trHeight w:val="288"/>
        </w:trPr>
        <w:tc>
          <w:tcPr>
            <w:tcW w:w="1440" w:type="dxa"/>
            <w:tcBorders>
              <w:top w:val="nil"/>
              <w:left w:val="nil"/>
              <w:bottom w:val="single" w:sz="4" w:space="0" w:color="auto"/>
              <w:right w:val="nil"/>
            </w:tcBorders>
            <w:shd w:val="clear" w:color="auto" w:fill="auto"/>
            <w:vAlign w:val="center"/>
          </w:tcPr>
          <w:p w14:paraId="743D6894" w14:textId="77777777" w:rsidR="001C797C" w:rsidRPr="00F220D4" w:rsidRDefault="001C797C" w:rsidP="001C797C">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14:paraId="72E1E87A" w14:textId="77777777" w:rsidR="001C797C" w:rsidRPr="001C797C" w:rsidRDefault="001C797C" w:rsidP="001C797C">
            <w:pPr>
              <w:pStyle w:val="BodyText"/>
              <w:jc w:val="center"/>
              <w:rPr>
                <w:sz w:val="20"/>
              </w:rPr>
            </w:pPr>
            <w:r w:rsidRPr="001C797C">
              <w:rPr>
                <w:sz w:val="20"/>
              </w:rPr>
              <w:t>EfficientNet</w:t>
            </w:r>
          </w:p>
        </w:tc>
        <w:tc>
          <w:tcPr>
            <w:tcW w:w="1440" w:type="dxa"/>
            <w:tcBorders>
              <w:top w:val="nil"/>
              <w:left w:val="nil"/>
              <w:bottom w:val="single" w:sz="4" w:space="0" w:color="auto"/>
              <w:right w:val="nil"/>
            </w:tcBorders>
            <w:shd w:val="clear" w:color="auto" w:fill="auto"/>
            <w:vAlign w:val="center"/>
          </w:tcPr>
          <w:p w14:paraId="5FA0941E" w14:textId="77777777" w:rsidR="001C797C" w:rsidRPr="001C797C" w:rsidRDefault="001C797C" w:rsidP="001C797C">
            <w:pPr>
              <w:pStyle w:val="BodyText"/>
              <w:jc w:val="center"/>
              <w:rPr>
                <w:sz w:val="20"/>
              </w:rPr>
            </w:pPr>
            <w:r w:rsidRPr="001C797C">
              <w:rPr>
                <w:sz w:val="20"/>
              </w:rPr>
              <w:t>0.607</w:t>
            </w:r>
          </w:p>
        </w:tc>
        <w:tc>
          <w:tcPr>
            <w:tcW w:w="1440" w:type="dxa"/>
            <w:tcBorders>
              <w:top w:val="nil"/>
              <w:left w:val="nil"/>
              <w:bottom w:val="single" w:sz="4" w:space="0" w:color="auto"/>
              <w:right w:val="nil"/>
            </w:tcBorders>
            <w:vAlign w:val="center"/>
          </w:tcPr>
          <w:p w14:paraId="2E5F3038" w14:textId="77777777" w:rsidR="001C797C" w:rsidRPr="001C797C" w:rsidRDefault="001C797C" w:rsidP="001C797C">
            <w:pPr>
              <w:pStyle w:val="BodyText"/>
              <w:jc w:val="center"/>
              <w:rPr>
                <w:sz w:val="20"/>
              </w:rPr>
            </w:pPr>
            <w:r w:rsidRPr="001C797C">
              <w:rPr>
                <w:sz w:val="20"/>
              </w:rPr>
              <w:t>0.992</w:t>
            </w:r>
          </w:p>
        </w:tc>
        <w:tc>
          <w:tcPr>
            <w:tcW w:w="1440" w:type="dxa"/>
            <w:tcBorders>
              <w:top w:val="nil"/>
              <w:left w:val="nil"/>
              <w:bottom w:val="single" w:sz="4" w:space="0" w:color="auto"/>
              <w:right w:val="nil"/>
            </w:tcBorders>
            <w:vAlign w:val="center"/>
          </w:tcPr>
          <w:p w14:paraId="14C9AEB6" w14:textId="77777777" w:rsidR="001C797C" w:rsidRPr="001C797C" w:rsidRDefault="001C797C" w:rsidP="001C797C">
            <w:pPr>
              <w:pStyle w:val="BodyText"/>
              <w:jc w:val="center"/>
              <w:rPr>
                <w:sz w:val="20"/>
              </w:rPr>
            </w:pPr>
            <w:r w:rsidRPr="001C797C">
              <w:rPr>
                <w:sz w:val="20"/>
              </w:rPr>
              <w:t>0.986</w:t>
            </w:r>
          </w:p>
        </w:tc>
      </w:tr>
    </w:tbl>
    <w:p w14:paraId="71C4E802" w14:textId="77777777" w:rsidR="00EE3C09" w:rsidRDefault="00EE3C09" w:rsidP="001C797C">
      <w:pPr>
        <w:pStyle w:val="MDPI31text"/>
        <w:ind w:left="0" w:firstLine="0"/>
      </w:pPr>
    </w:p>
    <w:p w14:paraId="2A058BF0" w14:textId="77777777" w:rsidR="001C797C" w:rsidRDefault="001C797C" w:rsidP="001C797C">
      <w:pPr>
        <w:pStyle w:val="MDPI31text"/>
        <w:ind w:left="0" w:firstLine="0"/>
      </w:pPr>
    </w:p>
    <w:p w14:paraId="31D64FBA" w14:textId="77777777" w:rsidR="008E0C42" w:rsidRDefault="008E0C42" w:rsidP="008E0C42">
      <w:pPr>
        <w:pStyle w:val="MDPI41tablecaption"/>
      </w:pPr>
      <w:r>
        <w:rPr>
          <w:b/>
        </w:rPr>
        <w:t>Table 2</w:t>
      </w:r>
      <w:r w:rsidRPr="00325902">
        <w:rPr>
          <w:b/>
        </w:rPr>
        <w:t>.</w:t>
      </w:r>
      <w:r w:rsidRPr="00325902">
        <w:t xml:space="preserve"> </w:t>
      </w:r>
      <w:r>
        <w:t>Accuracy values across architectures.</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14:paraId="6619682E" w14:textId="77777777" w:rsidTr="008E0C42">
        <w:trPr>
          <w:trHeight w:val="288"/>
        </w:trPr>
        <w:tc>
          <w:tcPr>
            <w:tcW w:w="1440" w:type="dxa"/>
            <w:tcBorders>
              <w:bottom w:val="single" w:sz="4" w:space="0" w:color="auto"/>
            </w:tcBorders>
            <w:shd w:val="clear" w:color="auto" w:fill="auto"/>
            <w:vAlign w:val="center"/>
          </w:tcPr>
          <w:p w14:paraId="05BD6EBC" w14:textId="77777777" w:rsidR="008E0C42" w:rsidRPr="007F7C8C"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14:paraId="4F4DE5CF" w14:textId="77777777" w:rsidR="008E0C42" w:rsidRPr="007F7C8C" w:rsidRDefault="008E0C42"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14:paraId="7A7602EC" w14:textId="77777777" w:rsidR="008E0C42" w:rsidRPr="007F7C8C" w:rsidRDefault="008E0C42" w:rsidP="008E0C42">
            <w:pPr>
              <w:pStyle w:val="MDPI42tablebody"/>
              <w:spacing w:line="240" w:lineRule="auto"/>
              <w:rPr>
                <w:b/>
                <w:snapToGrid/>
              </w:rPr>
            </w:pPr>
            <w:r>
              <w:rPr>
                <w:b/>
                <w:snapToGrid/>
              </w:rPr>
              <w:t>Train</w:t>
            </w:r>
          </w:p>
        </w:tc>
        <w:tc>
          <w:tcPr>
            <w:tcW w:w="1440" w:type="dxa"/>
            <w:tcBorders>
              <w:bottom w:val="single" w:sz="4" w:space="0" w:color="auto"/>
            </w:tcBorders>
          </w:tcPr>
          <w:p w14:paraId="1C5B17F0" w14:textId="77777777" w:rsidR="008E0C42" w:rsidRPr="007F7C8C" w:rsidRDefault="008E0C42" w:rsidP="008E0C42">
            <w:pPr>
              <w:pStyle w:val="MDPI42tablebody"/>
              <w:spacing w:line="240" w:lineRule="auto"/>
              <w:rPr>
                <w:b/>
                <w:snapToGrid/>
              </w:rPr>
            </w:pPr>
            <w:r>
              <w:rPr>
                <w:b/>
                <w:snapToGrid/>
              </w:rPr>
              <w:t>Validation</w:t>
            </w:r>
          </w:p>
        </w:tc>
        <w:tc>
          <w:tcPr>
            <w:tcW w:w="1440" w:type="dxa"/>
            <w:tcBorders>
              <w:bottom w:val="single" w:sz="4" w:space="0" w:color="auto"/>
            </w:tcBorders>
          </w:tcPr>
          <w:p w14:paraId="6DB223EF" w14:textId="77777777" w:rsidR="008E0C42" w:rsidRPr="007F7C8C" w:rsidRDefault="008E0C42" w:rsidP="008E0C42">
            <w:pPr>
              <w:pStyle w:val="MDPI42tablebody"/>
              <w:spacing w:line="240" w:lineRule="auto"/>
              <w:rPr>
                <w:b/>
                <w:snapToGrid/>
              </w:rPr>
            </w:pPr>
            <w:r>
              <w:rPr>
                <w:b/>
                <w:snapToGrid/>
              </w:rPr>
              <w:t>Test</w:t>
            </w:r>
          </w:p>
        </w:tc>
      </w:tr>
      <w:tr w:rsidR="008E0C42" w:rsidRPr="00C35612" w14:paraId="646C2594" w14:textId="77777777" w:rsidTr="008E0C42">
        <w:trPr>
          <w:trHeight w:val="288"/>
        </w:trPr>
        <w:tc>
          <w:tcPr>
            <w:tcW w:w="1440" w:type="dxa"/>
            <w:tcBorders>
              <w:top w:val="single" w:sz="4" w:space="0" w:color="auto"/>
              <w:left w:val="nil"/>
              <w:bottom w:val="nil"/>
              <w:right w:val="nil"/>
            </w:tcBorders>
            <w:shd w:val="clear" w:color="auto" w:fill="auto"/>
            <w:vAlign w:val="center"/>
          </w:tcPr>
          <w:p w14:paraId="77BE9D53" w14:textId="77777777" w:rsidR="008E0C42" w:rsidRPr="00F220D4" w:rsidRDefault="008E0C42" w:rsidP="008E0C42">
            <w:pPr>
              <w:pStyle w:val="MDPI42tablebody"/>
              <w:spacing w:line="240" w:lineRule="auto"/>
            </w:pPr>
            <w:r>
              <w:t>Spectrogram</w:t>
            </w:r>
          </w:p>
        </w:tc>
        <w:tc>
          <w:tcPr>
            <w:tcW w:w="1440" w:type="dxa"/>
            <w:tcBorders>
              <w:top w:val="single" w:sz="4" w:space="0" w:color="auto"/>
              <w:left w:val="nil"/>
              <w:bottom w:val="nil"/>
              <w:right w:val="nil"/>
            </w:tcBorders>
            <w:shd w:val="clear" w:color="auto" w:fill="auto"/>
            <w:vAlign w:val="center"/>
          </w:tcPr>
          <w:p w14:paraId="66A67994" w14:textId="77777777" w:rsidR="008E0C42" w:rsidRPr="008E0C42" w:rsidRDefault="008E0C42" w:rsidP="008E0C42">
            <w:pPr>
              <w:pStyle w:val="BodyText"/>
              <w:jc w:val="center"/>
              <w:rPr>
                <w:sz w:val="20"/>
              </w:rPr>
            </w:pPr>
            <w:r w:rsidRPr="008E0C42">
              <w:rPr>
                <w:sz w:val="20"/>
              </w:rPr>
              <w:t>SVM</w:t>
            </w:r>
          </w:p>
        </w:tc>
        <w:tc>
          <w:tcPr>
            <w:tcW w:w="1440" w:type="dxa"/>
            <w:tcBorders>
              <w:top w:val="single" w:sz="4" w:space="0" w:color="auto"/>
              <w:left w:val="nil"/>
              <w:bottom w:val="nil"/>
              <w:right w:val="nil"/>
            </w:tcBorders>
            <w:shd w:val="clear" w:color="auto" w:fill="auto"/>
            <w:vAlign w:val="center"/>
          </w:tcPr>
          <w:p w14:paraId="1B93097F" w14:textId="77777777" w:rsidR="008E0C42" w:rsidRPr="008E0C42" w:rsidRDefault="008E0C42" w:rsidP="008E0C42">
            <w:pPr>
              <w:pStyle w:val="BodyText"/>
              <w:jc w:val="center"/>
              <w:rPr>
                <w:b/>
                <w:bCs/>
                <w:sz w:val="20"/>
              </w:rPr>
            </w:pPr>
            <w:r w:rsidRPr="008E0C42">
              <w:rPr>
                <w:b/>
                <w:bCs/>
                <w:sz w:val="20"/>
              </w:rPr>
              <w:t>100</w:t>
            </w:r>
          </w:p>
        </w:tc>
        <w:tc>
          <w:tcPr>
            <w:tcW w:w="1440" w:type="dxa"/>
            <w:tcBorders>
              <w:top w:val="single" w:sz="4" w:space="0" w:color="auto"/>
              <w:left w:val="nil"/>
              <w:bottom w:val="nil"/>
              <w:right w:val="nil"/>
            </w:tcBorders>
            <w:vAlign w:val="center"/>
          </w:tcPr>
          <w:p w14:paraId="72E001BC" w14:textId="77777777" w:rsidR="008E0C42" w:rsidRPr="008E0C42" w:rsidRDefault="008E0C42" w:rsidP="008E0C42">
            <w:pPr>
              <w:pStyle w:val="BodyText"/>
              <w:jc w:val="center"/>
              <w:rPr>
                <w:sz w:val="20"/>
              </w:rPr>
            </w:pPr>
            <w:r w:rsidRPr="008E0C42">
              <w:rPr>
                <w:sz w:val="20"/>
              </w:rPr>
              <w:t>-</w:t>
            </w:r>
          </w:p>
        </w:tc>
        <w:tc>
          <w:tcPr>
            <w:tcW w:w="1440" w:type="dxa"/>
            <w:tcBorders>
              <w:top w:val="single" w:sz="4" w:space="0" w:color="auto"/>
              <w:left w:val="nil"/>
              <w:bottom w:val="nil"/>
              <w:right w:val="nil"/>
            </w:tcBorders>
            <w:vAlign w:val="center"/>
          </w:tcPr>
          <w:p w14:paraId="16AF76C5" w14:textId="77777777" w:rsidR="008E0C42" w:rsidRPr="008E0C42" w:rsidRDefault="008E0C42" w:rsidP="008E0C42">
            <w:pPr>
              <w:pStyle w:val="BodyText"/>
              <w:jc w:val="center"/>
              <w:rPr>
                <w:sz w:val="20"/>
              </w:rPr>
            </w:pPr>
            <w:r w:rsidRPr="008E0C42">
              <w:rPr>
                <w:sz w:val="20"/>
              </w:rPr>
              <w:t>91.73</w:t>
            </w:r>
          </w:p>
        </w:tc>
      </w:tr>
      <w:tr w:rsidR="008E0C42" w:rsidRPr="00C35612" w14:paraId="2C17AA11" w14:textId="77777777" w:rsidTr="008E0C42">
        <w:trPr>
          <w:trHeight w:val="288"/>
        </w:trPr>
        <w:tc>
          <w:tcPr>
            <w:tcW w:w="1440" w:type="dxa"/>
            <w:tcBorders>
              <w:top w:val="nil"/>
              <w:left w:val="nil"/>
              <w:bottom w:val="nil"/>
              <w:right w:val="nil"/>
            </w:tcBorders>
            <w:shd w:val="clear" w:color="auto" w:fill="auto"/>
            <w:vAlign w:val="center"/>
          </w:tcPr>
          <w:p w14:paraId="23EA7995"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7547024C" w14:textId="77777777" w:rsidR="008E0C42" w:rsidRPr="008E0C42" w:rsidRDefault="008E0C42" w:rsidP="008E0C42">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14:paraId="40300E27" w14:textId="77777777"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14:paraId="0E9BC16B" w14:textId="77777777"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14:paraId="0857D1C8" w14:textId="77777777" w:rsidR="008E0C42" w:rsidRPr="008E0C42" w:rsidRDefault="008E0C42" w:rsidP="008E0C42">
            <w:pPr>
              <w:pStyle w:val="BodyText"/>
              <w:jc w:val="center"/>
              <w:rPr>
                <w:sz w:val="20"/>
              </w:rPr>
            </w:pPr>
            <w:r w:rsidRPr="008E0C42">
              <w:rPr>
                <w:sz w:val="20"/>
              </w:rPr>
              <w:t>96.83</w:t>
            </w:r>
          </w:p>
        </w:tc>
      </w:tr>
      <w:tr w:rsidR="008E0C42" w:rsidRPr="00C35612" w14:paraId="75883F78" w14:textId="77777777" w:rsidTr="008E0C42">
        <w:trPr>
          <w:trHeight w:val="288"/>
        </w:trPr>
        <w:tc>
          <w:tcPr>
            <w:tcW w:w="1440" w:type="dxa"/>
            <w:tcBorders>
              <w:top w:val="nil"/>
              <w:left w:val="nil"/>
              <w:bottom w:val="nil"/>
              <w:right w:val="nil"/>
            </w:tcBorders>
            <w:shd w:val="clear" w:color="auto" w:fill="auto"/>
            <w:vAlign w:val="center"/>
          </w:tcPr>
          <w:p w14:paraId="22E421CC"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24F15DDC" w14:textId="77777777" w:rsidR="008E0C42" w:rsidRPr="008E0C42" w:rsidRDefault="008E0C42" w:rsidP="008E0C42">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14:paraId="5AAA9717" w14:textId="77777777" w:rsidR="008E0C42" w:rsidRPr="008E0C42" w:rsidRDefault="008E0C42" w:rsidP="008E0C42">
            <w:pPr>
              <w:pStyle w:val="BodyText"/>
              <w:jc w:val="center"/>
              <w:rPr>
                <w:sz w:val="20"/>
              </w:rPr>
            </w:pPr>
            <w:r w:rsidRPr="008E0C42">
              <w:rPr>
                <w:sz w:val="20"/>
              </w:rPr>
              <w:t>96.34</w:t>
            </w:r>
          </w:p>
        </w:tc>
        <w:tc>
          <w:tcPr>
            <w:tcW w:w="1440" w:type="dxa"/>
            <w:tcBorders>
              <w:top w:val="nil"/>
              <w:left w:val="nil"/>
              <w:bottom w:val="nil"/>
              <w:right w:val="nil"/>
            </w:tcBorders>
            <w:vAlign w:val="center"/>
          </w:tcPr>
          <w:p w14:paraId="5D7322D9" w14:textId="77777777" w:rsidR="008E0C42" w:rsidRPr="008E0C42" w:rsidRDefault="008E0C42" w:rsidP="008E0C42">
            <w:pPr>
              <w:pStyle w:val="BodyText"/>
              <w:jc w:val="center"/>
              <w:rPr>
                <w:sz w:val="20"/>
              </w:rPr>
            </w:pPr>
            <w:r w:rsidRPr="008E0C42">
              <w:rPr>
                <w:sz w:val="20"/>
              </w:rPr>
              <w:t>96.53</w:t>
            </w:r>
          </w:p>
        </w:tc>
        <w:tc>
          <w:tcPr>
            <w:tcW w:w="1440" w:type="dxa"/>
            <w:tcBorders>
              <w:top w:val="nil"/>
              <w:left w:val="nil"/>
              <w:bottom w:val="nil"/>
              <w:right w:val="nil"/>
            </w:tcBorders>
            <w:vAlign w:val="center"/>
          </w:tcPr>
          <w:p w14:paraId="250CC257" w14:textId="77777777" w:rsidR="008E0C42" w:rsidRPr="008E0C42" w:rsidRDefault="008E0C42" w:rsidP="008E0C42">
            <w:pPr>
              <w:pStyle w:val="BodyText"/>
              <w:jc w:val="center"/>
              <w:rPr>
                <w:sz w:val="20"/>
              </w:rPr>
            </w:pPr>
            <w:r w:rsidRPr="008E0C42">
              <w:rPr>
                <w:sz w:val="20"/>
              </w:rPr>
              <w:t>96.33</w:t>
            </w:r>
          </w:p>
        </w:tc>
      </w:tr>
      <w:tr w:rsidR="008E0C42" w:rsidRPr="00C35612" w14:paraId="6FAD0D1D" w14:textId="77777777" w:rsidTr="008E0C42">
        <w:trPr>
          <w:trHeight w:val="288"/>
        </w:trPr>
        <w:tc>
          <w:tcPr>
            <w:tcW w:w="1440" w:type="dxa"/>
            <w:tcBorders>
              <w:top w:val="nil"/>
              <w:left w:val="nil"/>
              <w:bottom w:val="nil"/>
              <w:right w:val="nil"/>
            </w:tcBorders>
            <w:shd w:val="clear" w:color="auto" w:fill="auto"/>
            <w:vAlign w:val="center"/>
          </w:tcPr>
          <w:p w14:paraId="06F7E3D2"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6EEBA144" w14:textId="77777777" w:rsidR="008E0C42" w:rsidRPr="008E0C42" w:rsidRDefault="008E0C42" w:rsidP="008E0C42">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14:paraId="60968D76" w14:textId="77777777" w:rsidR="008E0C42" w:rsidRPr="008E0C42" w:rsidRDefault="008E0C42" w:rsidP="008E0C42">
            <w:pPr>
              <w:pStyle w:val="BodyText"/>
              <w:jc w:val="center"/>
              <w:rPr>
                <w:sz w:val="20"/>
              </w:rPr>
            </w:pPr>
            <w:r w:rsidRPr="008E0C42">
              <w:rPr>
                <w:sz w:val="20"/>
              </w:rPr>
              <w:t>95.13</w:t>
            </w:r>
          </w:p>
        </w:tc>
        <w:tc>
          <w:tcPr>
            <w:tcW w:w="1440" w:type="dxa"/>
            <w:tcBorders>
              <w:top w:val="nil"/>
              <w:left w:val="nil"/>
              <w:bottom w:val="nil"/>
              <w:right w:val="nil"/>
            </w:tcBorders>
            <w:vAlign w:val="center"/>
          </w:tcPr>
          <w:p w14:paraId="0ABDC71B" w14:textId="77777777" w:rsidR="008E0C42" w:rsidRPr="008E0C42" w:rsidRDefault="008E0C42" w:rsidP="008E0C42">
            <w:pPr>
              <w:pStyle w:val="BodyText"/>
              <w:jc w:val="center"/>
              <w:rPr>
                <w:sz w:val="20"/>
              </w:rPr>
            </w:pPr>
            <w:r w:rsidRPr="008E0C42">
              <w:rPr>
                <w:sz w:val="20"/>
              </w:rPr>
              <w:t>98.27</w:t>
            </w:r>
          </w:p>
        </w:tc>
        <w:tc>
          <w:tcPr>
            <w:tcW w:w="1440" w:type="dxa"/>
            <w:tcBorders>
              <w:top w:val="nil"/>
              <w:left w:val="nil"/>
              <w:bottom w:val="nil"/>
              <w:right w:val="nil"/>
            </w:tcBorders>
            <w:vAlign w:val="center"/>
          </w:tcPr>
          <w:p w14:paraId="2D8C051E" w14:textId="77777777" w:rsidR="008E0C42" w:rsidRPr="008E0C42" w:rsidRDefault="008E0C42" w:rsidP="008E0C42">
            <w:pPr>
              <w:pStyle w:val="BodyText"/>
              <w:jc w:val="center"/>
              <w:rPr>
                <w:sz w:val="20"/>
              </w:rPr>
            </w:pPr>
            <w:r w:rsidRPr="008E0C42">
              <w:rPr>
                <w:sz w:val="20"/>
              </w:rPr>
              <w:t>97.80</w:t>
            </w:r>
          </w:p>
        </w:tc>
      </w:tr>
      <w:tr w:rsidR="008E0C42" w:rsidRPr="00C35612" w14:paraId="67DFF0B3" w14:textId="77777777" w:rsidTr="008E0C42">
        <w:trPr>
          <w:trHeight w:val="288"/>
        </w:trPr>
        <w:tc>
          <w:tcPr>
            <w:tcW w:w="1440" w:type="dxa"/>
            <w:tcBorders>
              <w:top w:val="nil"/>
              <w:left w:val="nil"/>
              <w:bottom w:val="nil"/>
              <w:right w:val="nil"/>
            </w:tcBorders>
            <w:shd w:val="clear" w:color="auto" w:fill="auto"/>
            <w:vAlign w:val="center"/>
          </w:tcPr>
          <w:p w14:paraId="5CDCFABC"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248BD909" w14:textId="77777777" w:rsidR="008E0C42" w:rsidRPr="008E0C42" w:rsidRDefault="008E0C42" w:rsidP="008E0C42">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14:paraId="241206D6" w14:textId="77777777" w:rsidR="008E0C42" w:rsidRPr="008E0C42" w:rsidRDefault="008E0C42" w:rsidP="008E0C42">
            <w:pPr>
              <w:pStyle w:val="BodyText"/>
              <w:jc w:val="center"/>
              <w:rPr>
                <w:sz w:val="20"/>
              </w:rPr>
            </w:pPr>
            <w:r w:rsidRPr="008E0C42">
              <w:rPr>
                <w:sz w:val="20"/>
              </w:rPr>
              <w:t>93.09</w:t>
            </w:r>
          </w:p>
        </w:tc>
        <w:tc>
          <w:tcPr>
            <w:tcW w:w="1440" w:type="dxa"/>
            <w:tcBorders>
              <w:top w:val="nil"/>
              <w:left w:val="nil"/>
              <w:bottom w:val="nil"/>
              <w:right w:val="nil"/>
            </w:tcBorders>
            <w:vAlign w:val="center"/>
          </w:tcPr>
          <w:p w14:paraId="629D0E0A" w14:textId="77777777" w:rsidR="008E0C42" w:rsidRPr="008E0C42" w:rsidRDefault="008E0C42" w:rsidP="008E0C42">
            <w:pPr>
              <w:pStyle w:val="BodyText"/>
              <w:jc w:val="center"/>
              <w:rPr>
                <w:sz w:val="20"/>
              </w:rPr>
            </w:pPr>
            <w:r w:rsidRPr="008E0C42">
              <w:rPr>
                <w:sz w:val="20"/>
              </w:rPr>
              <w:t>98.53</w:t>
            </w:r>
          </w:p>
        </w:tc>
        <w:tc>
          <w:tcPr>
            <w:tcW w:w="1440" w:type="dxa"/>
            <w:tcBorders>
              <w:top w:val="nil"/>
              <w:left w:val="nil"/>
              <w:bottom w:val="nil"/>
              <w:right w:val="nil"/>
            </w:tcBorders>
            <w:vAlign w:val="center"/>
          </w:tcPr>
          <w:p w14:paraId="3E308EB8" w14:textId="77777777" w:rsidR="008E0C42" w:rsidRPr="008E0C42" w:rsidRDefault="008E0C42" w:rsidP="008E0C42">
            <w:pPr>
              <w:pStyle w:val="BodyText"/>
              <w:jc w:val="center"/>
              <w:rPr>
                <w:sz w:val="20"/>
              </w:rPr>
            </w:pPr>
            <w:r w:rsidRPr="008E0C42">
              <w:rPr>
                <w:sz w:val="20"/>
              </w:rPr>
              <w:t>97.33</w:t>
            </w:r>
          </w:p>
        </w:tc>
      </w:tr>
      <w:tr w:rsidR="008E0C42" w:rsidRPr="00C35612" w14:paraId="4858566A" w14:textId="77777777" w:rsidTr="008E0C42">
        <w:trPr>
          <w:trHeight w:val="288"/>
        </w:trPr>
        <w:tc>
          <w:tcPr>
            <w:tcW w:w="1440" w:type="dxa"/>
            <w:tcBorders>
              <w:top w:val="nil"/>
              <w:left w:val="nil"/>
              <w:bottom w:val="nil"/>
              <w:right w:val="nil"/>
            </w:tcBorders>
            <w:shd w:val="clear" w:color="auto" w:fill="auto"/>
            <w:vAlign w:val="center"/>
          </w:tcPr>
          <w:p w14:paraId="1521E44A"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503F9584" w14:textId="77777777"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14:paraId="3257D05B" w14:textId="77777777" w:rsidR="008E0C42" w:rsidRPr="008E0C42" w:rsidRDefault="008E0C42" w:rsidP="008E0C42">
            <w:pPr>
              <w:pStyle w:val="BodyText"/>
              <w:jc w:val="center"/>
              <w:rPr>
                <w:sz w:val="20"/>
              </w:rPr>
            </w:pPr>
            <w:r w:rsidRPr="008E0C42">
              <w:rPr>
                <w:sz w:val="20"/>
              </w:rPr>
              <w:t>95.73</w:t>
            </w:r>
          </w:p>
        </w:tc>
        <w:tc>
          <w:tcPr>
            <w:tcW w:w="1440" w:type="dxa"/>
            <w:tcBorders>
              <w:top w:val="nil"/>
              <w:left w:val="nil"/>
              <w:bottom w:val="nil"/>
              <w:right w:val="nil"/>
            </w:tcBorders>
            <w:vAlign w:val="center"/>
          </w:tcPr>
          <w:p w14:paraId="6DE10002" w14:textId="77777777" w:rsidR="008E0C42" w:rsidRPr="008E0C42" w:rsidRDefault="008E0C42" w:rsidP="008E0C42">
            <w:pPr>
              <w:pStyle w:val="BodyText"/>
              <w:jc w:val="center"/>
              <w:rPr>
                <w:b/>
                <w:bCs/>
                <w:sz w:val="20"/>
              </w:rPr>
            </w:pPr>
            <w:r w:rsidRPr="008E0C42">
              <w:rPr>
                <w:b/>
                <w:bCs/>
                <w:sz w:val="20"/>
              </w:rPr>
              <w:t>99.27</w:t>
            </w:r>
          </w:p>
        </w:tc>
        <w:tc>
          <w:tcPr>
            <w:tcW w:w="1440" w:type="dxa"/>
            <w:tcBorders>
              <w:top w:val="nil"/>
              <w:left w:val="nil"/>
              <w:bottom w:val="nil"/>
              <w:right w:val="nil"/>
            </w:tcBorders>
            <w:vAlign w:val="center"/>
          </w:tcPr>
          <w:p w14:paraId="6BCA3B78" w14:textId="77777777" w:rsidR="008E0C42" w:rsidRPr="008E0C42" w:rsidRDefault="008E0C42" w:rsidP="008E0C42">
            <w:pPr>
              <w:pStyle w:val="BodyText"/>
              <w:jc w:val="center"/>
              <w:rPr>
                <w:b/>
                <w:bCs/>
                <w:sz w:val="20"/>
              </w:rPr>
            </w:pPr>
            <w:r w:rsidRPr="008E0C42">
              <w:rPr>
                <w:b/>
                <w:bCs/>
                <w:sz w:val="20"/>
              </w:rPr>
              <w:t>99.60</w:t>
            </w:r>
          </w:p>
        </w:tc>
      </w:tr>
      <w:tr w:rsidR="008E0C42" w:rsidRPr="00C35612" w14:paraId="2829EF78" w14:textId="77777777" w:rsidTr="008E0C42">
        <w:trPr>
          <w:trHeight w:val="288"/>
        </w:trPr>
        <w:tc>
          <w:tcPr>
            <w:tcW w:w="1440" w:type="dxa"/>
            <w:tcBorders>
              <w:top w:val="nil"/>
              <w:left w:val="nil"/>
              <w:bottom w:val="nil"/>
              <w:right w:val="nil"/>
            </w:tcBorders>
            <w:shd w:val="clear" w:color="auto" w:fill="auto"/>
            <w:vAlign w:val="center"/>
          </w:tcPr>
          <w:p w14:paraId="7FF80907"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697F60A7" w14:textId="77777777"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14:paraId="56ABE479" w14:textId="77777777" w:rsidR="008E0C42" w:rsidRPr="008E0C42" w:rsidRDefault="008E0C42" w:rsidP="008E0C42">
            <w:pPr>
              <w:pStyle w:val="BodyText"/>
              <w:jc w:val="center"/>
              <w:rPr>
                <w:sz w:val="20"/>
              </w:rPr>
            </w:pPr>
            <w:r w:rsidRPr="008E0C42">
              <w:rPr>
                <w:sz w:val="20"/>
              </w:rPr>
              <w:t>92.67</w:t>
            </w:r>
          </w:p>
        </w:tc>
        <w:tc>
          <w:tcPr>
            <w:tcW w:w="1440" w:type="dxa"/>
            <w:tcBorders>
              <w:top w:val="nil"/>
              <w:left w:val="nil"/>
              <w:bottom w:val="nil"/>
              <w:right w:val="nil"/>
            </w:tcBorders>
            <w:vAlign w:val="center"/>
          </w:tcPr>
          <w:p w14:paraId="1B68CED3" w14:textId="77777777" w:rsidR="008E0C42" w:rsidRPr="008E0C42" w:rsidRDefault="008E0C42" w:rsidP="008E0C42">
            <w:pPr>
              <w:pStyle w:val="BodyText"/>
              <w:jc w:val="center"/>
              <w:rPr>
                <w:sz w:val="20"/>
              </w:rPr>
            </w:pPr>
            <w:r w:rsidRPr="008E0C42">
              <w:rPr>
                <w:sz w:val="20"/>
              </w:rPr>
              <w:t>98.67</w:t>
            </w:r>
          </w:p>
        </w:tc>
        <w:tc>
          <w:tcPr>
            <w:tcW w:w="1440" w:type="dxa"/>
            <w:tcBorders>
              <w:top w:val="nil"/>
              <w:left w:val="nil"/>
              <w:bottom w:val="nil"/>
              <w:right w:val="nil"/>
            </w:tcBorders>
            <w:vAlign w:val="center"/>
          </w:tcPr>
          <w:p w14:paraId="1ED33877" w14:textId="77777777" w:rsidR="008E0C42" w:rsidRPr="008E0C42" w:rsidRDefault="008E0C42" w:rsidP="008E0C42">
            <w:pPr>
              <w:pStyle w:val="BodyText"/>
              <w:jc w:val="center"/>
              <w:rPr>
                <w:sz w:val="20"/>
              </w:rPr>
            </w:pPr>
            <w:r w:rsidRPr="008E0C42">
              <w:rPr>
                <w:sz w:val="20"/>
              </w:rPr>
              <w:t>99.00</w:t>
            </w:r>
          </w:p>
        </w:tc>
      </w:tr>
      <w:tr w:rsidR="008E0C42" w:rsidRPr="00C35612" w14:paraId="561688C1" w14:textId="77777777" w:rsidTr="008E0C42">
        <w:trPr>
          <w:trHeight w:val="288"/>
        </w:trPr>
        <w:tc>
          <w:tcPr>
            <w:tcW w:w="1440" w:type="dxa"/>
            <w:tcBorders>
              <w:top w:val="nil"/>
              <w:left w:val="nil"/>
              <w:bottom w:val="nil"/>
              <w:right w:val="nil"/>
            </w:tcBorders>
            <w:shd w:val="clear" w:color="auto" w:fill="auto"/>
            <w:vAlign w:val="center"/>
          </w:tcPr>
          <w:p w14:paraId="6BD497F2"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55D61872" w14:textId="77777777"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14:paraId="1174BF3C" w14:textId="77777777" w:rsidR="008E0C42" w:rsidRPr="008E0C42" w:rsidRDefault="008E0C42" w:rsidP="008E0C42">
            <w:pPr>
              <w:pStyle w:val="BodyText"/>
              <w:jc w:val="center"/>
              <w:rPr>
                <w:sz w:val="20"/>
              </w:rPr>
            </w:pPr>
            <w:r w:rsidRPr="008E0C42">
              <w:rPr>
                <w:sz w:val="20"/>
              </w:rPr>
              <w:t>92.77</w:t>
            </w:r>
          </w:p>
        </w:tc>
        <w:tc>
          <w:tcPr>
            <w:tcW w:w="1440" w:type="dxa"/>
            <w:tcBorders>
              <w:top w:val="nil"/>
              <w:left w:val="nil"/>
              <w:bottom w:val="nil"/>
              <w:right w:val="nil"/>
            </w:tcBorders>
            <w:vAlign w:val="center"/>
          </w:tcPr>
          <w:p w14:paraId="46D910E7" w14:textId="77777777" w:rsidR="008E0C42" w:rsidRPr="008E0C42" w:rsidRDefault="008E0C42" w:rsidP="008E0C42">
            <w:pPr>
              <w:pStyle w:val="BodyText"/>
              <w:jc w:val="center"/>
              <w:rPr>
                <w:sz w:val="20"/>
              </w:rPr>
            </w:pPr>
            <w:r w:rsidRPr="008E0C42">
              <w:rPr>
                <w:sz w:val="20"/>
              </w:rPr>
              <w:t>99.07</w:t>
            </w:r>
          </w:p>
        </w:tc>
        <w:tc>
          <w:tcPr>
            <w:tcW w:w="1440" w:type="dxa"/>
            <w:tcBorders>
              <w:top w:val="nil"/>
              <w:left w:val="nil"/>
              <w:bottom w:val="nil"/>
              <w:right w:val="nil"/>
            </w:tcBorders>
            <w:vAlign w:val="center"/>
          </w:tcPr>
          <w:p w14:paraId="106A38ED" w14:textId="77777777" w:rsidR="008E0C42" w:rsidRPr="008E0C42" w:rsidRDefault="008E0C42" w:rsidP="008E0C42">
            <w:pPr>
              <w:pStyle w:val="BodyText"/>
              <w:jc w:val="center"/>
              <w:rPr>
                <w:sz w:val="20"/>
              </w:rPr>
            </w:pPr>
            <w:r w:rsidRPr="008E0C42">
              <w:rPr>
                <w:sz w:val="20"/>
              </w:rPr>
              <w:t>99.06</w:t>
            </w:r>
          </w:p>
        </w:tc>
      </w:tr>
      <w:tr w:rsidR="008E0C42" w:rsidRPr="00C35612" w14:paraId="63AD2F8B" w14:textId="77777777" w:rsidTr="008E0C42">
        <w:trPr>
          <w:trHeight w:val="288"/>
        </w:trPr>
        <w:tc>
          <w:tcPr>
            <w:tcW w:w="1440" w:type="dxa"/>
            <w:tcBorders>
              <w:top w:val="nil"/>
              <w:left w:val="nil"/>
              <w:bottom w:val="nil"/>
              <w:right w:val="nil"/>
            </w:tcBorders>
            <w:shd w:val="clear" w:color="auto" w:fill="auto"/>
            <w:vAlign w:val="center"/>
          </w:tcPr>
          <w:p w14:paraId="398937D8"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60302A3D" w14:textId="77777777" w:rsidR="008E0C42" w:rsidRPr="008E0C42" w:rsidRDefault="008E0C42" w:rsidP="008E0C42">
            <w:pPr>
              <w:pStyle w:val="BodyText"/>
              <w:jc w:val="center"/>
              <w:rPr>
                <w:sz w:val="20"/>
              </w:rPr>
            </w:pPr>
            <w:r w:rsidRPr="008E0C42">
              <w:rPr>
                <w:sz w:val="20"/>
              </w:rPr>
              <w:t>Xception</w:t>
            </w:r>
          </w:p>
        </w:tc>
        <w:tc>
          <w:tcPr>
            <w:tcW w:w="1440" w:type="dxa"/>
            <w:tcBorders>
              <w:top w:val="nil"/>
              <w:left w:val="nil"/>
              <w:bottom w:val="nil"/>
              <w:right w:val="nil"/>
            </w:tcBorders>
            <w:shd w:val="clear" w:color="auto" w:fill="auto"/>
            <w:vAlign w:val="center"/>
          </w:tcPr>
          <w:p w14:paraId="32D15F05" w14:textId="77777777" w:rsidR="008E0C42" w:rsidRPr="008E0C42" w:rsidRDefault="008E0C42" w:rsidP="008E0C42">
            <w:pPr>
              <w:pStyle w:val="BodyText"/>
              <w:jc w:val="center"/>
              <w:rPr>
                <w:sz w:val="20"/>
              </w:rPr>
            </w:pPr>
            <w:r w:rsidRPr="008E0C42">
              <w:rPr>
                <w:sz w:val="20"/>
              </w:rPr>
              <w:t>93.41</w:t>
            </w:r>
          </w:p>
        </w:tc>
        <w:tc>
          <w:tcPr>
            <w:tcW w:w="1440" w:type="dxa"/>
            <w:tcBorders>
              <w:top w:val="nil"/>
              <w:left w:val="nil"/>
              <w:bottom w:val="nil"/>
              <w:right w:val="nil"/>
            </w:tcBorders>
            <w:vAlign w:val="center"/>
          </w:tcPr>
          <w:p w14:paraId="25371C22" w14:textId="77777777" w:rsidR="008E0C42" w:rsidRPr="008E0C42" w:rsidRDefault="008E0C42" w:rsidP="008E0C42">
            <w:pPr>
              <w:pStyle w:val="BodyText"/>
              <w:jc w:val="center"/>
              <w:rPr>
                <w:b/>
                <w:bCs/>
                <w:sz w:val="20"/>
              </w:rPr>
            </w:pPr>
            <w:r w:rsidRPr="008E0C42">
              <w:rPr>
                <w:b/>
                <w:bCs/>
                <w:sz w:val="20"/>
              </w:rPr>
              <w:t>99.27</w:t>
            </w:r>
          </w:p>
        </w:tc>
        <w:tc>
          <w:tcPr>
            <w:tcW w:w="1440" w:type="dxa"/>
            <w:tcBorders>
              <w:top w:val="nil"/>
              <w:left w:val="nil"/>
              <w:bottom w:val="nil"/>
              <w:right w:val="nil"/>
            </w:tcBorders>
            <w:vAlign w:val="center"/>
          </w:tcPr>
          <w:p w14:paraId="4E3F0B9C" w14:textId="77777777" w:rsidR="008E0C42" w:rsidRPr="008E0C42" w:rsidRDefault="008E0C42" w:rsidP="008E0C42">
            <w:pPr>
              <w:pStyle w:val="BodyText"/>
              <w:jc w:val="center"/>
              <w:rPr>
                <w:sz w:val="20"/>
              </w:rPr>
            </w:pPr>
            <w:r w:rsidRPr="008E0C42">
              <w:rPr>
                <w:sz w:val="20"/>
              </w:rPr>
              <w:t>99.20</w:t>
            </w:r>
          </w:p>
        </w:tc>
      </w:tr>
      <w:tr w:rsidR="008E0C42" w:rsidRPr="00C35612" w14:paraId="79C5014F" w14:textId="77777777" w:rsidTr="008E0C42">
        <w:trPr>
          <w:trHeight w:val="288"/>
        </w:trPr>
        <w:tc>
          <w:tcPr>
            <w:tcW w:w="1440" w:type="dxa"/>
            <w:tcBorders>
              <w:top w:val="nil"/>
              <w:left w:val="nil"/>
              <w:bottom w:val="nil"/>
              <w:right w:val="nil"/>
            </w:tcBorders>
            <w:shd w:val="clear" w:color="auto" w:fill="auto"/>
            <w:vAlign w:val="center"/>
          </w:tcPr>
          <w:p w14:paraId="0605D977"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29746846" w14:textId="77777777" w:rsidR="008E0C42" w:rsidRPr="008E0C42" w:rsidRDefault="008E0C42" w:rsidP="008E0C42">
            <w:pPr>
              <w:pStyle w:val="BodyText"/>
              <w:jc w:val="center"/>
              <w:rPr>
                <w:sz w:val="20"/>
              </w:rPr>
            </w:pPr>
            <w:r w:rsidRPr="008E0C42">
              <w:rPr>
                <w:sz w:val="20"/>
              </w:rPr>
              <w:t>DenseNet</w:t>
            </w:r>
          </w:p>
        </w:tc>
        <w:tc>
          <w:tcPr>
            <w:tcW w:w="1440" w:type="dxa"/>
            <w:tcBorders>
              <w:top w:val="nil"/>
              <w:left w:val="nil"/>
              <w:bottom w:val="nil"/>
              <w:right w:val="nil"/>
            </w:tcBorders>
            <w:shd w:val="clear" w:color="auto" w:fill="auto"/>
            <w:vAlign w:val="center"/>
          </w:tcPr>
          <w:p w14:paraId="71D10830" w14:textId="77777777" w:rsidR="008E0C42" w:rsidRPr="008E0C42" w:rsidRDefault="008E0C42" w:rsidP="008E0C42">
            <w:pPr>
              <w:pStyle w:val="BodyText"/>
              <w:jc w:val="center"/>
              <w:rPr>
                <w:sz w:val="20"/>
              </w:rPr>
            </w:pPr>
            <w:r w:rsidRPr="008E0C42">
              <w:rPr>
                <w:sz w:val="20"/>
              </w:rPr>
              <w:t>93.64</w:t>
            </w:r>
          </w:p>
        </w:tc>
        <w:tc>
          <w:tcPr>
            <w:tcW w:w="1440" w:type="dxa"/>
            <w:tcBorders>
              <w:top w:val="nil"/>
              <w:left w:val="nil"/>
              <w:bottom w:val="nil"/>
              <w:right w:val="nil"/>
            </w:tcBorders>
            <w:vAlign w:val="center"/>
          </w:tcPr>
          <w:p w14:paraId="7B341391" w14:textId="77777777" w:rsidR="008E0C42" w:rsidRPr="008E0C42" w:rsidRDefault="008E0C42" w:rsidP="008E0C42">
            <w:pPr>
              <w:pStyle w:val="BodyText"/>
              <w:jc w:val="center"/>
              <w:rPr>
                <w:sz w:val="20"/>
              </w:rPr>
            </w:pPr>
            <w:r w:rsidRPr="008E0C42">
              <w:rPr>
                <w:sz w:val="20"/>
              </w:rPr>
              <w:t>99.13</w:t>
            </w:r>
          </w:p>
        </w:tc>
        <w:tc>
          <w:tcPr>
            <w:tcW w:w="1440" w:type="dxa"/>
            <w:tcBorders>
              <w:top w:val="nil"/>
              <w:left w:val="nil"/>
              <w:bottom w:val="nil"/>
              <w:right w:val="nil"/>
            </w:tcBorders>
            <w:vAlign w:val="center"/>
          </w:tcPr>
          <w:p w14:paraId="17DFA4E1" w14:textId="77777777" w:rsidR="008E0C42" w:rsidRPr="008E0C42" w:rsidRDefault="008E0C42" w:rsidP="008E0C42">
            <w:pPr>
              <w:pStyle w:val="BodyText"/>
              <w:jc w:val="center"/>
              <w:rPr>
                <w:sz w:val="20"/>
              </w:rPr>
            </w:pPr>
            <w:r w:rsidRPr="008E0C42">
              <w:rPr>
                <w:sz w:val="20"/>
              </w:rPr>
              <w:t>99.26</w:t>
            </w:r>
          </w:p>
        </w:tc>
      </w:tr>
      <w:tr w:rsidR="008E0C42" w:rsidRPr="00C35612" w14:paraId="6B132B75" w14:textId="77777777" w:rsidTr="008E0C42">
        <w:trPr>
          <w:trHeight w:val="288"/>
        </w:trPr>
        <w:tc>
          <w:tcPr>
            <w:tcW w:w="1440" w:type="dxa"/>
            <w:tcBorders>
              <w:top w:val="nil"/>
              <w:left w:val="nil"/>
              <w:bottom w:val="nil"/>
              <w:right w:val="nil"/>
            </w:tcBorders>
            <w:shd w:val="clear" w:color="auto" w:fill="auto"/>
            <w:vAlign w:val="center"/>
          </w:tcPr>
          <w:p w14:paraId="15D02F09"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6EA91F25" w14:textId="77777777" w:rsidR="008E0C42" w:rsidRPr="008E0C42" w:rsidRDefault="008E0C42" w:rsidP="008E0C42">
            <w:pPr>
              <w:pStyle w:val="BodyText"/>
              <w:jc w:val="center"/>
              <w:rPr>
                <w:sz w:val="20"/>
              </w:rPr>
            </w:pPr>
            <w:r w:rsidRPr="008E0C42">
              <w:rPr>
                <w:sz w:val="20"/>
              </w:rPr>
              <w:t>MobileNet</w:t>
            </w:r>
          </w:p>
        </w:tc>
        <w:tc>
          <w:tcPr>
            <w:tcW w:w="1440" w:type="dxa"/>
            <w:tcBorders>
              <w:top w:val="nil"/>
              <w:left w:val="nil"/>
              <w:bottom w:val="nil"/>
              <w:right w:val="nil"/>
            </w:tcBorders>
            <w:shd w:val="clear" w:color="auto" w:fill="auto"/>
            <w:vAlign w:val="center"/>
          </w:tcPr>
          <w:p w14:paraId="691CB517" w14:textId="77777777" w:rsidR="008E0C42" w:rsidRPr="008E0C42" w:rsidRDefault="008E0C42" w:rsidP="008E0C42">
            <w:pPr>
              <w:pStyle w:val="BodyText"/>
              <w:jc w:val="center"/>
              <w:rPr>
                <w:sz w:val="20"/>
              </w:rPr>
            </w:pPr>
            <w:r w:rsidRPr="008E0C42">
              <w:rPr>
                <w:sz w:val="20"/>
              </w:rPr>
              <w:t>93.27</w:t>
            </w:r>
          </w:p>
        </w:tc>
        <w:tc>
          <w:tcPr>
            <w:tcW w:w="1440" w:type="dxa"/>
            <w:tcBorders>
              <w:top w:val="nil"/>
              <w:left w:val="nil"/>
              <w:bottom w:val="nil"/>
              <w:right w:val="nil"/>
            </w:tcBorders>
            <w:vAlign w:val="center"/>
          </w:tcPr>
          <w:p w14:paraId="0D5C2DDE" w14:textId="77777777" w:rsidR="008E0C42" w:rsidRPr="008E0C42" w:rsidRDefault="008E0C42" w:rsidP="008E0C42">
            <w:pPr>
              <w:pStyle w:val="BodyText"/>
              <w:jc w:val="center"/>
              <w:rPr>
                <w:sz w:val="20"/>
              </w:rPr>
            </w:pPr>
            <w:r w:rsidRPr="008E0C42">
              <w:rPr>
                <w:sz w:val="20"/>
              </w:rPr>
              <w:t>99.00</w:t>
            </w:r>
          </w:p>
        </w:tc>
        <w:tc>
          <w:tcPr>
            <w:tcW w:w="1440" w:type="dxa"/>
            <w:tcBorders>
              <w:top w:val="nil"/>
              <w:left w:val="nil"/>
              <w:bottom w:val="nil"/>
              <w:right w:val="nil"/>
            </w:tcBorders>
            <w:vAlign w:val="center"/>
          </w:tcPr>
          <w:p w14:paraId="24585074" w14:textId="77777777" w:rsidR="008E0C42" w:rsidRPr="008E0C42" w:rsidRDefault="008E0C42" w:rsidP="008E0C42">
            <w:pPr>
              <w:pStyle w:val="BodyText"/>
              <w:jc w:val="center"/>
              <w:rPr>
                <w:sz w:val="20"/>
              </w:rPr>
            </w:pPr>
            <w:r w:rsidRPr="008E0C42">
              <w:rPr>
                <w:sz w:val="20"/>
              </w:rPr>
              <w:t>98.46</w:t>
            </w:r>
          </w:p>
        </w:tc>
      </w:tr>
      <w:tr w:rsidR="008E0C42" w:rsidRPr="00C35612" w14:paraId="22AAA0BA" w14:textId="77777777" w:rsidTr="008E0C42">
        <w:trPr>
          <w:trHeight w:val="288"/>
        </w:trPr>
        <w:tc>
          <w:tcPr>
            <w:tcW w:w="1440" w:type="dxa"/>
            <w:tcBorders>
              <w:top w:val="nil"/>
              <w:left w:val="nil"/>
              <w:bottom w:val="nil"/>
              <w:right w:val="nil"/>
            </w:tcBorders>
            <w:shd w:val="clear" w:color="auto" w:fill="auto"/>
            <w:vAlign w:val="center"/>
          </w:tcPr>
          <w:p w14:paraId="597725FB"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4AF8FF66" w14:textId="77777777" w:rsidR="008E0C42" w:rsidRPr="008E0C42" w:rsidRDefault="008E0C42" w:rsidP="008E0C42">
            <w:pPr>
              <w:pStyle w:val="BodyText"/>
              <w:jc w:val="center"/>
              <w:rPr>
                <w:sz w:val="20"/>
              </w:rPr>
            </w:pPr>
            <w:r w:rsidRPr="008E0C42">
              <w:rPr>
                <w:sz w:val="20"/>
              </w:rPr>
              <w:t>EfficientNet</w:t>
            </w:r>
          </w:p>
        </w:tc>
        <w:tc>
          <w:tcPr>
            <w:tcW w:w="1440" w:type="dxa"/>
            <w:tcBorders>
              <w:top w:val="nil"/>
              <w:left w:val="nil"/>
              <w:bottom w:val="nil"/>
              <w:right w:val="nil"/>
            </w:tcBorders>
            <w:shd w:val="clear" w:color="auto" w:fill="auto"/>
            <w:vAlign w:val="center"/>
          </w:tcPr>
          <w:p w14:paraId="4D6AD780" w14:textId="77777777" w:rsidR="008E0C42" w:rsidRPr="008E0C42" w:rsidRDefault="008E0C42" w:rsidP="008E0C42">
            <w:pPr>
              <w:pStyle w:val="BodyText"/>
              <w:jc w:val="center"/>
              <w:rPr>
                <w:sz w:val="20"/>
              </w:rPr>
            </w:pPr>
            <w:r w:rsidRPr="008E0C42">
              <w:rPr>
                <w:sz w:val="20"/>
              </w:rPr>
              <w:t>92.47</w:t>
            </w:r>
          </w:p>
        </w:tc>
        <w:tc>
          <w:tcPr>
            <w:tcW w:w="1440" w:type="dxa"/>
            <w:tcBorders>
              <w:top w:val="nil"/>
              <w:left w:val="nil"/>
              <w:bottom w:val="nil"/>
              <w:right w:val="nil"/>
            </w:tcBorders>
            <w:vAlign w:val="center"/>
          </w:tcPr>
          <w:p w14:paraId="16DA3579" w14:textId="77777777" w:rsidR="008E0C42" w:rsidRPr="008E0C42" w:rsidRDefault="008E0C42" w:rsidP="008E0C42">
            <w:pPr>
              <w:pStyle w:val="BodyText"/>
              <w:jc w:val="center"/>
              <w:rPr>
                <w:sz w:val="20"/>
              </w:rPr>
            </w:pPr>
            <w:r w:rsidRPr="008E0C42">
              <w:rPr>
                <w:sz w:val="20"/>
              </w:rPr>
              <w:t>96.73</w:t>
            </w:r>
          </w:p>
        </w:tc>
        <w:tc>
          <w:tcPr>
            <w:tcW w:w="1440" w:type="dxa"/>
            <w:tcBorders>
              <w:top w:val="nil"/>
              <w:left w:val="nil"/>
              <w:bottom w:val="nil"/>
              <w:right w:val="nil"/>
            </w:tcBorders>
            <w:vAlign w:val="center"/>
          </w:tcPr>
          <w:p w14:paraId="4C4232FB" w14:textId="77777777" w:rsidR="008E0C42" w:rsidRPr="008E0C42" w:rsidRDefault="008E0C42" w:rsidP="008E0C42">
            <w:pPr>
              <w:pStyle w:val="BodyText"/>
              <w:jc w:val="center"/>
              <w:rPr>
                <w:sz w:val="20"/>
              </w:rPr>
            </w:pPr>
            <w:r w:rsidRPr="008E0C42">
              <w:rPr>
                <w:sz w:val="20"/>
              </w:rPr>
              <w:t>96.40</w:t>
            </w:r>
          </w:p>
        </w:tc>
      </w:tr>
      <w:tr w:rsidR="008E0C42" w:rsidRPr="00C35612" w14:paraId="351CA137" w14:textId="77777777" w:rsidTr="008E0C42">
        <w:trPr>
          <w:trHeight w:val="288"/>
        </w:trPr>
        <w:tc>
          <w:tcPr>
            <w:tcW w:w="1440" w:type="dxa"/>
            <w:tcBorders>
              <w:top w:val="nil"/>
              <w:left w:val="nil"/>
              <w:bottom w:val="nil"/>
              <w:right w:val="nil"/>
            </w:tcBorders>
            <w:shd w:val="clear" w:color="auto" w:fill="auto"/>
            <w:vAlign w:val="center"/>
          </w:tcPr>
          <w:p w14:paraId="06E4B55F"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0F0EC107" w14:textId="77777777" w:rsidR="008E0C42" w:rsidRPr="008E0C42" w:rsidRDefault="008E0C42" w:rsidP="008E0C42">
            <w:pPr>
              <w:pStyle w:val="BodyText"/>
              <w:jc w:val="center"/>
              <w:rPr>
                <w:sz w:val="20"/>
              </w:rPr>
            </w:pPr>
            <w:r w:rsidRPr="008E0C42">
              <w:rPr>
                <w:sz w:val="20"/>
              </w:rPr>
              <w:t>SVM</w:t>
            </w:r>
          </w:p>
        </w:tc>
        <w:tc>
          <w:tcPr>
            <w:tcW w:w="1440" w:type="dxa"/>
            <w:tcBorders>
              <w:top w:val="nil"/>
              <w:left w:val="nil"/>
              <w:bottom w:val="nil"/>
              <w:right w:val="nil"/>
            </w:tcBorders>
            <w:shd w:val="clear" w:color="auto" w:fill="auto"/>
            <w:vAlign w:val="center"/>
          </w:tcPr>
          <w:p w14:paraId="440FCFE8" w14:textId="77777777"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14:paraId="2DA7D11F" w14:textId="77777777"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14:paraId="1A0E63F0" w14:textId="77777777" w:rsidR="008E0C42" w:rsidRPr="008E0C42" w:rsidRDefault="008E0C42" w:rsidP="008E0C42">
            <w:pPr>
              <w:pStyle w:val="BodyText"/>
              <w:jc w:val="center"/>
              <w:rPr>
                <w:sz w:val="20"/>
              </w:rPr>
            </w:pPr>
            <w:r w:rsidRPr="008E0C42">
              <w:rPr>
                <w:sz w:val="20"/>
              </w:rPr>
              <w:t>92.39</w:t>
            </w:r>
          </w:p>
        </w:tc>
      </w:tr>
      <w:tr w:rsidR="008E0C42" w:rsidRPr="00C35612" w14:paraId="31CE70EC" w14:textId="77777777" w:rsidTr="008E0C42">
        <w:trPr>
          <w:trHeight w:val="288"/>
        </w:trPr>
        <w:tc>
          <w:tcPr>
            <w:tcW w:w="1440" w:type="dxa"/>
            <w:tcBorders>
              <w:top w:val="nil"/>
              <w:left w:val="nil"/>
              <w:bottom w:val="nil"/>
              <w:right w:val="nil"/>
            </w:tcBorders>
            <w:shd w:val="clear" w:color="auto" w:fill="auto"/>
            <w:vAlign w:val="center"/>
          </w:tcPr>
          <w:p w14:paraId="26618935"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06D98203" w14:textId="77777777" w:rsidR="008E0C42" w:rsidRPr="008E0C42" w:rsidRDefault="008E0C42" w:rsidP="008E0C42">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14:paraId="615D52B4" w14:textId="77777777" w:rsidR="008E0C42" w:rsidRPr="008E0C42" w:rsidRDefault="008E0C42" w:rsidP="008E0C42">
            <w:pPr>
              <w:pStyle w:val="BodyText"/>
              <w:jc w:val="center"/>
              <w:rPr>
                <w:b/>
                <w:bCs/>
                <w:sz w:val="20"/>
              </w:rPr>
            </w:pPr>
            <w:r w:rsidRPr="008E0C42">
              <w:rPr>
                <w:b/>
                <w:bCs/>
                <w:sz w:val="20"/>
              </w:rPr>
              <w:t>100</w:t>
            </w:r>
          </w:p>
        </w:tc>
        <w:tc>
          <w:tcPr>
            <w:tcW w:w="1440" w:type="dxa"/>
            <w:tcBorders>
              <w:top w:val="nil"/>
              <w:left w:val="nil"/>
              <w:bottom w:val="nil"/>
              <w:right w:val="nil"/>
            </w:tcBorders>
            <w:vAlign w:val="center"/>
          </w:tcPr>
          <w:p w14:paraId="543AA446" w14:textId="77777777" w:rsidR="008E0C42" w:rsidRPr="008E0C42" w:rsidRDefault="008E0C42" w:rsidP="008E0C42">
            <w:pPr>
              <w:pStyle w:val="BodyText"/>
              <w:jc w:val="center"/>
              <w:rPr>
                <w:sz w:val="20"/>
              </w:rPr>
            </w:pPr>
            <w:r w:rsidRPr="008E0C42">
              <w:rPr>
                <w:sz w:val="20"/>
              </w:rPr>
              <w:t>-</w:t>
            </w:r>
          </w:p>
        </w:tc>
        <w:tc>
          <w:tcPr>
            <w:tcW w:w="1440" w:type="dxa"/>
            <w:tcBorders>
              <w:top w:val="nil"/>
              <w:left w:val="nil"/>
              <w:bottom w:val="nil"/>
              <w:right w:val="nil"/>
            </w:tcBorders>
            <w:vAlign w:val="center"/>
          </w:tcPr>
          <w:p w14:paraId="68BCE5F2" w14:textId="77777777" w:rsidR="008E0C42" w:rsidRPr="008E0C42" w:rsidRDefault="008E0C42" w:rsidP="008E0C42">
            <w:pPr>
              <w:pStyle w:val="BodyText"/>
              <w:jc w:val="center"/>
              <w:rPr>
                <w:sz w:val="20"/>
              </w:rPr>
            </w:pPr>
            <w:r w:rsidRPr="008E0C42">
              <w:rPr>
                <w:sz w:val="20"/>
              </w:rPr>
              <w:t>96.26</w:t>
            </w:r>
          </w:p>
        </w:tc>
      </w:tr>
      <w:tr w:rsidR="008E0C42" w:rsidRPr="00C35612" w14:paraId="1C30CF87" w14:textId="77777777" w:rsidTr="008E0C42">
        <w:trPr>
          <w:trHeight w:val="288"/>
        </w:trPr>
        <w:tc>
          <w:tcPr>
            <w:tcW w:w="1440" w:type="dxa"/>
            <w:tcBorders>
              <w:top w:val="nil"/>
              <w:left w:val="nil"/>
              <w:bottom w:val="nil"/>
              <w:right w:val="nil"/>
            </w:tcBorders>
            <w:shd w:val="clear" w:color="auto" w:fill="auto"/>
            <w:vAlign w:val="center"/>
          </w:tcPr>
          <w:p w14:paraId="57CED8D0"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35607D8D" w14:textId="77777777" w:rsidR="008E0C42" w:rsidRPr="008E0C42" w:rsidRDefault="008E0C42" w:rsidP="008E0C42">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14:paraId="51BD69D5" w14:textId="77777777" w:rsidR="008E0C42" w:rsidRPr="008E0C42" w:rsidRDefault="008E0C42" w:rsidP="008E0C42">
            <w:pPr>
              <w:pStyle w:val="BodyText"/>
              <w:jc w:val="center"/>
              <w:rPr>
                <w:sz w:val="20"/>
              </w:rPr>
            </w:pPr>
            <w:r w:rsidRPr="008E0C42">
              <w:rPr>
                <w:sz w:val="20"/>
              </w:rPr>
              <w:t>97.46</w:t>
            </w:r>
          </w:p>
        </w:tc>
        <w:tc>
          <w:tcPr>
            <w:tcW w:w="1440" w:type="dxa"/>
            <w:tcBorders>
              <w:top w:val="nil"/>
              <w:left w:val="nil"/>
              <w:bottom w:val="nil"/>
              <w:right w:val="nil"/>
            </w:tcBorders>
            <w:vAlign w:val="center"/>
          </w:tcPr>
          <w:p w14:paraId="6A91E186" w14:textId="77777777" w:rsidR="008E0C42" w:rsidRPr="008E0C42" w:rsidRDefault="008E0C42" w:rsidP="008E0C42">
            <w:pPr>
              <w:pStyle w:val="BodyText"/>
              <w:jc w:val="center"/>
              <w:rPr>
                <w:b/>
                <w:bCs/>
                <w:sz w:val="20"/>
              </w:rPr>
            </w:pPr>
            <w:r w:rsidRPr="008E0C42">
              <w:rPr>
                <w:b/>
                <w:bCs/>
                <w:sz w:val="20"/>
              </w:rPr>
              <w:t>99.07</w:t>
            </w:r>
          </w:p>
        </w:tc>
        <w:tc>
          <w:tcPr>
            <w:tcW w:w="1440" w:type="dxa"/>
            <w:tcBorders>
              <w:top w:val="nil"/>
              <w:left w:val="nil"/>
              <w:bottom w:val="nil"/>
              <w:right w:val="nil"/>
            </w:tcBorders>
            <w:vAlign w:val="center"/>
          </w:tcPr>
          <w:p w14:paraId="7985C704" w14:textId="77777777" w:rsidR="008E0C42" w:rsidRPr="008E0C42" w:rsidRDefault="008E0C42" w:rsidP="008E0C42">
            <w:pPr>
              <w:pStyle w:val="BodyText"/>
              <w:jc w:val="center"/>
              <w:rPr>
                <w:b/>
                <w:bCs/>
                <w:sz w:val="20"/>
              </w:rPr>
            </w:pPr>
            <w:r w:rsidRPr="008E0C42">
              <w:rPr>
                <w:b/>
                <w:bCs/>
                <w:sz w:val="20"/>
              </w:rPr>
              <w:t>98.73</w:t>
            </w:r>
          </w:p>
        </w:tc>
      </w:tr>
      <w:tr w:rsidR="008E0C42" w:rsidRPr="00C35612" w14:paraId="737ADDE4" w14:textId="77777777" w:rsidTr="008E0C42">
        <w:trPr>
          <w:trHeight w:val="288"/>
        </w:trPr>
        <w:tc>
          <w:tcPr>
            <w:tcW w:w="1440" w:type="dxa"/>
            <w:tcBorders>
              <w:top w:val="nil"/>
              <w:left w:val="nil"/>
              <w:bottom w:val="nil"/>
              <w:right w:val="nil"/>
            </w:tcBorders>
            <w:shd w:val="clear" w:color="auto" w:fill="auto"/>
            <w:vAlign w:val="center"/>
          </w:tcPr>
          <w:p w14:paraId="17963740"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78D2577B" w14:textId="77777777" w:rsidR="008E0C42" w:rsidRPr="008E0C42" w:rsidRDefault="008E0C42" w:rsidP="008E0C42">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14:paraId="38730398" w14:textId="77777777" w:rsidR="008E0C42" w:rsidRPr="008E0C42" w:rsidRDefault="008E0C42" w:rsidP="008E0C42">
            <w:pPr>
              <w:pStyle w:val="BodyText"/>
              <w:jc w:val="center"/>
              <w:rPr>
                <w:sz w:val="20"/>
              </w:rPr>
            </w:pPr>
            <w:r w:rsidRPr="008E0C42">
              <w:rPr>
                <w:sz w:val="20"/>
              </w:rPr>
              <w:t>97.11</w:t>
            </w:r>
          </w:p>
        </w:tc>
        <w:tc>
          <w:tcPr>
            <w:tcW w:w="1440" w:type="dxa"/>
            <w:tcBorders>
              <w:top w:val="nil"/>
              <w:left w:val="nil"/>
              <w:bottom w:val="nil"/>
              <w:right w:val="nil"/>
            </w:tcBorders>
            <w:vAlign w:val="center"/>
          </w:tcPr>
          <w:p w14:paraId="2F5DA614" w14:textId="77777777" w:rsidR="008E0C42" w:rsidRPr="008E0C42" w:rsidRDefault="008E0C42" w:rsidP="008E0C42">
            <w:pPr>
              <w:pStyle w:val="BodyText"/>
              <w:jc w:val="center"/>
              <w:rPr>
                <w:sz w:val="20"/>
              </w:rPr>
            </w:pPr>
            <w:r w:rsidRPr="008E0C42">
              <w:rPr>
                <w:sz w:val="20"/>
              </w:rPr>
              <w:t>98.47</w:t>
            </w:r>
          </w:p>
        </w:tc>
        <w:tc>
          <w:tcPr>
            <w:tcW w:w="1440" w:type="dxa"/>
            <w:tcBorders>
              <w:top w:val="nil"/>
              <w:left w:val="nil"/>
              <w:bottom w:val="nil"/>
              <w:right w:val="nil"/>
            </w:tcBorders>
            <w:vAlign w:val="center"/>
          </w:tcPr>
          <w:p w14:paraId="36B90829" w14:textId="77777777" w:rsidR="008E0C42" w:rsidRPr="008E0C42" w:rsidRDefault="008E0C42" w:rsidP="008E0C42">
            <w:pPr>
              <w:pStyle w:val="BodyText"/>
              <w:jc w:val="center"/>
              <w:rPr>
                <w:sz w:val="20"/>
              </w:rPr>
            </w:pPr>
            <w:r w:rsidRPr="008E0C42">
              <w:rPr>
                <w:sz w:val="20"/>
              </w:rPr>
              <w:t>98.20</w:t>
            </w:r>
          </w:p>
        </w:tc>
      </w:tr>
      <w:tr w:rsidR="00226514" w:rsidRPr="00C35612" w14:paraId="4267BE61" w14:textId="77777777" w:rsidTr="00226514">
        <w:trPr>
          <w:trHeight w:val="288"/>
        </w:trPr>
        <w:tc>
          <w:tcPr>
            <w:tcW w:w="1440" w:type="dxa"/>
            <w:tcBorders>
              <w:top w:val="nil"/>
              <w:left w:val="nil"/>
              <w:bottom w:val="nil"/>
              <w:right w:val="nil"/>
            </w:tcBorders>
            <w:shd w:val="clear" w:color="auto" w:fill="auto"/>
            <w:vAlign w:val="center"/>
          </w:tcPr>
          <w:p w14:paraId="4B9F5B3B" w14:textId="77777777"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14:paraId="3B7BB363" w14:textId="77777777" w:rsidR="00226514" w:rsidRPr="008E0C42" w:rsidRDefault="00226514" w:rsidP="00226514">
            <w:pPr>
              <w:pStyle w:val="BodyText"/>
              <w:jc w:val="center"/>
              <w:rPr>
                <w:sz w:val="20"/>
              </w:rPr>
            </w:pPr>
            <w:r w:rsidRPr="008E0C42">
              <w:rPr>
                <w:sz w:val="20"/>
              </w:rPr>
              <w:t>VGG16</w:t>
            </w:r>
          </w:p>
        </w:tc>
        <w:tc>
          <w:tcPr>
            <w:tcW w:w="1440" w:type="dxa"/>
            <w:tcBorders>
              <w:top w:val="nil"/>
              <w:left w:val="nil"/>
              <w:bottom w:val="nil"/>
              <w:right w:val="nil"/>
            </w:tcBorders>
            <w:shd w:val="clear" w:color="auto" w:fill="auto"/>
            <w:vAlign w:val="center"/>
          </w:tcPr>
          <w:p w14:paraId="139DA559" w14:textId="77777777" w:rsidR="00226514" w:rsidRPr="00226514" w:rsidRDefault="00226514" w:rsidP="00226514">
            <w:pPr>
              <w:pStyle w:val="BodyText"/>
              <w:jc w:val="center"/>
              <w:rPr>
                <w:sz w:val="20"/>
              </w:rPr>
            </w:pPr>
            <w:r w:rsidRPr="00226514">
              <w:rPr>
                <w:sz w:val="20"/>
              </w:rPr>
              <w:t>91.13</w:t>
            </w:r>
          </w:p>
        </w:tc>
        <w:tc>
          <w:tcPr>
            <w:tcW w:w="1440" w:type="dxa"/>
            <w:tcBorders>
              <w:top w:val="nil"/>
              <w:left w:val="nil"/>
              <w:bottom w:val="nil"/>
              <w:right w:val="nil"/>
            </w:tcBorders>
            <w:vAlign w:val="center"/>
          </w:tcPr>
          <w:p w14:paraId="21DD0CA5" w14:textId="77777777" w:rsidR="00226514" w:rsidRPr="00226514" w:rsidRDefault="00226514" w:rsidP="00226514">
            <w:pPr>
              <w:pStyle w:val="BodyText"/>
              <w:jc w:val="center"/>
              <w:rPr>
                <w:sz w:val="20"/>
              </w:rPr>
            </w:pPr>
            <w:r w:rsidRPr="00226514">
              <w:rPr>
                <w:sz w:val="20"/>
              </w:rPr>
              <w:t>73.07</w:t>
            </w:r>
          </w:p>
        </w:tc>
        <w:tc>
          <w:tcPr>
            <w:tcW w:w="1440" w:type="dxa"/>
            <w:tcBorders>
              <w:top w:val="nil"/>
              <w:left w:val="nil"/>
              <w:bottom w:val="nil"/>
              <w:right w:val="nil"/>
            </w:tcBorders>
            <w:vAlign w:val="center"/>
          </w:tcPr>
          <w:p w14:paraId="383ACA18" w14:textId="77777777" w:rsidR="00226514" w:rsidRPr="00226514" w:rsidRDefault="00226514" w:rsidP="00226514">
            <w:pPr>
              <w:pStyle w:val="BodyText"/>
              <w:jc w:val="center"/>
              <w:rPr>
                <w:sz w:val="20"/>
              </w:rPr>
            </w:pPr>
            <w:r w:rsidRPr="00226514">
              <w:rPr>
                <w:sz w:val="20"/>
              </w:rPr>
              <w:t>50.00</w:t>
            </w:r>
          </w:p>
        </w:tc>
      </w:tr>
      <w:tr w:rsidR="00226514" w:rsidRPr="00C35612" w14:paraId="18AF98B5" w14:textId="77777777" w:rsidTr="00226514">
        <w:trPr>
          <w:trHeight w:val="288"/>
        </w:trPr>
        <w:tc>
          <w:tcPr>
            <w:tcW w:w="1440" w:type="dxa"/>
            <w:tcBorders>
              <w:top w:val="nil"/>
              <w:left w:val="nil"/>
              <w:bottom w:val="nil"/>
              <w:right w:val="nil"/>
            </w:tcBorders>
            <w:shd w:val="clear" w:color="auto" w:fill="auto"/>
            <w:vAlign w:val="center"/>
          </w:tcPr>
          <w:p w14:paraId="20FF69E7" w14:textId="77777777" w:rsidR="00226514" w:rsidRPr="00F220D4" w:rsidRDefault="00226514" w:rsidP="00226514">
            <w:pPr>
              <w:pStyle w:val="MDPI42tablebody"/>
              <w:spacing w:line="240" w:lineRule="auto"/>
            </w:pPr>
            <w:r>
              <w:lastRenderedPageBreak/>
              <w:t>MFCC</w:t>
            </w:r>
          </w:p>
        </w:tc>
        <w:tc>
          <w:tcPr>
            <w:tcW w:w="1440" w:type="dxa"/>
            <w:tcBorders>
              <w:top w:val="nil"/>
              <w:left w:val="nil"/>
              <w:bottom w:val="nil"/>
              <w:right w:val="nil"/>
            </w:tcBorders>
            <w:shd w:val="clear" w:color="auto" w:fill="auto"/>
            <w:vAlign w:val="center"/>
          </w:tcPr>
          <w:p w14:paraId="018E9485" w14:textId="77777777" w:rsidR="00226514" w:rsidRPr="001C797C" w:rsidRDefault="00226514" w:rsidP="00226514">
            <w:pPr>
              <w:pStyle w:val="BodyText"/>
              <w:jc w:val="center"/>
              <w:rPr>
                <w:sz w:val="20"/>
              </w:rPr>
            </w:pPr>
            <w:r w:rsidRPr="001C797C">
              <w:rPr>
                <w:sz w:val="20"/>
              </w:rPr>
              <w:t>ResNet50</w:t>
            </w:r>
          </w:p>
        </w:tc>
        <w:tc>
          <w:tcPr>
            <w:tcW w:w="1440" w:type="dxa"/>
            <w:tcBorders>
              <w:top w:val="nil"/>
              <w:left w:val="nil"/>
              <w:bottom w:val="nil"/>
              <w:right w:val="nil"/>
            </w:tcBorders>
            <w:shd w:val="clear" w:color="auto" w:fill="auto"/>
            <w:vAlign w:val="center"/>
          </w:tcPr>
          <w:p w14:paraId="55E45E60" w14:textId="77777777" w:rsidR="00226514" w:rsidRPr="00226514" w:rsidRDefault="00226514" w:rsidP="00226514">
            <w:pPr>
              <w:pStyle w:val="BodyText"/>
              <w:jc w:val="center"/>
              <w:rPr>
                <w:sz w:val="20"/>
              </w:rPr>
            </w:pPr>
            <w:r w:rsidRPr="00226514">
              <w:rPr>
                <w:sz w:val="20"/>
              </w:rPr>
              <w:t>95.11</w:t>
            </w:r>
          </w:p>
        </w:tc>
        <w:tc>
          <w:tcPr>
            <w:tcW w:w="1440" w:type="dxa"/>
            <w:tcBorders>
              <w:top w:val="nil"/>
              <w:left w:val="nil"/>
              <w:bottom w:val="nil"/>
              <w:right w:val="nil"/>
            </w:tcBorders>
            <w:vAlign w:val="center"/>
          </w:tcPr>
          <w:p w14:paraId="35055B39" w14:textId="77777777" w:rsidR="00226514" w:rsidRPr="00226514" w:rsidRDefault="00226514" w:rsidP="00226514">
            <w:pPr>
              <w:pStyle w:val="BodyText"/>
              <w:jc w:val="center"/>
              <w:rPr>
                <w:sz w:val="20"/>
              </w:rPr>
            </w:pPr>
            <w:r w:rsidRPr="00226514">
              <w:rPr>
                <w:sz w:val="20"/>
              </w:rPr>
              <w:t>86.60</w:t>
            </w:r>
          </w:p>
        </w:tc>
        <w:tc>
          <w:tcPr>
            <w:tcW w:w="1440" w:type="dxa"/>
            <w:tcBorders>
              <w:top w:val="nil"/>
              <w:left w:val="nil"/>
              <w:bottom w:val="nil"/>
              <w:right w:val="nil"/>
            </w:tcBorders>
            <w:vAlign w:val="center"/>
          </w:tcPr>
          <w:p w14:paraId="2989708D" w14:textId="77777777" w:rsidR="00226514" w:rsidRPr="00226514" w:rsidRDefault="00226514" w:rsidP="00226514">
            <w:pPr>
              <w:pStyle w:val="BodyText"/>
              <w:jc w:val="center"/>
              <w:rPr>
                <w:sz w:val="20"/>
              </w:rPr>
            </w:pPr>
            <w:r w:rsidRPr="00226514">
              <w:rPr>
                <w:sz w:val="20"/>
              </w:rPr>
              <w:t>50.00</w:t>
            </w:r>
          </w:p>
        </w:tc>
      </w:tr>
      <w:tr w:rsidR="00226514" w:rsidRPr="00C35612" w14:paraId="246BD6F8" w14:textId="77777777" w:rsidTr="00226514">
        <w:trPr>
          <w:trHeight w:val="288"/>
        </w:trPr>
        <w:tc>
          <w:tcPr>
            <w:tcW w:w="1440" w:type="dxa"/>
            <w:tcBorders>
              <w:top w:val="nil"/>
              <w:left w:val="nil"/>
              <w:bottom w:val="nil"/>
              <w:right w:val="nil"/>
            </w:tcBorders>
            <w:shd w:val="clear" w:color="auto" w:fill="auto"/>
            <w:vAlign w:val="center"/>
          </w:tcPr>
          <w:p w14:paraId="2382162C" w14:textId="77777777"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14:paraId="50995539" w14:textId="77777777" w:rsidR="00226514" w:rsidRPr="001C797C" w:rsidRDefault="00226514" w:rsidP="00226514">
            <w:pPr>
              <w:pStyle w:val="BodyText"/>
              <w:jc w:val="center"/>
              <w:rPr>
                <w:sz w:val="20"/>
              </w:rPr>
            </w:pPr>
            <w:r w:rsidRPr="001C797C">
              <w:rPr>
                <w:sz w:val="20"/>
              </w:rPr>
              <w:t>InceptionV3</w:t>
            </w:r>
          </w:p>
        </w:tc>
        <w:tc>
          <w:tcPr>
            <w:tcW w:w="1440" w:type="dxa"/>
            <w:tcBorders>
              <w:top w:val="nil"/>
              <w:left w:val="nil"/>
              <w:bottom w:val="nil"/>
              <w:right w:val="nil"/>
            </w:tcBorders>
            <w:shd w:val="clear" w:color="auto" w:fill="auto"/>
            <w:vAlign w:val="center"/>
          </w:tcPr>
          <w:p w14:paraId="2567513D" w14:textId="77777777" w:rsidR="00226514" w:rsidRPr="00226514" w:rsidRDefault="00226514" w:rsidP="00226514">
            <w:pPr>
              <w:pStyle w:val="BodyText"/>
              <w:jc w:val="center"/>
              <w:rPr>
                <w:sz w:val="20"/>
              </w:rPr>
            </w:pPr>
            <w:r w:rsidRPr="00226514">
              <w:rPr>
                <w:sz w:val="20"/>
              </w:rPr>
              <w:t>91.29</w:t>
            </w:r>
          </w:p>
        </w:tc>
        <w:tc>
          <w:tcPr>
            <w:tcW w:w="1440" w:type="dxa"/>
            <w:tcBorders>
              <w:top w:val="nil"/>
              <w:left w:val="nil"/>
              <w:bottom w:val="nil"/>
              <w:right w:val="nil"/>
            </w:tcBorders>
            <w:vAlign w:val="center"/>
          </w:tcPr>
          <w:p w14:paraId="07A4495C" w14:textId="77777777" w:rsidR="00226514" w:rsidRPr="00226514" w:rsidRDefault="00226514" w:rsidP="00226514">
            <w:pPr>
              <w:pStyle w:val="BodyText"/>
              <w:jc w:val="center"/>
              <w:rPr>
                <w:sz w:val="20"/>
              </w:rPr>
            </w:pPr>
            <w:r w:rsidRPr="00226514">
              <w:rPr>
                <w:sz w:val="20"/>
              </w:rPr>
              <w:t>85.00</w:t>
            </w:r>
          </w:p>
        </w:tc>
        <w:tc>
          <w:tcPr>
            <w:tcW w:w="1440" w:type="dxa"/>
            <w:tcBorders>
              <w:top w:val="nil"/>
              <w:left w:val="nil"/>
              <w:bottom w:val="nil"/>
              <w:right w:val="nil"/>
            </w:tcBorders>
            <w:vAlign w:val="center"/>
          </w:tcPr>
          <w:p w14:paraId="449F0ABD" w14:textId="77777777" w:rsidR="00226514" w:rsidRPr="00226514" w:rsidRDefault="00226514" w:rsidP="00226514">
            <w:pPr>
              <w:pStyle w:val="BodyText"/>
              <w:jc w:val="center"/>
              <w:rPr>
                <w:sz w:val="20"/>
              </w:rPr>
            </w:pPr>
            <w:r w:rsidRPr="00226514">
              <w:rPr>
                <w:sz w:val="20"/>
              </w:rPr>
              <w:t>51.06</w:t>
            </w:r>
          </w:p>
        </w:tc>
      </w:tr>
      <w:tr w:rsidR="00226514" w:rsidRPr="00C35612" w14:paraId="6ECB0432" w14:textId="77777777" w:rsidTr="00226514">
        <w:trPr>
          <w:trHeight w:val="288"/>
        </w:trPr>
        <w:tc>
          <w:tcPr>
            <w:tcW w:w="1440" w:type="dxa"/>
            <w:tcBorders>
              <w:top w:val="nil"/>
              <w:left w:val="nil"/>
              <w:bottom w:val="nil"/>
              <w:right w:val="nil"/>
            </w:tcBorders>
            <w:shd w:val="clear" w:color="auto" w:fill="auto"/>
            <w:vAlign w:val="center"/>
          </w:tcPr>
          <w:p w14:paraId="5822A78F" w14:textId="77777777"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14:paraId="4482ED05" w14:textId="77777777" w:rsidR="00226514" w:rsidRPr="001C797C" w:rsidRDefault="00226514" w:rsidP="00226514">
            <w:pPr>
              <w:pStyle w:val="BodyText"/>
              <w:jc w:val="center"/>
              <w:rPr>
                <w:sz w:val="20"/>
              </w:rPr>
            </w:pPr>
            <w:r w:rsidRPr="001C797C">
              <w:rPr>
                <w:sz w:val="20"/>
              </w:rPr>
              <w:t>Inception-ResNetV2</w:t>
            </w:r>
          </w:p>
        </w:tc>
        <w:tc>
          <w:tcPr>
            <w:tcW w:w="1440" w:type="dxa"/>
            <w:tcBorders>
              <w:top w:val="nil"/>
              <w:left w:val="nil"/>
              <w:bottom w:val="nil"/>
              <w:right w:val="nil"/>
            </w:tcBorders>
            <w:shd w:val="clear" w:color="auto" w:fill="auto"/>
            <w:vAlign w:val="center"/>
          </w:tcPr>
          <w:p w14:paraId="6DCBAB03" w14:textId="77777777" w:rsidR="00226514" w:rsidRPr="00226514" w:rsidRDefault="00226514" w:rsidP="00226514">
            <w:pPr>
              <w:pStyle w:val="BodyText"/>
              <w:jc w:val="center"/>
              <w:rPr>
                <w:sz w:val="20"/>
              </w:rPr>
            </w:pPr>
            <w:r w:rsidRPr="00226514">
              <w:rPr>
                <w:sz w:val="20"/>
              </w:rPr>
              <w:t>92.16</w:t>
            </w:r>
          </w:p>
        </w:tc>
        <w:tc>
          <w:tcPr>
            <w:tcW w:w="1440" w:type="dxa"/>
            <w:tcBorders>
              <w:top w:val="nil"/>
              <w:left w:val="nil"/>
              <w:bottom w:val="nil"/>
              <w:right w:val="nil"/>
            </w:tcBorders>
            <w:vAlign w:val="center"/>
          </w:tcPr>
          <w:p w14:paraId="396C75E5" w14:textId="77777777" w:rsidR="00226514" w:rsidRPr="00226514" w:rsidRDefault="00226514" w:rsidP="00226514">
            <w:pPr>
              <w:pStyle w:val="BodyText"/>
              <w:jc w:val="center"/>
              <w:rPr>
                <w:sz w:val="20"/>
              </w:rPr>
            </w:pPr>
            <w:r w:rsidRPr="00226514">
              <w:rPr>
                <w:sz w:val="20"/>
              </w:rPr>
              <w:t>92.07</w:t>
            </w:r>
          </w:p>
        </w:tc>
        <w:tc>
          <w:tcPr>
            <w:tcW w:w="1440" w:type="dxa"/>
            <w:tcBorders>
              <w:top w:val="nil"/>
              <w:left w:val="nil"/>
              <w:bottom w:val="nil"/>
              <w:right w:val="nil"/>
            </w:tcBorders>
            <w:vAlign w:val="center"/>
          </w:tcPr>
          <w:p w14:paraId="10F3A9F0" w14:textId="77777777" w:rsidR="00226514" w:rsidRPr="00226514" w:rsidRDefault="00226514" w:rsidP="00226514">
            <w:pPr>
              <w:pStyle w:val="BodyText"/>
              <w:jc w:val="center"/>
              <w:rPr>
                <w:sz w:val="20"/>
              </w:rPr>
            </w:pPr>
            <w:r w:rsidRPr="00226514">
              <w:rPr>
                <w:sz w:val="20"/>
              </w:rPr>
              <w:t>72.80</w:t>
            </w:r>
          </w:p>
        </w:tc>
      </w:tr>
      <w:tr w:rsidR="00226514" w:rsidRPr="00C35612" w14:paraId="1039FFDD" w14:textId="77777777" w:rsidTr="00226514">
        <w:trPr>
          <w:trHeight w:val="288"/>
        </w:trPr>
        <w:tc>
          <w:tcPr>
            <w:tcW w:w="1440" w:type="dxa"/>
            <w:tcBorders>
              <w:top w:val="nil"/>
              <w:left w:val="nil"/>
              <w:bottom w:val="nil"/>
              <w:right w:val="nil"/>
            </w:tcBorders>
            <w:shd w:val="clear" w:color="auto" w:fill="auto"/>
            <w:vAlign w:val="center"/>
          </w:tcPr>
          <w:p w14:paraId="7D6CF237" w14:textId="77777777"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14:paraId="57951227" w14:textId="77777777" w:rsidR="00226514" w:rsidRPr="001C797C" w:rsidRDefault="00226514" w:rsidP="00226514">
            <w:pPr>
              <w:pStyle w:val="BodyText"/>
              <w:jc w:val="center"/>
              <w:rPr>
                <w:sz w:val="20"/>
              </w:rPr>
            </w:pPr>
            <w:r w:rsidRPr="001C797C">
              <w:rPr>
                <w:sz w:val="20"/>
              </w:rPr>
              <w:t>Xception</w:t>
            </w:r>
          </w:p>
        </w:tc>
        <w:tc>
          <w:tcPr>
            <w:tcW w:w="1440" w:type="dxa"/>
            <w:tcBorders>
              <w:top w:val="nil"/>
              <w:left w:val="nil"/>
              <w:bottom w:val="nil"/>
              <w:right w:val="nil"/>
            </w:tcBorders>
            <w:shd w:val="clear" w:color="auto" w:fill="auto"/>
            <w:vAlign w:val="center"/>
          </w:tcPr>
          <w:p w14:paraId="0CE64AD9" w14:textId="77777777" w:rsidR="00226514" w:rsidRPr="00226514" w:rsidRDefault="00226514" w:rsidP="00226514">
            <w:pPr>
              <w:pStyle w:val="BodyText"/>
              <w:jc w:val="center"/>
              <w:rPr>
                <w:sz w:val="20"/>
              </w:rPr>
            </w:pPr>
            <w:r w:rsidRPr="00226514">
              <w:rPr>
                <w:sz w:val="20"/>
              </w:rPr>
              <w:t>93.14</w:t>
            </w:r>
          </w:p>
        </w:tc>
        <w:tc>
          <w:tcPr>
            <w:tcW w:w="1440" w:type="dxa"/>
            <w:tcBorders>
              <w:top w:val="nil"/>
              <w:left w:val="nil"/>
              <w:bottom w:val="nil"/>
              <w:right w:val="nil"/>
            </w:tcBorders>
            <w:vAlign w:val="center"/>
          </w:tcPr>
          <w:p w14:paraId="79D210CA" w14:textId="77777777" w:rsidR="00226514" w:rsidRPr="00226514" w:rsidRDefault="00226514" w:rsidP="00226514">
            <w:pPr>
              <w:pStyle w:val="BodyText"/>
              <w:jc w:val="center"/>
              <w:rPr>
                <w:sz w:val="20"/>
              </w:rPr>
            </w:pPr>
            <w:r w:rsidRPr="00226514">
              <w:rPr>
                <w:sz w:val="20"/>
              </w:rPr>
              <w:t>93.20</w:t>
            </w:r>
          </w:p>
        </w:tc>
        <w:tc>
          <w:tcPr>
            <w:tcW w:w="1440" w:type="dxa"/>
            <w:tcBorders>
              <w:top w:val="nil"/>
              <w:left w:val="nil"/>
              <w:bottom w:val="nil"/>
              <w:right w:val="nil"/>
            </w:tcBorders>
            <w:vAlign w:val="center"/>
          </w:tcPr>
          <w:p w14:paraId="0ADB0ACD" w14:textId="77777777" w:rsidR="00226514" w:rsidRPr="00226514" w:rsidRDefault="00226514" w:rsidP="00226514">
            <w:pPr>
              <w:pStyle w:val="BodyText"/>
              <w:jc w:val="center"/>
              <w:rPr>
                <w:sz w:val="20"/>
              </w:rPr>
            </w:pPr>
            <w:r w:rsidRPr="00226514">
              <w:rPr>
                <w:sz w:val="20"/>
              </w:rPr>
              <w:t>55.53</w:t>
            </w:r>
          </w:p>
        </w:tc>
      </w:tr>
      <w:tr w:rsidR="00226514" w:rsidRPr="00C35612" w14:paraId="6CD897CE" w14:textId="77777777" w:rsidTr="00226514">
        <w:trPr>
          <w:trHeight w:val="288"/>
        </w:trPr>
        <w:tc>
          <w:tcPr>
            <w:tcW w:w="1440" w:type="dxa"/>
            <w:tcBorders>
              <w:top w:val="nil"/>
              <w:left w:val="nil"/>
              <w:bottom w:val="nil"/>
              <w:right w:val="nil"/>
            </w:tcBorders>
            <w:shd w:val="clear" w:color="auto" w:fill="auto"/>
            <w:vAlign w:val="center"/>
          </w:tcPr>
          <w:p w14:paraId="1C198D44" w14:textId="77777777"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14:paraId="1B4D243A" w14:textId="77777777" w:rsidR="00226514" w:rsidRPr="001C797C" w:rsidRDefault="00226514" w:rsidP="00226514">
            <w:pPr>
              <w:pStyle w:val="BodyText"/>
              <w:jc w:val="center"/>
              <w:rPr>
                <w:sz w:val="20"/>
              </w:rPr>
            </w:pPr>
            <w:r w:rsidRPr="001C797C">
              <w:rPr>
                <w:sz w:val="20"/>
              </w:rPr>
              <w:t>DenseNet</w:t>
            </w:r>
          </w:p>
        </w:tc>
        <w:tc>
          <w:tcPr>
            <w:tcW w:w="1440" w:type="dxa"/>
            <w:tcBorders>
              <w:top w:val="nil"/>
              <w:left w:val="nil"/>
              <w:bottom w:val="nil"/>
              <w:right w:val="nil"/>
            </w:tcBorders>
            <w:shd w:val="clear" w:color="auto" w:fill="auto"/>
            <w:vAlign w:val="center"/>
          </w:tcPr>
          <w:p w14:paraId="79737339" w14:textId="77777777" w:rsidR="00226514" w:rsidRPr="00226514" w:rsidRDefault="00226514" w:rsidP="00226514">
            <w:pPr>
              <w:pStyle w:val="BodyText"/>
              <w:jc w:val="center"/>
              <w:rPr>
                <w:sz w:val="20"/>
              </w:rPr>
            </w:pPr>
            <w:r w:rsidRPr="00226514">
              <w:rPr>
                <w:sz w:val="20"/>
              </w:rPr>
              <w:t>92.37</w:t>
            </w:r>
          </w:p>
        </w:tc>
        <w:tc>
          <w:tcPr>
            <w:tcW w:w="1440" w:type="dxa"/>
            <w:tcBorders>
              <w:top w:val="nil"/>
              <w:left w:val="nil"/>
              <w:bottom w:val="nil"/>
              <w:right w:val="nil"/>
            </w:tcBorders>
            <w:vAlign w:val="center"/>
          </w:tcPr>
          <w:p w14:paraId="5D184DB6" w14:textId="77777777" w:rsidR="00226514" w:rsidRPr="00226514" w:rsidRDefault="00226514" w:rsidP="00226514">
            <w:pPr>
              <w:pStyle w:val="BodyText"/>
              <w:jc w:val="center"/>
              <w:rPr>
                <w:sz w:val="20"/>
              </w:rPr>
            </w:pPr>
            <w:r w:rsidRPr="00226514">
              <w:rPr>
                <w:sz w:val="20"/>
              </w:rPr>
              <w:t>97.73</w:t>
            </w:r>
          </w:p>
        </w:tc>
        <w:tc>
          <w:tcPr>
            <w:tcW w:w="1440" w:type="dxa"/>
            <w:tcBorders>
              <w:top w:val="nil"/>
              <w:left w:val="nil"/>
              <w:bottom w:val="nil"/>
              <w:right w:val="nil"/>
            </w:tcBorders>
            <w:vAlign w:val="center"/>
          </w:tcPr>
          <w:p w14:paraId="086A30A3" w14:textId="77777777" w:rsidR="00226514" w:rsidRPr="00226514" w:rsidRDefault="00226514" w:rsidP="00226514">
            <w:pPr>
              <w:pStyle w:val="BodyText"/>
              <w:jc w:val="center"/>
              <w:rPr>
                <w:sz w:val="20"/>
              </w:rPr>
            </w:pPr>
            <w:r w:rsidRPr="00226514">
              <w:rPr>
                <w:sz w:val="20"/>
              </w:rPr>
              <w:t>91.42</w:t>
            </w:r>
          </w:p>
        </w:tc>
      </w:tr>
      <w:tr w:rsidR="00226514" w:rsidRPr="00C35612" w14:paraId="2DD4FF72" w14:textId="77777777" w:rsidTr="00226514">
        <w:trPr>
          <w:trHeight w:val="288"/>
        </w:trPr>
        <w:tc>
          <w:tcPr>
            <w:tcW w:w="1440" w:type="dxa"/>
            <w:tcBorders>
              <w:top w:val="nil"/>
              <w:left w:val="nil"/>
              <w:bottom w:val="nil"/>
              <w:right w:val="nil"/>
            </w:tcBorders>
            <w:shd w:val="clear" w:color="auto" w:fill="auto"/>
            <w:vAlign w:val="center"/>
          </w:tcPr>
          <w:p w14:paraId="4C44BBB0" w14:textId="77777777" w:rsidR="00226514" w:rsidRPr="00F220D4" w:rsidRDefault="00226514" w:rsidP="00226514">
            <w:pPr>
              <w:pStyle w:val="MDPI42tablebody"/>
              <w:spacing w:line="240" w:lineRule="auto"/>
            </w:pPr>
            <w:r>
              <w:t>MFCC</w:t>
            </w:r>
          </w:p>
        </w:tc>
        <w:tc>
          <w:tcPr>
            <w:tcW w:w="1440" w:type="dxa"/>
            <w:tcBorders>
              <w:top w:val="nil"/>
              <w:left w:val="nil"/>
              <w:bottom w:val="nil"/>
              <w:right w:val="nil"/>
            </w:tcBorders>
            <w:shd w:val="clear" w:color="auto" w:fill="auto"/>
            <w:vAlign w:val="center"/>
          </w:tcPr>
          <w:p w14:paraId="03E1208A" w14:textId="77777777" w:rsidR="00226514" w:rsidRPr="001C797C" w:rsidRDefault="00226514" w:rsidP="00226514">
            <w:pPr>
              <w:pStyle w:val="BodyText"/>
              <w:jc w:val="center"/>
              <w:rPr>
                <w:sz w:val="20"/>
              </w:rPr>
            </w:pPr>
            <w:r w:rsidRPr="001C797C">
              <w:rPr>
                <w:sz w:val="20"/>
              </w:rPr>
              <w:t>MobileNet</w:t>
            </w:r>
          </w:p>
        </w:tc>
        <w:tc>
          <w:tcPr>
            <w:tcW w:w="1440" w:type="dxa"/>
            <w:tcBorders>
              <w:top w:val="nil"/>
              <w:left w:val="nil"/>
              <w:bottom w:val="nil"/>
              <w:right w:val="nil"/>
            </w:tcBorders>
            <w:shd w:val="clear" w:color="auto" w:fill="auto"/>
            <w:vAlign w:val="center"/>
          </w:tcPr>
          <w:p w14:paraId="6EA9FA30" w14:textId="77777777" w:rsidR="00226514" w:rsidRPr="00226514" w:rsidRDefault="00226514" w:rsidP="00226514">
            <w:pPr>
              <w:pStyle w:val="BodyText"/>
              <w:jc w:val="center"/>
              <w:rPr>
                <w:sz w:val="20"/>
              </w:rPr>
            </w:pPr>
            <w:r w:rsidRPr="00226514">
              <w:rPr>
                <w:sz w:val="20"/>
              </w:rPr>
              <w:t>92.91</w:t>
            </w:r>
          </w:p>
        </w:tc>
        <w:tc>
          <w:tcPr>
            <w:tcW w:w="1440" w:type="dxa"/>
            <w:tcBorders>
              <w:top w:val="nil"/>
              <w:left w:val="nil"/>
              <w:bottom w:val="nil"/>
              <w:right w:val="nil"/>
            </w:tcBorders>
            <w:vAlign w:val="center"/>
          </w:tcPr>
          <w:p w14:paraId="09EFFC27" w14:textId="77777777" w:rsidR="00226514" w:rsidRPr="00226514" w:rsidRDefault="00226514" w:rsidP="00226514">
            <w:pPr>
              <w:pStyle w:val="BodyText"/>
              <w:jc w:val="center"/>
              <w:rPr>
                <w:sz w:val="20"/>
              </w:rPr>
            </w:pPr>
            <w:r w:rsidRPr="00226514">
              <w:rPr>
                <w:sz w:val="20"/>
              </w:rPr>
              <w:t>97.20</w:t>
            </w:r>
          </w:p>
        </w:tc>
        <w:tc>
          <w:tcPr>
            <w:tcW w:w="1440" w:type="dxa"/>
            <w:tcBorders>
              <w:top w:val="nil"/>
              <w:left w:val="nil"/>
              <w:bottom w:val="nil"/>
              <w:right w:val="nil"/>
            </w:tcBorders>
            <w:vAlign w:val="center"/>
          </w:tcPr>
          <w:p w14:paraId="56A90942" w14:textId="77777777" w:rsidR="00226514" w:rsidRPr="00226514" w:rsidRDefault="00226514" w:rsidP="00226514">
            <w:pPr>
              <w:pStyle w:val="BodyText"/>
              <w:jc w:val="center"/>
              <w:rPr>
                <w:sz w:val="20"/>
              </w:rPr>
            </w:pPr>
            <w:r w:rsidRPr="00226514">
              <w:rPr>
                <w:sz w:val="20"/>
              </w:rPr>
              <w:t>85.13</w:t>
            </w:r>
          </w:p>
        </w:tc>
      </w:tr>
      <w:tr w:rsidR="00226514" w:rsidRPr="00C35612" w14:paraId="17D957C8" w14:textId="77777777" w:rsidTr="00226514">
        <w:trPr>
          <w:trHeight w:val="288"/>
        </w:trPr>
        <w:tc>
          <w:tcPr>
            <w:tcW w:w="1440" w:type="dxa"/>
            <w:tcBorders>
              <w:top w:val="nil"/>
              <w:left w:val="nil"/>
              <w:bottom w:val="single" w:sz="4" w:space="0" w:color="auto"/>
              <w:right w:val="nil"/>
            </w:tcBorders>
            <w:shd w:val="clear" w:color="auto" w:fill="auto"/>
            <w:vAlign w:val="center"/>
          </w:tcPr>
          <w:p w14:paraId="5F58836A" w14:textId="77777777" w:rsidR="00226514" w:rsidRPr="00F220D4" w:rsidRDefault="00226514" w:rsidP="00226514">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14:paraId="61B672E4" w14:textId="77777777" w:rsidR="00226514" w:rsidRPr="001C797C" w:rsidRDefault="00226514" w:rsidP="00226514">
            <w:pPr>
              <w:pStyle w:val="BodyText"/>
              <w:jc w:val="center"/>
              <w:rPr>
                <w:sz w:val="20"/>
              </w:rPr>
            </w:pPr>
            <w:r w:rsidRPr="001C797C">
              <w:rPr>
                <w:sz w:val="20"/>
              </w:rPr>
              <w:t>EfficientNet</w:t>
            </w:r>
          </w:p>
        </w:tc>
        <w:tc>
          <w:tcPr>
            <w:tcW w:w="1440" w:type="dxa"/>
            <w:tcBorders>
              <w:top w:val="nil"/>
              <w:left w:val="nil"/>
              <w:bottom w:val="single" w:sz="4" w:space="0" w:color="auto"/>
              <w:right w:val="nil"/>
            </w:tcBorders>
            <w:shd w:val="clear" w:color="auto" w:fill="auto"/>
            <w:vAlign w:val="center"/>
          </w:tcPr>
          <w:p w14:paraId="2F62788F" w14:textId="77777777" w:rsidR="00226514" w:rsidRPr="00226514" w:rsidRDefault="00226514" w:rsidP="00226514">
            <w:pPr>
              <w:pStyle w:val="BodyText"/>
              <w:jc w:val="center"/>
              <w:rPr>
                <w:sz w:val="20"/>
              </w:rPr>
            </w:pPr>
            <w:r w:rsidRPr="00226514">
              <w:rPr>
                <w:sz w:val="20"/>
              </w:rPr>
              <w:t>90.71</w:t>
            </w:r>
          </w:p>
        </w:tc>
        <w:tc>
          <w:tcPr>
            <w:tcW w:w="1440" w:type="dxa"/>
            <w:tcBorders>
              <w:top w:val="nil"/>
              <w:left w:val="nil"/>
              <w:bottom w:val="single" w:sz="4" w:space="0" w:color="auto"/>
              <w:right w:val="nil"/>
            </w:tcBorders>
            <w:vAlign w:val="center"/>
          </w:tcPr>
          <w:p w14:paraId="6FB7D6B8" w14:textId="77777777" w:rsidR="00226514" w:rsidRPr="00226514" w:rsidRDefault="00226514" w:rsidP="00226514">
            <w:pPr>
              <w:pStyle w:val="BodyText"/>
              <w:jc w:val="center"/>
              <w:rPr>
                <w:sz w:val="20"/>
              </w:rPr>
            </w:pPr>
            <w:r w:rsidRPr="00226514">
              <w:rPr>
                <w:sz w:val="20"/>
              </w:rPr>
              <w:t>51.00</w:t>
            </w:r>
          </w:p>
        </w:tc>
        <w:tc>
          <w:tcPr>
            <w:tcW w:w="1440" w:type="dxa"/>
            <w:tcBorders>
              <w:top w:val="nil"/>
              <w:left w:val="nil"/>
              <w:bottom w:val="single" w:sz="4" w:space="0" w:color="auto"/>
              <w:right w:val="nil"/>
            </w:tcBorders>
            <w:vAlign w:val="center"/>
          </w:tcPr>
          <w:p w14:paraId="7AB549B3" w14:textId="77777777" w:rsidR="00226514" w:rsidRPr="00226514" w:rsidRDefault="00226514" w:rsidP="00226514">
            <w:pPr>
              <w:pStyle w:val="BodyText"/>
              <w:jc w:val="center"/>
              <w:rPr>
                <w:sz w:val="20"/>
              </w:rPr>
            </w:pPr>
            <w:r w:rsidRPr="00226514">
              <w:rPr>
                <w:sz w:val="20"/>
              </w:rPr>
              <w:t>51.26</w:t>
            </w:r>
          </w:p>
        </w:tc>
      </w:tr>
    </w:tbl>
    <w:p w14:paraId="080961F6" w14:textId="77777777" w:rsidR="001C797C" w:rsidRDefault="001C797C" w:rsidP="001C797C">
      <w:pPr>
        <w:pStyle w:val="MDPI31text"/>
        <w:ind w:left="0" w:firstLine="0"/>
      </w:pPr>
    </w:p>
    <w:p w14:paraId="6AFFC6B9" w14:textId="77777777" w:rsidR="008E0C42" w:rsidRDefault="008E0C42" w:rsidP="008E0C42">
      <w:pPr>
        <w:pStyle w:val="MDPI41tablecaption"/>
      </w:pPr>
      <w:r>
        <w:rPr>
          <w:b/>
        </w:rPr>
        <w:t>Table 3</w:t>
      </w:r>
      <w:r w:rsidRPr="00325902">
        <w:rPr>
          <w:b/>
        </w:rPr>
        <w:t>.</w:t>
      </w:r>
      <w:r w:rsidRPr="00325902">
        <w:t xml:space="preserve"> </w:t>
      </w:r>
      <w:r>
        <w:t>Accuracy values across architectures with a frozen pretrained encoder.</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14:paraId="647F7B3C" w14:textId="77777777" w:rsidTr="008E0C42">
        <w:trPr>
          <w:trHeight w:val="288"/>
        </w:trPr>
        <w:tc>
          <w:tcPr>
            <w:tcW w:w="1440" w:type="dxa"/>
            <w:tcBorders>
              <w:bottom w:val="single" w:sz="4" w:space="0" w:color="auto"/>
            </w:tcBorders>
            <w:shd w:val="clear" w:color="auto" w:fill="auto"/>
            <w:vAlign w:val="center"/>
          </w:tcPr>
          <w:p w14:paraId="7177956D" w14:textId="77777777" w:rsidR="008E0C42" w:rsidRPr="007F7C8C"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14:paraId="13AC57EF" w14:textId="77777777" w:rsidR="008E0C42" w:rsidRPr="007F7C8C" w:rsidRDefault="008E0C42" w:rsidP="008E0C42">
            <w:pPr>
              <w:pStyle w:val="MDPI42tablebody"/>
              <w:spacing w:line="240" w:lineRule="auto"/>
              <w:rPr>
                <w:b/>
                <w:snapToGrid/>
              </w:rPr>
            </w:pPr>
            <w:r>
              <w:rPr>
                <w:b/>
                <w:snapToGrid/>
              </w:rPr>
              <w:t>Model</w:t>
            </w:r>
          </w:p>
        </w:tc>
        <w:tc>
          <w:tcPr>
            <w:tcW w:w="1440" w:type="dxa"/>
            <w:tcBorders>
              <w:bottom w:val="single" w:sz="4" w:space="0" w:color="auto"/>
            </w:tcBorders>
            <w:shd w:val="clear" w:color="auto" w:fill="auto"/>
            <w:vAlign w:val="center"/>
          </w:tcPr>
          <w:p w14:paraId="55B61D80" w14:textId="77777777" w:rsidR="008E0C42" w:rsidRPr="007F7C8C" w:rsidRDefault="008E0C42" w:rsidP="008E0C42">
            <w:pPr>
              <w:pStyle w:val="MDPI42tablebody"/>
              <w:spacing w:line="240" w:lineRule="auto"/>
              <w:rPr>
                <w:b/>
                <w:snapToGrid/>
              </w:rPr>
            </w:pPr>
            <w:r>
              <w:rPr>
                <w:b/>
                <w:snapToGrid/>
              </w:rPr>
              <w:t>Train</w:t>
            </w:r>
          </w:p>
        </w:tc>
        <w:tc>
          <w:tcPr>
            <w:tcW w:w="1440" w:type="dxa"/>
            <w:tcBorders>
              <w:bottom w:val="single" w:sz="4" w:space="0" w:color="auto"/>
            </w:tcBorders>
          </w:tcPr>
          <w:p w14:paraId="4696A1C0" w14:textId="77777777" w:rsidR="008E0C42" w:rsidRPr="007F7C8C" w:rsidRDefault="008E0C42" w:rsidP="008E0C42">
            <w:pPr>
              <w:pStyle w:val="MDPI42tablebody"/>
              <w:spacing w:line="240" w:lineRule="auto"/>
              <w:rPr>
                <w:b/>
                <w:snapToGrid/>
              </w:rPr>
            </w:pPr>
            <w:r>
              <w:rPr>
                <w:b/>
                <w:snapToGrid/>
              </w:rPr>
              <w:t>Validation</w:t>
            </w:r>
          </w:p>
        </w:tc>
        <w:tc>
          <w:tcPr>
            <w:tcW w:w="1440" w:type="dxa"/>
            <w:tcBorders>
              <w:bottom w:val="single" w:sz="4" w:space="0" w:color="auto"/>
            </w:tcBorders>
          </w:tcPr>
          <w:p w14:paraId="1BC80BF5" w14:textId="77777777" w:rsidR="008E0C42" w:rsidRPr="007F7C8C" w:rsidRDefault="008E0C42" w:rsidP="008E0C42">
            <w:pPr>
              <w:pStyle w:val="MDPI42tablebody"/>
              <w:spacing w:line="240" w:lineRule="auto"/>
              <w:rPr>
                <w:b/>
                <w:snapToGrid/>
              </w:rPr>
            </w:pPr>
            <w:r>
              <w:rPr>
                <w:b/>
                <w:snapToGrid/>
              </w:rPr>
              <w:t>Test</w:t>
            </w:r>
          </w:p>
        </w:tc>
      </w:tr>
      <w:tr w:rsidR="008E0C42" w:rsidRPr="00C35612" w14:paraId="335B93C1" w14:textId="77777777" w:rsidTr="008E0C42">
        <w:trPr>
          <w:trHeight w:val="288"/>
        </w:trPr>
        <w:tc>
          <w:tcPr>
            <w:tcW w:w="1440" w:type="dxa"/>
            <w:tcBorders>
              <w:top w:val="nil"/>
              <w:left w:val="nil"/>
              <w:bottom w:val="nil"/>
              <w:right w:val="nil"/>
            </w:tcBorders>
            <w:shd w:val="clear" w:color="auto" w:fill="auto"/>
            <w:vAlign w:val="center"/>
          </w:tcPr>
          <w:p w14:paraId="09A7A6B5"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7FB33588" w14:textId="77777777" w:rsidR="008E0C42" w:rsidRPr="008E0C42" w:rsidRDefault="008E0C42" w:rsidP="008E0C42">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14:paraId="1919A310" w14:textId="77777777" w:rsidR="008E0C42" w:rsidRPr="008E0C42" w:rsidRDefault="008E0C42" w:rsidP="008E0C42">
            <w:pPr>
              <w:pStyle w:val="BodyText"/>
              <w:jc w:val="center"/>
              <w:rPr>
                <w:sz w:val="20"/>
              </w:rPr>
            </w:pPr>
            <w:r w:rsidRPr="008E0C42">
              <w:rPr>
                <w:sz w:val="20"/>
              </w:rPr>
              <w:t>88.30</w:t>
            </w:r>
          </w:p>
        </w:tc>
        <w:tc>
          <w:tcPr>
            <w:tcW w:w="1440" w:type="dxa"/>
            <w:tcBorders>
              <w:top w:val="nil"/>
              <w:left w:val="nil"/>
              <w:bottom w:val="nil"/>
              <w:right w:val="nil"/>
            </w:tcBorders>
            <w:vAlign w:val="center"/>
          </w:tcPr>
          <w:p w14:paraId="07914BA5" w14:textId="77777777" w:rsidR="008E0C42" w:rsidRPr="008E0C42" w:rsidRDefault="008E0C42" w:rsidP="008E0C42">
            <w:pPr>
              <w:pStyle w:val="BodyText"/>
              <w:jc w:val="center"/>
              <w:rPr>
                <w:sz w:val="20"/>
              </w:rPr>
            </w:pPr>
            <w:r w:rsidRPr="008E0C42">
              <w:rPr>
                <w:sz w:val="20"/>
              </w:rPr>
              <w:t>96.67</w:t>
            </w:r>
          </w:p>
        </w:tc>
        <w:tc>
          <w:tcPr>
            <w:tcW w:w="1440" w:type="dxa"/>
            <w:tcBorders>
              <w:top w:val="nil"/>
              <w:left w:val="nil"/>
              <w:bottom w:val="nil"/>
              <w:right w:val="nil"/>
            </w:tcBorders>
            <w:vAlign w:val="center"/>
          </w:tcPr>
          <w:p w14:paraId="6C0FC092" w14:textId="77777777" w:rsidR="008E0C42" w:rsidRPr="008E0C42" w:rsidRDefault="008E0C42" w:rsidP="008E0C42">
            <w:pPr>
              <w:pStyle w:val="BodyText"/>
              <w:jc w:val="center"/>
              <w:rPr>
                <w:sz w:val="20"/>
              </w:rPr>
            </w:pPr>
            <w:r w:rsidRPr="008E0C42">
              <w:rPr>
                <w:sz w:val="20"/>
              </w:rPr>
              <w:t>97.66</w:t>
            </w:r>
          </w:p>
        </w:tc>
      </w:tr>
      <w:tr w:rsidR="008E0C42" w:rsidRPr="00C35612" w14:paraId="0DCD4E68" w14:textId="77777777" w:rsidTr="008E0C42">
        <w:trPr>
          <w:trHeight w:val="288"/>
        </w:trPr>
        <w:tc>
          <w:tcPr>
            <w:tcW w:w="1440" w:type="dxa"/>
            <w:tcBorders>
              <w:top w:val="nil"/>
              <w:left w:val="nil"/>
              <w:bottom w:val="nil"/>
              <w:right w:val="nil"/>
            </w:tcBorders>
            <w:shd w:val="clear" w:color="auto" w:fill="auto"/>
            <w:vAlign w:val="center"/>
          </w:tcPr>
          <w:p w14:paraId="5B40308C"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4893581B" w14:textId="77777777"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14:paraId="57A7D734" w14:textId="77777777" w:rsidR="008E0C42" w:rsidRPr="008E0C42" w:rsidRDefault="008E0C42" w:rsidP="008E0C42">
            <w:pPr>
              <w:pStyle w:val="BodyText"/>
              <w:jc w:val="center"/>
              <w:rPr>
                <w:sz w:val="20"/>
              </w:rPr>
            </w:pPr>
            <w:r w:rsidRPr="008E0C42">
              <w:rPr>
                <w:sz w:val="20"/>
              </w:rPr>
              <w:t>83.37</w:t>
            </w:r>
          </w:p>
        </w:tc>
        <w:tc>
          <w:tcPr>
            <w:tcW w:w="1440" w:type="dxa"/>
            <w:tcBorders>
              <w:top w:val="nil"/>
              <w:left w:val="nil"/>
              <w:bottom w:val="nil"/>
              <w:right w:val="nil"/>
            </w:tcBorders>
            <w:vAlign w:val="center"/>
          </w:tcPr>
          <w:p w14:paraId="5CF7C619" w14:textId="77777777" w:rsidR="008E0C42" w:rsidRPr="008E0C42" w:rsidRDefault="008E0C42" w:rsidP="008E0C42">
            <w:pPr>
              <w:pStyle w:val="BodyText"/>
              <w:jc w:val="center"/>
              <w:rPr>
                <w:b/>
                <w:bCs/>
                <w:sz w:val="20"/>
              </w:rPr>
            </w:pPr>
            <w:r w:rsidRPr="008E0C42">
              <w:rPr>
                <w:sz w:val="20"/>
              </w:rPr>
              <w:t>94.40</w:t>
            </w:r>
          </w:p>
        </w:tc>
        <w:tc>
          <w:tcPr>
            <w:tcW w:w="1440" w:type="dxa"/>
            <w:tcBorders>
              <w:top w:val="nil"/>
              <w:left w:val="nil"/>
              <w:bottom w:val="nil"/>
              <w:right w:val="nil"/>
            </w:tcBorders>
            <w:vAlign w:val="center"/>
          </w:tcPr>
          <w:p w14:paraId="28778F9D" w14:textId="77777777" w:rsidR="008E0C42" w:rsidRPr="008E0C42" w:rsidRDefault="008E0C42" w:rsidP="008E0C42">
            <w:pPr>
              <w:pStyle w:val="BodyText"/>
              <w:jc w:val="center"/>
              <w:rPr>
                <w:b/>
                <w:bCs/>
                <w:sz w:val="20"/>
              </w:rPr>
            </w:pPr>
            <w:r w:rsidRPr="008E0C42">
              <w:rPr>
                <w:sz w:val="20"/>
              </w:rPr>
              <w:t>95.26</w:t>
            </w:r>
          </w:p>
        </w:tc>
      </w:tr>
      <w:tr w:rsidR="008E0C42" w:rsidRPr="00C35612" w14:paraId="537B6DD8" w14:textId="77777777" w:rsidTr="008E0C42">
        <w:trPr>
          <w:trHeight w:val="288"/>
        </w:trPr>
        <w:tc>
          <w:tcPr>
            <w:tcW w:w="1440" w:type="dxa"/>
            <w:tcBorders>
              <w:top w:val="nil"/>
              <w:left w:val="nil"/>
              <w:bottom w:val="nil"/>
              <w:right w:val="nil"/>
            </w:tcBorders>
            <w:shd w:val="clear" w:color="auto" w:fill="auto"/>
            <w:vAlign w:val="center"/>
          </w:tcPr>
          <w:p w14:paraId="1845B37E"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450395BB" w14:textId="77777777"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14:paraId="3594002D" w14:textId="77777777" w:rsidR="008E0C42" w:rsidRPr="008E0C42" w:rsidRDefault="008E0C42" w:rsidP="008E0C42">
            <w:pPr>
              <w:pStyle w:val="BodyText"/>
              <w:jc w:val="center"/>
              <w:rPr>
                <w:sz w:val="20"/>
              </w:rPr>
            </w:pPr>
            <w:r w:rsidRPr="008E0C42">
              <w:rPr>
                <w:sz w:val="20"/>
              </w:rPr>
              <w:t>85.13</w:t>
            </w:r>
          </w:p>
        </w:tc>
        <w:tc>
          <w:tcPr>
            <w:tcW w:w="1440" w:type="dxa"/>
            <w:tcBorders>
              <w:top w:val="nil"/>
              <w:left w:val="nil"/>
              <w:bottom w:val="nil"/>
              <w:right w:val="nil"/>
            </w:tcBorders>
            <w:vAlign w:val="center"/>
          </w:tcPr>
          <w:p w14:paraId="09D77EA4" w14:textId="77777777" w:rsidR="008E0C42" w:rsidRPr="008E0C42" w:rsidRDefault="008E0C42" w:rsidP="008E0C42">
            <w:pPr>
              <w:pStyle w:val="BodyText"/>
              <w:jc w:val="center"/>
              <w:rPr>
                <w:sz w:val="20"/>
              </w:rPr>
            </w:pPr>
            <w:r w:rsidRPr="008E0C42">
              <w:rPr>
                <w:sz w:val="20"/>
              </w:rPr>
              <w:t>97.07</w:t>
            </w:r>
          </w:p>
        </w:tc>
        <w:tc>
          <w:tcPr>
            <w:tcW w:w="1440" w:type="dxa"/>
            <w:tcBorders>
              <w:top w:val="nil"/>
              <w:left w:val="nil"/>
              <w:bottom w:val="nil"/>
              <w:right w:val="nil"/>
            </w:tcBorders>
            <w:vAlign w:val="center"/>
          </w:tcPr>
          <w:p w14:paraId="2B220736" w14:textId="77777777" w:rsidR="008E0C42" w:rsidRPr="008E0C42" w:rsidRDefault="008E0C42" w:rsidP="008E0C42">
            <w:pPr>
              <w:pStyle w:val="BodyText"/>
              <w:jc w:val="center"/>
              <w:rPr>
                <w:sz w:val="20"/>
              </w:rPr>
            </w:pPr>
            <w:r w:rsidRPr="008E0C42">
              <w:rPr>
                <w:sz w:val="20"/>
              </w:rPr>
              <w:t>97.40</w:t>
            </w:r>
          </w:p>
        </w:tc>
      </w:tr>
      <w:tr w:rsidR="008E0C42" w:rsidRPr="00C35612" w14:paraId="4BFBE18D" w14:textId="77777777" w:rsidTr="008E0C42">
        <w:trPr>
          <w:trHeight w:val="288"/>
        </w:trPr>
        <w:tc>
          <w:tcPr>
            <w:tcW w:w="1440" w:type="dxa"/>
            <w:tcBorders>
              <w:top w:val="nil"/>
              <w:left w:val="nil"/>
              <w:bottom w:val="nil"/>
              <w:right w:val="nil"/>
            </w:tcBorders>
            <w:shd w:val="clear" w:color="auto" w:fill="auto"/>
            <w:vAlign w:val="center"/>
          </w:tcPr>
          <w:p w14:paraId="4131DF65"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3153FD0F" w14:textId="77777777"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14:paraId="7E1FFA58" w14:textId="77777777" w:rsidR="008E0C42" w:rsidRPr="008E0C42" w:rsidRDefault="008E0C42" w:rsidP="008E0C42">
            <w:pPr>
              <w:pStyle w:val="BodyText"/>
              <w:jc w:val="center"/>
              <w:rPr>
                <w:sz w:val="20"/>
              </w:rPr>
            </w:pPr>
            <w:r w:rsidRPr="008E0C42">
              <w:rPr>
                <w:sz w:val="20"/>
              </w:rPr>
              <w:t>86.69</w:t>
            </w:r>
          </w:p>
        </w:tc>
        <w:tc>
          <w:tcPr>
            <w:tcW w:w="1440" w:type="dxa"/>
            <w:tcBorders>
              <w:top w:val="nil"/>
              <w:left w:val="nil"/>
              <w:bottom w:val="nil"/>
              <w:right w:val="nil"/>
            </w:tcBorders>
            <w:vAlign w:val="center"/>
          </w:tcPr>
          <w:p w14:paraId="2BD3F044" w14:textId="77777777" w:rsidR="008E0C42" w:rsidRPr="008E0C42" w:rsidRDefault="008E0C42" w:rsidP="008E0C42">
            <w:pPr>
              <w:pStyle w:val="BodyText"/>
              <w:jc w:val="center"/>
              <w:rPr>
                <w:sz w:val="20"/>
              </w:rPr>
            </w:pPr>
            <w:r w:rsidRPr="008E0C42">
              <w:rPr>
                <w:sz w:val="20"/>
              </w:rPr>
              <w:t>94.53</w:t>
            </w:r>
          </w:p>
        </w:tc>
        <w:tc>
          <w:tcPr>
            <w:tcW w:w="1440" w:type="dxa"/>
            <w:tcBorders>
              <w:top w:val="nil"/>
              <w:left w:val="nil"/>
              <w:bottom w:val="nil"/>
              <w:right w:val="nil"/>
            </w:tcBorders>
            <w:vAlign w:val="center"/>
          </w:tcPr>
          <w:p w14:paraId="7CB52290" w14:textId="77777777" w:rsidR="008E0C42" w:rsidRPr="008E0C42" w:rsidRDefault="008E0C42" w:rsidP="008E0C42">
            <w:pPr>
              <w:pStyle w:val="BodyText"/>
              <w:jc w:val="center"/>
              <w:rPr>
                <w:sz w:val="20"/>
              </w:rPr>
            </w:pPr>
            <w:r w:rsidRPr="008E0C42">
              <w:rPr>
                <w:sz w:val="20"/>
              </w:rPr>
              <w:t>94.40</w:t>
            </w:r>
          </w:p>
        </w:tc>
      </w:tr>
      <w:tr w:rsidR="008E0C42" w:rsidRPr="00C35612" w14:paraId="494C7A60" w14:textId="77777777" w:rsidTr="008E0C42">
        <w:trPr>
          <w:trHeight w:val="288"/>
        </w:trPr>
        <w:tc>
          <w:tcPr>
            <w:tcW w:w="1440" w:type="dxa"/>
            <w:tcBorders>
              <w:top w:val="nil"/>
              <w:left w:val="nil"/>
              <w:bottom w:val="nil"/>
              <w:right w:val="nil"/>
            </w:tcBorders>
            <w:shd w:val="clear" w:color="auto" w:fill="auto"/>
            <w:vAlign w:val="center"/>
          </w:tcPr>
          <w:p w14:paraId="1908C627"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00A6772D" w14:textId="77777777" w:rsidR="008E0C42" w:rsidRPr="008E0C42" w:rsidRDefault="008E0C42" w:rsidP="008E0C42">
            <w:pPr>
              <w:pStyle w:val="BodyText"/>
              <w:jc w:val="center"/>
              <w:rPr>
                <w:sz w:val="20"/>
              </w:rPr>
            </w:pPr>
            <w:r w:rsidRPr="008E0C42">
              <w:rPr>
                <w:sz w:val="20"/>
              </w:rPr>
              <w:t>Xception</w:t>
            </w:r>
          </w:p>
        </w:tc>
        <w:tc>
          <w:tcPr>
            <w:tcW w:w="1440" w:type="dxa"/>
            <w:tcBorders>
              <w:top w:val="nil"/>
              <w:left w:val="nil"/>
              <w:bottom w:val="nil"/>
              <w:right w:val="nil"/>
            </w:tcBorders>
            <w:shd w:val="clear" w:color="auto" w:fill="auto"/>
            <w:vAlign w:val="center"/>
          </w:tcPr>
          <w:p w14:paraId="0D36A4E2" w14:textId="77777777" w:rsidR="008E0C42" w:rsidRPr="008E0C42" w:rsidRDefault="008E0C42" w:rsidP="008E0C42">
            <w:pPr>
              <w:pStyle w:val="BodyText"/>
              <w:jc w:val="center"/>
              <w:rPr>
                <w:sz w:val="20"/>
              </w:rPr>
            </w:pPr>
            <w:r w:rsidRPr="008E0C42">
              <w:rPr>
                <w:sz w:val="20"/>
              </w:rPr>
              <w:t>91.21</w:t>
            </w:r>
          </w:p>
        </w:tc>
        <w:tc>
          <w:tcPr>
            <w:tcW w:w="1440" w:type="dxa"/>
            <w:tcBorders>
              <w:top w:val="nil"/>
              <w:left w:val="nil"/>
              <w:bottom w:val="nil"/>
              <w:right w:val="nil"/>
            </w:tcBorders>
            <w:vAlign w:val="center"/>
          </w:tcPr>
          <w:p w14:paraId="04603A0A" w14:textId="77777777" w:rsidR="008E0C42" w:rsidRPr="008E0C42" w:rsidRDefault="008E0C42" w:rsidP="008E0C42">
            <w:pPr>
              <w:pStyle w:val="BodyText"/>
              <w:jc w:val="center"/>
              <w:rPr>
                <w:b/>
                <w:bCs/>
                <w:sz w:val="20"/>
              </w:rPr>
            </w:pPr>
            <w:r w:rsidRPr="008E0C42">
              <w:rPr>
                <w:sz w:val="20"/>
              </w:rPr>
              <w:t>97.20</w:t>
            </w:r>
          </w:p>
        </w:tc>
        <w:tc>
          <w:tcPr>
            <w:tcW w:w="1440" w:type="dxa"/>
            <w:tcBorders>
              <w:top w:val="nil"/>
              <w:left w:val="nil"/>
              <w:bottom w:val="nil"/>
              <w:right w:val="nil"/>
            </w:tcBorders>
            <w:vAlign w:val="center"/>
          </w:tcPr>
          <w:p w14:paraId="7A9F38A1" w14:textId="77777777" w:rsidR="008E0C42" w:rsidRPr="008E0C42" w:rsidRDefault="008E0C42" w:rsidP="008E0C42">
            <w:pPr>
              <w:pStyle w:val="BodyText"/>
              <w:jc w:val="center"/>
              <w:rPr>
                <w:sz w:val="20"/>
              </w:rPr>
            </w:pPr>
            <w:r w:rsidRPr="008E0C42">
              <w:rPr>
                <w:sz w:val="20"/>
              </w:rPr>
              <w:t>96.26</w:t>
            </w:r>
          </w:p>
        </w:tc>
      </w:tr>
      <w:tr w:rsidR="008E0C42" w:rsidRPr="00C35612" w14:paraId="2BD5A676" w14:textId="77777777" w:rsidTr="008E0C42">
        <w:trPr>
          <w:trHeight w:val="288"/>
        </w:trPr>
        <w:tc>
          <w:tcPr>
            <w:tcW w:w="1440" w:type="dxa"/>
            <w:tcBorders>
              <w:top w:val="nil"/>
              <w:left w:val="nil"/>
              <w:bottom w:val="nil"/>
              <w:right w:val="nil"/>
            </w:tcBorders>
            <w:shd w:val="clear" w:color="auto" w:fill="auto"/>
            <w:vAlign w:val="center"/>
          </w:tcPr>
          <w:p w14:paraId="15FF9D1A"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0A3ABB53" w14:textId="77777777" w:rsidR="008E0C42" w:rsidRPr="008E0C42" w:rsidRDefault="008E0C42" w:rsidP="008E0C42">
            <w:pPr>
              <w:pStyle w:val="BodyText"/>
              <w:jc w:val="center"/>
              <w:rPr>
                <w:sz w:val="20"/>
              </w:rPr>
            </w:pPr>
            <w:r w:rsidRPr="008E0C42">
              <w:rPr>
                <w:sz w:val="20"/>
              </w:rPr>
              <w:t>DenseNet</w:t>
            </w:r>
          </w:p>
        </w:tc>
        <w:tc>
          <w:tcPr>
            <w:tcW w:w="1440" w:type="dxa"/>
            <w:tcBorders>
              <w:top w:val="nil"/>
              <w:left w:val="nil"/>
              <w:bottom w:val="nil"/>
              <w:right w:val="nil"/>
            </w:tcBorders>
            <w:shd w:val="clear" w:color="auto" w:fill="auto"/>
            <w:vAlign w:val="center"/>
          </w:tcPr>
          <w:p w14:paraId="0A312091" w14:textId="77777777" w:rsidR="008E0C42" w:rsidRPr="008E0C42" w:rsidRDefault="008E0C42" w:rsidP="008E0C42">
            <w:pPr>
              <w:pStyle w:val="BodyText"/>
              <w:jc w:val="center"/>
              <w:rPr>
                <w:sz w:val="20"/>
              </w:rPr>
            </w:pPr>
            <w:r w:rsidRPr="008E0C42">
              <w:rPr>
                <w:sz w:val="20"/>
              </w:rPr>
              <w:t>90.89</w:t>
            </w:r>
          </w:p>
        </w:tc>
        <w:tc>
          <w:tcPr>
            <w:tcW w:w="1440" w:type="dxa"/>
            <w:tcBorders>
              <w:top w:val="nil"/>
              <w:left w:val="nil"/>
              <w:bottom w:val="nil"/>
              <w:right w:val="nil"/>
            </w:tcBorders>
            <w:vAlign w:val="center"/>
          </w:tcPr>
          <w:p w14:paraId="19BB241C" w14:textId="77777777" w:rsidR="008E0C42" w:rsidRPr="008E0C42" w:rsidRDefault="008E0C42" w:rsidP="008E0C42">
            <w:pPr>
              <w:pStyle w:val="BodyText"/>
              <w:jc w:val="center"/>
              <w:rPr>
                <w:sz w:val="20"/>
              </w:rPr>
            </w:pPr>
            <w:r w:rsidRPr="008E0C42">
              <w:rPr>
                <w:sz w:val="20"/>
              </w:rPr>
              <w:t>97.00</w:t>
            </w:r>
          </w:p>
        </w:tc>
        <w:tc>
          <w:tcPr>
            <w:tcW w:w="1440" w:type="dxa"/>
            <w:tcBorders>
              <w:top w:val="nil"/>
              <w:left w:val="nil"/>
              <w:bottom w:val="nil"/>
              <w:right w:val="nil"/>
            </w:tcBorders>
            <w:vAlign w:val="center"/>
          </w:tcPr>
          <w:p w14:paraId="3B64F9F3" w14:textId="77777777" w:rsidR="008E0C42" w:rsidRPr="008E0C42" w:rsidRDefault="008E0C42" w:rsidP="008E0C42">
            <w:pPr>
              <w:pStyle w:val="BodyText"/>
              <w:jc w:val="center"/>
              <w:rPr>
                <w:sz w:val="20"/>
              </w:rPr>
            </w:pPr>
            <w:r w:rsidRPr="008E0C42">
              <w:rPr>
                <w:sz w:val="20"/>
              </w:rPr>
              <w:t>97.46</w:t>
            </w:r>
          </w:p>
        </w:tc>
      </w:tr>
      <w:tr w:rsidR="008E0C42" w:rsidRPr="00C35612" w14:paraId="65CADF8D" w14:textId="77777777" w:rsidTr="008E0C42">
        <w:trPr>
          <w:trHeight w:val="288"/>
        </w:trPr>
        <w:tc>
          <w:tcPr>
            <w:tcW w:w="1440" w:type="dxa"/>
            <w:tcBorders>
              <w:top w:val="nil"/>
              <w:left w:val="nil"/>
              <w:bottom w:val="nil"/>
              <w:right w:val="nil"/>
            </w:tcBorders>
            <w:shd w:val="clear" w:color="auto" w:fill="auto"/>
            <w:vAlign w:val="center"/>
          </w:tcPr>
          <w:p w14:paraId="3E5FC5C6"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7B330CA6" w14:textId="77777777" w:rsidR="008E0C42" w:rsidRPr="008E0C42" w:rsidRDefault="008E0C42" w:rsidP="008E0C42">
            <w:pPr>
              <w:pStyle w:val="BodyText"/>
              <w:jc w:val="center"/>
              <w:rPr>
                <w:sz w:val="20"/>
              </w:rPr>
            </w:pPr>
            <w:r w:rsidRPr="008E0C42">
              <w:rPr>
                <w:sz w:val="20"/>
              </w:rPr>
              <w:t>MobileNet</w:t>
            </w:r>
          </w:p>
        </w:tc>
        <w:tc>
          <w:tcPr>
            <w:tcW w:w="1440" w:type="dxa"/>
            <w:tcBorders>
              <w:top w:val="nil"/>
              <w:left w:val="nil"/>
              <w:bottom w:val="nil"/>
              <w:right w:val="nil"/>
            </w:tcBorders>
            <w:shd w:val="clear" w:color="auto" w:fill="auto"/>
            <w:vAlign w:val="center"/>
          </w:tcPr>
          <w:p w14:paraId="707946B2" w14:textId="77777777" w:rsidR="008E0C42" w:rsidRPr="008E0C42" w:rsidRDefault="008E0C42" w:rsidP="008E0C42">
            <w:pPr>
              <w:pStyle w:val="BodyText"/>
              <w:jc w:val="center"/>
              <w:rPr>
                <w:b/>
                <w:bCs/>
                <w:sz w:val="20"/>
              </w:rPr>
            </w:pPr>
            <w:r w:rsidRPr="008E0C42">
              <w:rPr>
                <w:b/>
                <w:bCs/>
                <w:sz w:val="20"/>
              </w:rPr>
              <w:t>91.59</w:t>
            </w:r>
          </w:p>
        </w:tc>
        <w:tc>
          <w:tcPr>
            <w:tcW w:w="1440" w:type="dxa"/>
            <w:tcBorders>
              <w:top w:val="nil"/>
              <w:left w:val="nil"/>
              <w:bottom w:val="nil"/>
              <w:right w:val="nil"/>
            </w:tcBorders>
            <w:vAlign w:val="center"/>
          </w:tcPr>
          <w:p w14:paraId="779A0762" w14:textId="77777777" w:rsidR="008E0C42" w:rsidRPr="008E0C42" w:rsidRDefault="008E0C42" w:rsidP="008E0C42">
            <w:pPr>
              <w:pStyle w:val="BodyText"/>
              <w:jc w:val="center"/>
              <w:rPr>
                <w:b/>
                <w:bCs/>
                <w:sz w:val="20"/>
              </w:rPr>
            </w:pPr>
            <w:r w:rsidRPr="008E0C42">
              <w:rPr>
                <w:b/>
                <w:bCs/>
                <w:sz w:val="20"/>
              </w:rPr>
              <w:t>98.07</w:t>
            </w:r>
          </w:p>
        </w:tc>
        <w:tc>
          <w:tcPr>
            <w:tcW w:w="1440" w:type="dxa"/>
            <w:tcBorders>
              <w:top w:val="nil"/>
              <w:left w:val="nil"/>
              <w:bottom w:val="nil"/>
              <w:right w:val="nil"/>
            </w:tcBorders>
            <w:vAlign w:val="center"/>
          </w:tcPr>
          <w:p w14:paraId="6B1A2A05" w14:textId="77777777" w:rsidR="008E0C42" w:rsidRPr="008E0C42" w:rsidRDefault="008E0C42" w:rsidP="008E0C42">
            <w:pPr>
              <w:pStyle w:val="BodyText"/>
              <w:jc w:val="center"/>
              <w:rPr>
                <w:b/>
                <w:bCs/>
                <w:sz w:val="20"/>
              </w:rPr>
            </w:pPr>
            <w:r w:rsidRPr="008E0C42">
              <w:rPr>
                <w:b/>
                <w:bCs/>
                <w:sz w:val="20"/>
              </w:rPr>
              <w:t>98.66</w:t>
            </w:r>
          </w:p>
        </w:tc>
      </w:tr>
      <w:tr w:rsidR="008E0C42" w:rsidRPr="00C35612" w14:paraId="36004697" w14:textId="77777777" w:rsidTr="008E0C42">
        <w:trPr>
          <w:trHeight w:val="288"/>
        </w:trPr>
        <w:tc>
          <w:tcPr>
            <w:tcW w:w="1440" w:type="dxa"/>
            <w:tcBorders>
              <w:top w:val="nil"/>
              <w:left w:val="nil"/>
              <w:bottom w:val="nil"/>
              <w:right w:val="nil"/>
            </w:tcBorders>
            <w:shd w:val="clear" w:color="auto" w:fill="auto"/>
            <w:vAlign w:val="center"/>
          </w:tcPr>
          <w:p w14:paraId="32EF070E" w14:textId="77777777" w:rsidR="008E0C42" w:rsidRPr="00F220D4" w:rsidRDefault="008E0C42" w:rsidP="008E0C42">
            <w:pPr>
              <w:pStyle w:val="MDPI42tablebody"/>
              <w:spacing w:line="240" w:lineRule="auto"/>
            </w:pPr>
            <w:r>
              <w:t>Spectrogram</w:t>
            </w:r>
          </w:p>
        </w:tc>
        <w:tc>
          <w:tcPr>
            <w:tcW w:w="1440" w:type="dxa"/>
            <w:tcBorders>
              <w:top w:val="nil"/>
              <w:left w:val="nil"/>
              <w:bottom w:val="nil"/>
              <w:right w:val="nil"/>
            </w:tcBorders>
            <w:shd w:val="clear" w:color="auto" w:fill="auto"/>
            <w:vAlign w:val="center"/>
          </w:tcPr>
          <w:p w14:paraId="16EE6DF8" w14:textId="77777777" w:rsidR="008E0C42" w:rsidRPr="008E0C42" w:rsidRDefault="008E0C42" w:rsidP="008E0C42">
            <w:pPr>
              <w:pStyle w:val="BodyText"/>
              <w:jc w:val="center"/>
              <w:rPr>
                <w:sz w:val="20"/>
              </w:rPr>
            </w:pPr>
            <w:r w:rsidRPr="008E0C42">
              <w:rPr>
                <w:sz w:val="20"/>
              </w:rPr>
              <w:t>EfficientNet</w:t>
            </w:r>
          </w:p>
        </w:tc>
        <w:tc>
          <w:tcPr>
            <w:tcW w:w="1440" w:type="dxa"/>
            <w:tcBorders>
              <w:top w:val="nil"/>
              <w:left w:val="nil"/>
              <w:bottom w:val="nil"/>
              <w:right w:val="nil"/>
            </w:tcBorders>
            <w:shd w:val="clear" w:color="auto" w:fill="auto"/>
            <w:vAlign w:val="center"/>
          </w:tcPr>
          <w:p w14:paraId="53FD7A51" w14:textId="77777777" w:rsidR="008E0C42" w:rsidRPr="008E0C42" w:rsidRDefault="008E0C42" w:rsidP="008E0C42">
            <w:pPr>
              <w:pStyle w:val="BodyText"/>
              <w:jc w:val="center"/>
              <w:rPr>
                <w:sz w:val="20"/>
              </w:rPr>
            </w:pPr>
            <w:r w:rsidRPr="008E0C42">
              <w:rPr>
                <w:sz w:val="20"/>
              </w:rPr>
              <w:t>50.74</w:t>
            </w:r>
          </w:p>
        </w:tc>
        <w:tc>
          <w:tcPr>
            <w:tcW w:w="1440" w:type="dxa"/>
            <w:tcBorders>
              <w:top w:val="nil"/>
              <w:left w:val="nil"/>
              <w:bottom w:val="nil"/>
              <w:right w:val="nil"/>
            </w:tcBorders>
            <w:vAlign w:val="center"/>
          </w:tcPr>
          <w:p w14:paraId="3E4A4A3F" w14:textId="77777777" w:rsidR="008E0C42" w:rsidRPr="008E0C42" w:rsidRDefault="008E0C42" w:rsidP="008E0C42">
            <w:pPr>
              <w:pStyle w:val="BodyText"/>
              <w:jc w:val="center"/>
              <w:rPr>
                <w:sz w:val="20"/>
              </w:rPr>
            </w:pPr>
            <w:r w:rsidRPr="008E0C42">
              <w:rPr>
                <w:sz w:val="20"/>
              </w:rPr>
              <w:t>50.00</w:t>
            </w:r>
          </w:p>
        </w:tc>
        <w:tc>
          <w:tcPr>
            <w:tcW w:w="1440" w:type="dxa"/>
            <w:tcBorders>
              <w:top w:val="nil"/>
              <w:left w:val="nil"/>
              <w:bottom w:val="nil"/>
              <w:right w:val="nil"/>
            </w:tcBorders>
            <w:vAlign w:val="center"/>
          </w:tcPr>
          <w:p w14:paraId="430F1E0A" w14:textId="77777777" w:rsidR="008E0C42" w:rsidRPr="008E0C42" w:rsidRDefault="008E0C42" w:rsidP="008E0C42">
            <w:pPr>
              <w:pStyle w:val="BodyText"/>
              <w:jc w:val="center"/>
              <w:rPr>
                <w:sz w:val="20"/>
              </w:rPr>
            </w:pPr>
            <w:r w:rsidRPr="008E0C42">
              <w:rPr>
                <w:sz w:val="20"/>
              </w:rPr>
              <w:t>50.00</w:t>
            </w:r>
          </w:p>
        </w:tc>
      </w:tr>
      <w:tr w:rsidR="008E0C42" w:rsidRPr="00C35612" w14:paraId="37FBD9BC" w14:textId="77777777" w:rsidTr="008E0C42">
        <w:trPr>
          <w:trHeight w:val="288"/>
        </w:trPr>
        <w:tc>
          <w:tcPr>
            <w:tcW w:w="1440" w:type="dxa"/>
            <w:tcBorders>
              <w:top w:val="nil"/>
              <w:left w:val="nil"/>
              <w:bottom w:val="nil"/>
              <w:right w:val="nil"/>
            </w:tcBorders>
            <w:shd w:val="clear" w:color="auto" w:fill="auto"/>
            <w:vAlign w:val="center"/>
          </w:tcPr>
          <w:p w14:paraId="43A0EA58"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0F4B037E" w14:textId="77777777" w:rsidR="008E0C42" w:rsidRPr="008E0C42" w:rsidRDefault="008E0C42" w:rsidP="008E0C42">
            <w:pPr>
              <w:pStyle w:val="BodyText"/>
              <w:jc w:val="center"/>
              <w:rPr>
                <w:sz w:val="20"/>
              </w:rPr>
            </w:pPr>
            <w:r w:rsidRPr="008E0C42">
              <w:rPr>
                <w:sz w:val="20"/>
              </w:rPr>
              <w:t>VGG16</w:t>
            </w:r>
          </w:p>
        </w:tc>
        <w:tc>
          <w:tcPr>
            <w:tcW w:w="1440" w:type="dxa"/>
            <w:tcBorders>
              <w:top w:val="nil"/>
              <w:left w:val="nil"/>
              <w:bottom w:val="nil"/>
              <w:right w:val="nil"/>
            </w:tcBorders>
            <w:shd w:val="clear" w:color="auto" w:fill="auto"/>
            <w:vAlign w:val="center"/>
          </w:tcPr>
          <w:p w14:paraId="4BD1C43A" w14:textId="77777777" w:rsidR="008E0C42" w:rsidRPr="008E0C42" w:rsidRDefault="008E0C42" w:rsidP="008E0C42">
            <w:pPr>
              <w:pStyle w:val="BodyText"/>
              <w:jc w:val="center"/>
              <w:rPr>
                <w:sz w:val="20"/>
              </w:rPr>
            </w:pPr>
            <w:r w:rsidRPr="008E0C42">
              <w:rPr>
                <w:sz w:val="20"/>
              </w:rPr>
              <w:t>81.81</w:t>
            </w:r>
          </w:p>
        </w:tc>
        <w:tc>
          <w:tcPr>
            <w:tcW w:w="1440" w:type="dxa"/>
            <w:tcBorders>
              <w:top w:val="nil"/>
              <w:left w:val="nil"/>
              <w:bottom w:val="nil"/>
              <w:right w:val="nil"/>
            </w:tcBorders>
            <w:vAlign w:val="center"/>
          </w:tcPr>
          <w:p w14:paraId="4961BB8A" w14:textId="77777777" w:rsidR="008E0C42" w:rsidRPr="008E0C42" w:rsidRDefault="008E0C42" w:rsidP="008E0C42">
            <w:pPr>
              <w:pStyle w:val="BodyText"/>
              <w:jc w:val="center"/>
              <w:rPr>
                <w:sz w:val="20"/>
              </w:rPr>
            </w:pPr>
            <w:r w:rsidRPr="008E0C42">
              <w:rPr>
                <w:sz w:val="20"/>
              </w:rPr>
              <w:t>88.80</w:t>
            </w:r>
          </w:p>
        </w:tc>
        <w:tc>
          <w:tcPr>
            <w:tcW w:w="1440" w:type="dxa"/>
            <w:tcBorders>
              <w:top w:val="nil"/>
              <w:left w:val="nil"/>
              <w:bottom w:val="nil"/>
              <w:right w:val="nil"/>
            </w:tcBorders>
            <w:vAlign w:val="center"/>
          </w:tcPr>
          <w:p w14:paraId="45646823" w14:textId="77777777" w:rsidR="008E0C42" w:rsidRPr="008E0C42" w:rsidRDefault="008E0C42" w:rsidP="008E0C42">
            <w:pPr>
              <w:pStyle w:val="BodyText"/>
              <w:jc w:val="center"/>
              <w:rPr>
                <w:sz w:val="20"/>
              </w:rPr>
            </w:pPr>
            <w:r w:rsidRPr="008E0C42">
              <w:rPr>
                <w:sz w:val="20"/>
              </w:rPr>
              <w:t>87.60</w:t>
            </w:r>
          </w:p>
        </w:tc>
      </w:tr>
      <w:tr w:rsidR="008E0C42" w:rsidRPr="00C35612" w14:paraId="5B450821" w14:textId="77777777" w:rsidTr="008E0C42">
        <w:trPr>
          <w:trHeight w:val="288"/>
        </w:trPr>
        <w:tc>
          <w:tcPr>
            <w:tcW w:w="1440" w:type="dxa"/>
            <w:tcBorders>
              <w:top w:val="nil"/>
              <w:left w:val="nil"/>
              <w:bottom w:val="nil"/>
              <w:right w:val="nil"/>
            </w:tcBorders>
            <w:shd w:val="clear" w:color="auto" w:fill="auto"/>
            <w:vAlign w:val="center"/>
          </w:tcPr>
          <w:p w14:paraId="53DCE507"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5C4B0E50" w14:textId="77777777" w:rsidR="008E0C42" w:rsidRPr="008E0C42" w:rsidRDefault="008E0C42" w:rsidP="008E0C42">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14:paraId="46710BEC" w14:textId="77777777" w:rsidR="008E0C42" w:rsidRPr="008E0C42" w:rsidRDefault="008E0C42" w:rsidP="008E0C42">
            <w:pPr>
              <w:pStyle w:val="BodyText"/>
              <w:jc w:val="center"/>
              <w:rPr>
                <w:sz w:val="20"/>
              </w:rPr>
            </w:pPr>
            <w:r w:rsidRPr="008E0C42">
              <w:rPr>
                <w:sz w:val="20"/>
              </w:rPr>
              <w:t>81.41</w:t>
            </w:r>
          </w:p>
        </w:tc>
        <w:tc>
          <w:tcPr>
            <w:tcW w:w="1440" w:type="dxa"/>
            <w:tcBorders>
              <w:top w:val="nil"/>
              <w:left w:val="nil"/>
              <w:bottom w:val="nil"/>
              <w:right w:val="nil"/>
            </w:tcBorders>
            <w:vAlign w:val="center"/>
          </w:tcPr>
          <w:p w14:paraId="79E3360C" w14:textId="77777777" w:rsidR="008E0C42" w:rsidRPr="008E0C42" w:rsidRDefault="008E0C42" w:rsidP="008E0C42">
            <w:pPr>
              <w:pStyle w:val="BodyText"/>
              <w:jc w:val="center"/>
              <w:rPr>
                <w:sz w:val="20"/>
              </w:rPr>
            </w:pPr>
            <w:r w:rsidRPr="008E0C42">
              <w:rPr>
                <w:sz w:val="20"/>
              </w:rPr>
              <w:t>85.67</w:t>
            </w:r>
          </w:p>
        </w:tc>
        <w:tc>
          <w:tcPr>
            <w:tcW w:w="1440" w:type="dxa"/>
            <w:tcBorders>
              <w:top w:val="nil"/>
              <w:left w:val="nil"/>
              <w:bottom w:val="nil"/>
              <w:right w:val="nil"/>
            </w:tcBorders>
            <w:vAlign w:val="center"/>
          </w:tcPr>
          <w:p w14:paraId="1C9D57FB" w14:textId="77777777" w:rsidR="008E0C42" w:rsidRPr="008E0C42" w:rsidRDefault="008E0C42" w:rsidP="008E0C42">
            <w:pPr>
              <w:pStyle w:val="BodyText"/>
              <w:jc w:val="center"/>
              <w:rPr>
                <w:sz w:val="20"/>
              </w:rPr>
            </w:pPr>
            <w:r w:rsidRPr="008E0C42">
              <w:rPr>
                <w:sz w:val="20"/>
              </w:rPr>
              <w:t>86.13</w:t>
            </w:r>
          </w:p>
        </w:tc>
      </w:tr>
      <w:tr w:rsidR="008E0C42" w:rsidRPr="00C35612" w14:paraId="211292E1" w14:textId="77777777" w:rsidTr="008E0C42">
        <w:trPr>
          <w:trHeight w:val="288"/>
        </w:trPr>
        <w:tc>
          <w:tcPr>
            <w:tcW w:w="1440" w:type="dxa"/>
            <w:tcBorders>
              <w:top w:val="nil"/>
              <w:left w:val="nil"/>
              <w:bottom w:val="nil"/>
              <w:right w:val="nil"/>
            </w:tcBorders>
            <w:shd w:val="clear" w:color="auto" w:fill="auto"/>
            <w:vAlign w:val="center"/>
          </w:tcPr>
          <w:p w14:paraId="0255D2ED"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31898805" w14:textId="77777777" w:rsidR="008E0C42" w:rsidRPr="008E0C42" w:rsidRDefault="008E0C42" w:rsidP="008E0C42">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14:paraId="0433EAF5" w14:textId="77777777" w:rsidR="008E0C42" w:rsidRPr="008E0C42" w:rsidRDefault="008E0C42" w:rsidP="008E0C42">
            <w:pPr>
              <w:pStyle w:val="BodyText"/>
              <w:jc w:val="center"/>
              <w:rPr>
                <w:sz w:val="20"/>
              </w:rPr>
            </w:pPr>
            <w:r w:rsidRPr="008E0C42">
              <w:rPr>
                <w:sz w:val="20"/>
              </w:rPr>
              <w:t>80.79</w:t>
            </w:r>
          </w:p>
        </w:tc>
        <w:tc>
          <w:tcPr>
            <w:tcW w:w="1440" w:type="dxa"/>
            <w:tcBorders>
              <w:top w:val="nil"/>
              <w:left w:val="nil"/>
              <w:bottom w:val="nil"/>
              <w:right w:val="nil"/>
            </w:tcBorders>
            <w:vAlign w:val="center"/>
          </w:tcPr>
          <w:p w14:paraId="56C979E4" w14:textId="77777777" w:rsidR="008E0C42" w:rsidRPr="008E0C42" w:rsidRDefault="008E0C42" w:rsidP="008E0C42">
            <w:pPr>
              <w:pStyle w:val="BodyText"/>
              <w:jc w:val="center"/>
              <w:rPr>
                <w:sz w:val="20"/>
              </w:rPr>
            </w:pPr>
            <w:r w:rsidRPr="008E0C42">
              <w:rPr>
                <w:sz w:val="20"/>
              </w:rPr>
              <w:t>88/13</w:t>
            </w:r>
          </w:p>
        </w:tc>
        <w:tc>
          <w:tcPr>
            <w:tcW w:w="1440" w:type="dxa"/>
            <w:tcBorders>
              <w:top w:val="nil"/>
              <w:left w:val="nil"/>
              <w:bottom w:val="nil"/>
              <w:right w:val="nil"/>
            </w:tcBorders>
            <w:vAlign w:val="center"/>
          </w:tcPr>
          <w:p w14:paraId="0A560536" w14:textId="77777777" w:rsidR="008E0C42" w:rsidRPr="008E0C42" w:rsidRDefault="008E0C42" w:rsidP="008E0C42">
            <w:pPr>
              <w:pStyle w:val="BodyText"/>
              <w:jc w:val="center"/>
              <w:rPr>
                <w:sz w:val="20"/>
              </w:rPr>
            </w:pPr>
            <w:r w:rsidRPr="008E0C42">
              <w:rPr>
                <w:sz w:val="20"/>
              </w:rPr>
              <w:t>89.27</w:t>
            </w:r>
          </w:p>
        </w:tc>
      </w:tr>
      <w:tr w:rsidR="008E0C42" w:rsidRPr="00C35612" w14:paraId="093DDD7C" w14:textId="77777777" w:rsidTr="008E0C42">
        <w:trPr>
          <w:trHeight w:val="288"/>
        </w:trPr>
        <w:tc>
          <w:tcPr>
            <w:tcW w:w="1440" w:type="dxa"/>
            <w:tcBorders>
              <w:top w:val="nil"/>
              <w:left w:val="nil"/>
              <w:bottom w:val="nil"/>
              <w:right w:val="nil"/>
            </w:tcBorders>
            <w:shd w:val="clear" w:color="auto" w:fill="auto"/>
            <w:vAlign w:val="center"/>
          </w:tcPr>
          <w:p w14:paraId="6099864C"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7CC1F32A" w14:textId="77777777" w:rsidR="008E0C42" w:rsidRPr="008E0C42" w:rsidRDefault="008E0C42" w:rsidP="008E0C42">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14:paraId="379A7F21" w14:textId="77777777" w:rsidR="008E0C42" w:rsidRPr="008E0C42" w:rsidRDefault="008E0C42" w:rsidP="008E0C42">
            <w:pPr>
              <w:pStyle w:val="BodyText"/>
              <w:jc w:val="center"/>
              <w:rPr>
                <w:sz w:val="20"/>
              </w:rPr>
            </w:pPr>
            <w:r w:rsidRPr="008E0C42">
              <w:rPr>
                <w:sz w:val="20"/>
              </w:rPr>
              <w:t>86.69</w:t>
            </w:r>
          </w:p>
        </w:tc>
        <w:tc>
          <w:tcPr>
            <w:tcW w:w="1440" w:type="dxa"/>
            <w:tcBorders>
              <w:top w:val="nil"/>
              <w:left w:val="nil"/>
              <w:bottom w:val="nil"/>
              <w:right w:val="nil"/>
            </w:tcBorders>
            <w:vAlign w:val="center"/>
          </w:tcPr>
          <w:p w14:paraId="3D0BEBFB" w14:textId="77777777" w:rsidR="008E0C42" w:rsidRPr="008E0C42" w:rsidRDefault="008E0C42" w:rsidP="008E0C42">
            <w:pPr>
              <w:pStyle w:val="BodyText"/>
              <w:jc w:val="center"/>
              <w:rPr>
                <w:sz w:val="20"/>
              </w:rPr>
            </w:pPr>
            <w:r w:rsidRPr="008E0C42">
              <w:rPr>
                <w:sz w:val="20"/>
              </w:rPr>
              <w:t>94.53</w:t>
            </w:r>
          </w:p>
        </w:tc>
        <w:tc>
          <w:tcPr>
            <w:tcW w:w="1440" w:type="dxa"/>
            <w:tcBorders>
              <w:top w:val="nil"/>
              <w:left w:val="nil"/>
              <w:bottom w:val="nil"/>
              <w:right w:val="nil"/>
            </w:tcBorders>
            <w:vAlign w:val="center"/>
          </w:tcPr>
          <w:p w14:paraId="0D68D19B" w14:textId="77777777" w:rsidR="008E0C42" w:rsidRPr="008E0C42" w:rsidRDefault="008E0C42" w:rsidP="008E0C42">
            <w:pPr>
              <w:pStyle w:val="BodyText"/>
              <w:jc w:val="center"/>
              <w:rPr>
                <w:sz w:val="20"/>
              </w:rPr>
            </w:pPr>
            <w:r w:rsidRPr="008E0C42">
              <w:rPr>
                <w:sz w:val="20"/>
              </w:rPr>
              <w:t>94.40</w:t>
            </w:r>
          </w:p>
        </w:tc>
      </w:tr>
      <w:tr w:rsidR="008E0C42" w:rsidRPr="00C35612" w14:paraId="79F8BB6F" w14:textId="77777777" w:rsidTr="008E0C42">
        <w:trPr>
          <w:trHeight w:val="288"/>
        </w:trPr>
        <w:tc>
          <w:tcPr>
            <w:tcW w:w="1440" w:type="dxa"/>
            <w:tcBorders>
              <w:top w:val="nil"/>
              <w:left w:val="nil"/>
              <w:bottom w:val="nil"/>
              <w:right w:val="nil"/>
            </w:tcBorders>
            <w:shd w:val="clear" w:color="auto" w:fill="auto"/>
            <w:vAlign w:val="center"/>
          </w:tcPr>
          <w:p w14:paraId="25669E0A"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6CC99DC0" w14:textId="77777777" w:rsidR="008E0C42" w:rsidRPr="008E0C42" w:rsidRDefault="008E0C42" w:rsidP="008E0C42">
            <w:pPr>
              <w:pStyle w:val="BodyText"/>
              <w:jc w:val="center"/>
              <w:rPr>
                <w:sz w:val="20"/>
              </w:rPr>
            </w:pPr>
            <w:r w:rsidRPr="008E0C42">
              <w:rPr>
                <w:sz w:val="20"/>
              </w:rPr>
              <w:t>Xception</w:t>
            </w:r>
          </w:p>
        </w:tc>
        <w:tc>
          <w:tcPr>
            <w:tcW w:w="1440" w:type="dxa"/>
            <w:tcBorders>
              <w:top w:val="nil"/>
              <w:left w:val="nil"/>
              <w:bottom w:val="nil"/>
              <w:right w:val="nil"/>
            </w:tcBorders>
            <w:shd w:val="clear" w:color="auto" w:fill="auto"/>
            <w:vAlign w:val="center"/>
          </w:tcPr>
          <w:p w14:paraId="0DB5D0D4" w14:textId="77777777" w:rsidR="008E0C42" w:rsidRPr="008E0C42" w:rsidRDefault="008E0C42" w:rsidP="008E0C42">
            <w:pPr>
              <w:pStyle w:val="BodyText"/>
              <w:jc w:val="center"/>
              <w:rPr>
                <w:sz w:val="20"/>
              </w:rPr>
            </w:pPr>
            <w:r w:rsidRPr="008E0C42">
              <w:rPr>
                <w:sz w:val="20"/>
              </w:rPr>
              <w:t>87.73</w:t>
            </w:r>
          </w:p>
        </w:tc>
        <w:tc>
          <w:tcPr>
            <w:tcW w:w="1440" w:type="dxa"/>
            <w:tcBorders>
              <w:top w:val="nil"/>
              <w:left w:val="nil"/>
              <w:bottom w:val="nil"/>
              <w:right w:val="nil"/>
            </w:tcBorders>
            <w:vAlign w:val="center"/>
          </w:tcPr>
          <w:p w14:paraId="13191515" w14:textId="77777777" w:rsidR="008E0C42" w:rsidRPr="008E0C42" w:rsidRDefault="008E0C42" w:rsidP="008E0C42">
            <w:pPr>
              <w:pStyle w:val="BodyText"/>
              <w:jc w:val="center"/>
              <w:rPr>
                <w:sz w:val="20"/>
              </w:rPr>
            </w:pPr>
            <w:r w:rsidRPr="008E0C42">
              <w:rPr>
                <w:sz w:val="20"/>
              </w:rPr>
              <w:t>93.27</w:t>
            </w:r>
          </w:p>
        </w:tc>
        <w:tc>
          <w:tcPr>
            <w:tcW w:w="1440" w:type="dxa"/>
            <w:tcBorders>
              <w:top w:val="nil"/>
              <w:left w:val="nil"/>
              <w:bottom w:val="nil"/>
              <w:right w:val="nil"/>
            </w:tcBorders>
            <w:vAlign w:val="center"/>
          </w:tcPr>
          <w:p w14:paraId="444A85B8" w14:textId="77777777" w:rsidR="008E0C42" w:rsidRPr="008E0C42" w:rsidRDefault="008E0C42" w:rsidP="008E0C42">
            <w:pPr>
              <w:pStyle w:val="BodyText"/>
              <w:jc w:val="center"/>
              <w:rPr>
                <w:sz w:val="20"/>
              </w:rPr>
            </w:pPr>
            <w:r w:rsidRPr="008E0C42">
              <w:rPr>
                <w:sz w:val="20"/>
              </w:rPr>
              <w:t>92.40</w:t>
            </w:r>
          </w:p>
        </w:tc>
      </w:tr>
      <w:tr w:rsidR="008E0C42" w:rsidRPr="00C35612" w14:paraId="42B839B4" w14:textId="77777777" w:rsidTr="008E0C42">
        <w:trPr>
          <w:trHeight w:val="288"/>
        </w:trPr>
        <w:tc>
          <w:tcPr>
            <w:tcW w:w="1440" w:type="dxa"/>
            <w:tcBorders>
              <w:top w:val="nil"/>
              <w:left w:val="nil"/>
              <w:bottom w:val="nil"/>
              <w:right w:val="nil"/>
            </w:tcBorders>
            <w:shd w:val="clear" w:color="auto" w:fill="auto"/>
            <w:vAlign w:val="center"/>
          </w:tcPr>
          <w:p w14:paraId="563B7820"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427C458E" w14:textId="77777777" w:rsidR="008E0C42" w:rsidRPr="008E0C42" w:rsidRDefault="008E0C42" w:rsidP="008E0C42">
            <w:pPr>
              <w:pStyle w:val="BodyText"/>
              <w:jc w:val="center"/>
              <w:rPr>
                <w:sz w:val="20"/>
              </w:rPr>
            </w:pPr>
            <w:r w:rsidRPr="008E0C42">
              <w:rPr>
                <w:sz w:val="20"/>
              </w:rPr>
              <w:t>DenseNet</w:t>
            </w:r>
          </w:p>
        </w:tc>
        <w:tc>
          <w:tcPr>
            <w:tcW w:w="1440" w:type="dxa"/>
            <w:tcBorders>
              <w:top w:val="nil"/>
              <w:left w:val="nil"/>
              <w:bottom w:val="nil"/>
              <w:right w:val="nil"/>
            </w:tcBorders>
            <w:shd w:val="clear" w:color="auto" w:fill="auto"/>
            <w:vAlign w:val="center"/>
          </w:tcPr>
          <w:p w14:paraId="348541F0" w14:textId="77777777" w:rsidR="008E0C42" w:rsidRPr="008E0C42" w:rsidRDefault="008E0C42" w:rsidP="008E0C42">
            <w:pPr>
              <w:pStyle w:val="BodyText"/>
              <w:jc w:val="center"/>
              <w:rPr>
                <w:sz w:val="20"/>
              </w:rPr>
            </w:pPr>
            <w:r w:rsidRPr="008E0C42">
              <w:rPr>
                <w:sz w:val="20"/>
              </w:rPr>
              <w:t>85.43</w:t>
            </w:r>
          </w:p>
        </w:tc>
        <w:tc>
          <w:tcPr>
            <w:tcW w:w="1440" w:type="dxa"/>
            <w:tcBorders>
              <w:top w:val="nil"/>
              <w:left w:val="nil"/>
              <w:bottom w:val="nil"/>
              <w:right w:val="nil"/>
            </w:tcBorders>
            <w:vAlign w:val="center"/>
          </w:tcPr>
          <w:p w14:paraId="773F567F" w14:textId="77777777" w:rsidR="008E0C42" w:rsidRPr="008E0C42" w:rsidRDefault="008E0C42" w:rsidP="008E0C42">
            <w:pPr>
              <w:pStyle w:val="BodyText"/>
              <w:jc w:val="center"/>
              <w:rPr>
                <w:sz w:val="20"/>
              </w:rPr>
            </w:pPr>
            <w:r w:rsidRPr="008E0C42">
              <w:rPr>
                <w:sz w:val="20"/>
              </w:rPr>
              <w:t>90.00</w:t>
            </w:r>
          </w:p>
        </w:tc>
        <w:tc>
          <w:tcPr>
            <w:tcW w:w="1440" w:type="dxa"/>
            <w:tcBorders>
              <w:top w:val="nil"/>
              <w:left w:val="nil"/>
              <w:bottom w:val="nil"/>
              <w:right w:val="nil"/>
            </w:tcBorders>
            <w:vAlign w:val="center"/>
          </w:tcPr>
          <w:p w14:paraId="53E63CD2" w14:textId="77777777" w:rsidR="008E0C42" w:rsidRPr="008E0C42" w:rsidRDefault="008E0C42" w:rsidP="008E0C42">
            <w:pPr>
              <w:pStyle w:val="BodyText"/>
              <w:jc w:val="center"/>
              <w:rPr>
                <w:sz w:val="20"/>
              </w:rPr>
            </w:pPr>
            <w:r w:rsidRPr="008E0C42">
              <w:rPr>
                <w:sz w:val="20"/>
              </w:rPr>
              <w:t>89.53</w:t>
            </w:r>
          </w:p>
        </w:tc>
      </w:tr>
      <w:tr w:rsidR="008E0C42" w:rsidRPr="00C35612" w14:paraId="2942024F" w14:textId="77777777" w:rsidTr="008E0C42">
        <w:trPr>
          <w:trHeight w:val="288"/>
        </w:trPr>
        <w:tc>
          <w:tcPr>
            <w:tcW w:w="1440" w:type="dxa"/>
            <w:tcBorders>
              <w:top w:val="nil"/>
              <w:left w:val="nil"/>
              <w:bottom w:val="nil"/>
              <w:right w:val="nil"/>
            </w:tcBorders>
            <w:shd w:val="clear" w:color="auto" w:fill="auto"/>
            <w:vAlign w:val="center"/>
          </w:tcPr>
          <w:p w14:paraId="308A7A12" w14:textId="77777777" w:rsidR="008E0C42" w:rsidRPr="00F220D4" w:rsidRDefault="008E0C42" w:rsidP="008E0C42">
            <w:pPr>
              <w:pStyle w:val="MDPI42tablebody"/>
              <w:spacing w:line="240" w:lineRule="auto"/>
            </w:pPr>
            <w:r>
              <w:t>MFCC</w:t>
            </w:r>
          </w:p>
        </w:tc>
        <w:tc>
          <w:tcPr>
            <w:tcW w:w="1440" w:type="dxa"/>
            <w:tcBorders>
              <w:top w:val="nil"/>
              <w:left w:val="nil"/>
              <w:bottom w:val="nil"/>
              <w:right w:val="nil"/>
            </w:tcBorders>
            <w:shd w:val="clear" w:color="auto" w:fill="auto"/>
            <w:vAlign w:val="center"/>
          </w:tcPr>
          <w:p w14:paraId="4B79C98C" w14:textId="77777777" w:rsidR="008E0C42" w:rsidRPr="008E0C42" w:rsidRDefault="008E0C42" w:rsidP="008E0C42">
            <w:pPr>
              <w:pStyle w:val="BodyText"/>
              <w:jc w:val="center"/>
              <w:rPr>
                <w:sz w:val="20"/>
              </w:rPr>
            </w:pPr>
            <w:r w:rsidRPr="008E0C42">
              <w:rPr>
                <w:sz w:val="20"/>
              </w:rPr>
              <w:t>MobileNet</w:t>
            </w:r>
          </w:p>
        </w:tc>
        <w:tc>
          <w:tcPr>
            <w:tcW w:w="1440" w:type="dxa"/>
            <w:tcBorders>
              <w:top w:val="nil"/>
              <w:left w:val="nil"/>
              <w:bottom w:val="nil"/>
              <w:right w:val="nil"/>
            </w:tcBorders>
            <w:shd w:val="clear" w:color="auto" w:fill="auto"/>
            <w:vAlign w:val="center"/>
          </w:tcPr>
          <w:p w14:paraId="1A35E4DE" w14:textId="77777777" w:rsidR="008E0C42" w:rsidRPr="008E0C42" w:rsidRDefault="008E0C42" w:rsidP="008E0C42">
            <w:pPr>
              <w:pStyle w:val="BodyText"/>
              <w:jc w:val="center"/>
              <w:rPr>
                <w:b/>
                <w:bCs/>
                <w:sz w:val="20"/>
              </w:rPr>
            </w:pPr>
            <w:r w:rsidRPr="008E0C42">
              <w:rPr>
                <w:b/>
                <w:bCs/>
                <w:sz w:val="20"/>
              </w:rPr>
              <w:t>83.69</w:t>
            </w:r>
          </w:p>
        </w:tc>
        <w:tc>
          <w:tcPr>
            <w:tcW w:w="1440" w:type="dxa"/>
            <w:tcBorders>
              <w:top w:val="nil"/>
              <w:left w:val="nil"/>
              <w:bottom w:val="nil"/>
              <w:right w:val="nil"/>
            </w:tcBorders>
            <w:vAlign w:val="center"/>
          </w:tcPr>
          <w:p w14:paraId="2099C66F" w14:textId="77777777" w:rsidR="008E0C42" w:rsidRPr="008E0C42" w:rsidRDefault="008E0C42" w:rsidP="008E0C42">
            <w:pPr>
              <w:pStyle w:val="BodyText"/>
              <w:jc w:val="center"/>
              <w:rPr>
                <w:b/>
                <w:bCs/>
                <w:sz w:val="20"/>
              </w:rPr>
            </w:pPr>
            <w:r w:rsidRPr="008E0C42">
              <w:rPr>
                <w:b/>
                <w:bCs/>
                <w:sz w:val="20"/>
              </w:rPr>
              <w:t>95.73</w:t>
            </w:r>
          </w:p>
        </w:tc>
        <w:tc>
          <w:tcPr>
            <w:tcW w:w="1440" w:type="dxa"/>
            <w:tcBorders>
              <w:top w:val="nil"/>
              <w:left w:val="nil"/>
              <w:bottom w:val="nil"/>
              <w:right w:val="nil"/>
            </w:tcBorders>
            <w:vAlign w:val="center"/>
          </w:tcPr>
          <w:p w14:paraId="465E4320" w14:textId="77777777" w:rsidR="008E0C42" w:rsidRPr="008E0C42" w:rsidRDefault="008E0C42" w:rsidP="008E0C42">
            <w:pPr>
              <w:pStyle w:val="BodyText"/>
              <w:jc w:val="center"/>
              <w:rPr>
                <w:b/>
                <w:bCs/>
                <w:sz w:val="20"/>
              </w:rPr>
            </w:pPr>
            <w:r w:rsidRPr="008E0C42">
              <w:rPr>
                <w:b/>
                <w:bCs/>
                <w:sz w:val="20"/>
              </w:rPr>
              <w:t>94.47</w:t>
            </w:r>
          </w:p>
        </w:tc>
      </w:tr>
      <w:tr w:rsidR="008E0C42" w:rsidRPr="00C35612" w14:paraId="4E8AEBEA" w14:textId="77777777" w:rsidTr="008E0C42">
        <w:trPr>
          <w:trHeight w:val="288"/>
        </w:trPr>
        <w:tc>
          <w:tcPr>
            <w:tcW w:w="1440" w:type="dxa"/>
            <w:tcBorders>
              <w:top w:val="nil"/>
              <w:left w:val="nil"/>
              <w:bottom w:val="single" w:sz="4" w:space="0" w:color="auto"/>
              <w:right w:val="nil"/>
            </w:tcBorders>
            <w:shd w:val="clear" w:color="auto" w:fill="auto"/>
            <w:vAlign w:val="center"/>
          </w:tcPr>
          <w:p w14:paraId="645F68D0" w14:textId="77777777" w:rsidR="008E0C42" w:rsidRPr="00F220D4" w:rsidRDefault="008E0C42" w:rsidP="008E0C42">
            <w:pPr>
              <w:pStyle w:val="MDPI42tablebody"/>
              <w:spacing w:line="240" w:lineRule="auto"/>
            </w:pPr>
            <w:r>
              <w:t>MFCC</w:t>
            </w:r>
          </w:p>
        </w:tc>
        <w:tc>
          <w:tcPr>
            <w:tcW w:w="1440" w:type="dxa"/>
            <w:tcBorders>
              <w:top w:val="nil"/>
              <w:left w:val="nil"/>
              <w:bottom w:val="single" w:sz="4" w:space="0" w:color="auto"/>
              <w:right w:val="nil"/>
            </w:tcBorders>
            <w:shd w:val="clear" w:color="auto" w:fill="auto"/>
            <w:vAlign w:val="center"/>
          </w:tcPr>
          <w:p w14:paraId="3B44E4C8" w14:textId="77777777" w:rsidR="008E0C42" w:rsidRPr="008E0C42" w:rsidRDefault="008E0C42" w:rsidP="008E0C42">
            <w:pPr>
              <w:pStyle w:val="BodyText"/>
              <w:jc w:val="center"/>
              <w:rPr>
                <w:sz w:val="20"/>
              </w:rPr>
            </w:pPr>
            <w:r w:rsidRPr="008E0C42">
              <w:rPr>
                <w:sz w:val="20"/>
              </w:rPr>
              <w:t>EfficientNet</w:t>
            </w:r>
          </w:p>
        </w:tc>
        <w:tc>
          <w:tcPr>
            <w:tcW w:w="1440" w:type="dxa"/>
            <w:tcBorders>
              <w:top w:val="nil"/>
              <w:left w:val="nil"/>
              <w:bottom w:val="single" w:sz="4" w:space="0" w:color="auto"/>
              <w:right w:val="nil"/>
            </w:tcBorders>
            <w:shd w:val="clear" w:color="auto" w:fill="auto"/>
            <w:vAlign w:val="center"/>
          </w:tcPr>
          <w:p w14:paraId="5D0991BD" w14:textId="77777777" w:rsidR="008E0C42" w:rsidRPr="008E0C42" w:rsidRDefault="008E0C42" w:rsidP="008E0C42">
            <w:pPr>
              <w:pStyle w:val="BodyText"/>
              <w:jc w:val="center"/>
              <w:rPr>
                <w:sz w:val="20"/>
              </w:rPr>
            </w:pPr>
            <w:r w:rsidRPr="008E0C42">
              <w:rPr>
                <w:sz w:val="20"/>
              </w:rPr>
              <w:t>50.41</w:t>
            </w:r>
          </w:p>
        </w:tc>
        <w:tc>
          <w:tcPr>
            <w:tcW w:w="1440" w:type="dxa"/>
            <w:tcBorders>
              <w:top w:val="nil"/>
              <w:left w:val="nil"/>
              <w:bottom w:val="single" w:sz="4" w:space="0" w:color="auto"/>
              <w:right w:val="nil"/>
            </w:tcBorders>
            <w:vAlign w:val="center"/>
          </w:tcPr>
          <w:p w14:paraId="5328EBA2" w14:textId="77777777" w:rsidR="008E0C42" w:rsidRPr="008E0C42" w:rsidRDefault="008E0C42" w:rsidP="008E0C42">
            <w:pPr>
              <w:pStyle w:val="BodyText"/>
              <w:jc w:val="center"/>
              <w:rPr>
                <w:sz w:val="20"/>
              </w:rPr>
            </w:pPr>
            <w:r w:rsidRPr="008E0C42">
              <w:rPr>
                <w:sz w:val="20"/>
              </w:rPr>
              <w:t>50.00</w:t>
            </w:r>
          </w:p>
        </w:tc>
        <w:tc>
          <w:tcPr>
            <w:tcW w:w="1440" w:type="dxa"/>
            <w:tcBorders>
              <w:top w:val="nil"/>
              <w:left w:val="nil"/>
              <w:bottom w:val="single" w:sz="4" w:space="0" w:color="auto"/>
              <w:right w:val="nil"/>
            </w:tcBorders>
            <w:vAlign w:val="center"/>
          </w:tcPr>
          <w:p w14:paraId="63E475E0" w14:textId="77777777" w:rsidR="008E0C42" w:rsidRPr="008E0C42" w:rsidRDefault="008E0C42" w:rsidP="008E0C42">
            <w:pPr>
              <w:pStyle w:val="BodyText"/>
              <w:jc w:val="center"/>
              <w:rPr>
                <w:sz w:val="20"/>
              </w:rPr>
            </w:pPr>
            <w:r w:rsidRPr="008E0C42">
              <w:rPr>
                <w:sz w:val="20"/>
              </w:rPr>
              <w:t>50.00</w:t>
            </w:r>
          </w:p>
        </w:tc>
      </w:tr>
    </w:tbl>
    <w:p w14:paraId="42894C2B" w14:textId="77777777" w:rsidR="008E0C42" w:rsidRDefault="008E0C42" w:rsidP="001C797C">
      <w:pPr>
        <w:pStyle w:val="MDPI31text"/>
        <w:ind w:left="0" w:firstLine="0"/>
      </w:pPr>
    </w:p>
    <w:p w14:paraId="283BF77F" w14:textId="77777777" w:rsidR="008E0C42" w:rsidRDefault="008E0C42" w:rsidP="008E0C42">
      <w:pPr>
        <w:pStyle w:val="MDPI41tablecaption"/>
      </w:pPr>
      <w:r>
        <w:rPr>
          <w:b/>
        </w:rPr>
        <w:t>Table 4</w:t>
      </w:r>
      <w:r w:rsidRPr="00325902">
        <w:rPr>
          <w:b/>
        </w:rPr>
        <w:t>.</w:t>
      </w:r>
      <w:r w:rsidRPr="00325902">
        <w:t xml:space="preserve"> </w:t>
      </w:r>
      <w:r>
        <w:t>F1-Score values for the testing data across architectures.</w:t>
      </w:r>
    </w:p>
    <w:tbl>
      <w:tblPr>
        <w:tblW w:w="7200"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1440"/>
        <w:gridCol w:w="1440"/>
        <w:gridCol w:w="1440"/>
        <w:gridCol w:w="1440"/>
        <w:gridCol w:w="1440"/>
      </w:tblGrid>
      <w:tr w:rsidR="008E0C42" w:rsidRPr="00C35612" w14:paraId="716603B1" w14:textId="77777777" w:rsidTr="008E0C42">
        <w:trPr>
          <w:trHeight w:val="288"/>
        </w:trPr>
        <w:tc>
          <w:tcPr>
            <w:tcW w:w="1440" w:type="dxa"/>
            <w:tcBorders>
              <w:bottom w:val="single" w:sz="4" w:space="0" w:color="auto"/>
            </w:tcBorders>
            <w:shd w:val="clear" w:color="auto" w:fill="auto"/>
            <w:vAlign w:val="center"/>
          </w:tcPr>
          <w:p w14:paraId="1F928FDE" w14:textId="77777777" w:rsidR="008E0C42" w:rsidRDefault="008E0C42" w:rsidP="008E0C42">
            <w:pPr>
              <w:pStyle w:val="MDPI42tablebody"/>
              <w:spacing w:line="240" w:lineRule="auto"/>
              <w:rPr>
                <w:b/>
                <w:snapToGrid/>
              </w:rPr>
            </w:pPr>
            <w:r>
              <w:rPr>
                <w:b/>
                <w:snapToGrid/>
              </w:rPr>
              <w:t>Features</w:t>
            </w:r>
          </w:p>
        </w:tc>
        <w:tc>
          <w:tcPr>
            <w:tcW w:w="1440" w:type="dxa"/>
            <w:tcBorders>
              <w:bottom w:val="single" w:sz="4" w:space="0" w:color="auto"/>
            </w:tcBorders>
            <w:shd w:val="clear" w:color="auto" w:fill="auto"/>
            <w:vAlign w:val="center"/>
          </w:tcPr>
          <w:p w14:paraId="54A5EB20" w14:textId="77777777" w:rsidR="008E0C42" w:rsidRDefault="00D2576D" w:rsidP="008E0C42">
            <w:pPr>
              <w:pStyle w:val="MDPI42tablebody"/>
              <w:spacing w:line="240" w:lineRule="auto"/>
              <w:rPr>
                <w:b/>
                <w:snapToGrid/>
              </w:rPr>
            </w:pPr>
            <w:r>
              <w:rPr>
                <w:b/>
                <w:snapToGrid/>
              </w:rPr>
              <w:t>Spectrogram</w:t>
            </w:r>
          </w:p>
        </w:tc>
        <w:tc>
          <w:tcPr>
            <w:tcW w:w="1440" w:type="dxa"/>
            <w:tcBorders>
              <w:bottom w:val="single" w:sz="4" w:space="0" w:color="auto"/>
            </w:tcBorders>
            <w:shd w:val="clear" w:color="auto" w:fill="auto"/>
            <w:vAlign w:val="center"/>
          </w:tcPr>
          <w:p w14:paraId="7C39FC4B" w14:textId="77777777" w:rsidR="008E0C42" w:rsidRDefault="00D2576D" w:rsidP="008E0C42">
            <w:pPr>
              <w:pStyle w:val="MDPI42tablebody"/>
              <w:spacing w:line="240" w:lineRule="auto"/>
              <w:rPr>
                <w:b/>
                <w:snapToGrid/>
              </w:rPr>
            </w:pPr>
            <w:r>
              <w:rPr>
                <w:b/>
                <w:snapToGrid/>
              </w:rPr>
              <w:t>Spectrogram</w:t>
            </w:r>
          </w:p>
        </w:tc>
        <w:tc>
          <w:tcPr>
            <w:tcW w:w="1440" w:type="dxa"/>
            <w:tcBorders>
              <w:bottom w:val="single" w:sz="4" w:space="0" w:color="auto"/>
            </w:tcBorders>
          </w:tcPr>
          <w:p w14:paraId="5790C8FF" w14:textId="77777777" w:rsidR="008E0C42" w:rsidRDefault="00D2576D" w:rsidP="008E0C42">
            <w:pPr>
              <w:pStyle w:val="MDPI42tablebody"/>
              <w:spacing w:line="240" w:lineRule="auto"/>
              <w:rPr>
                <w:b/>
                <w:snapToGrid/>
              </w:rPr>
            </w:pPr>
            <w:r>
              <w:rPr>
                <w:b/>
                <w:snapToGrid/>
              </w:rPr>
              <w:t>MFCC</w:t>
            </w:r>
          </w:p>
        </w:tc>
        <w:tc>
          <w:tcPr>
            <w:tcW w:w="1440" w:type="dxa"/>
            <w:tcBorders>
              <w:bottom w:val="single" w:sz="4" w:space="0" w:color="auto"/>
            </w:tcBorders>
          </w:tcPr>
          <w:p w14:paraId="687BD34C" w14:textId="77777777" w:rsidR="008E0C42" w:rsidRDefault="00D2576D" w:rsidP="008E0C42">
            <w:pPr>
              <w:pStyle w:val="MDPI42tablebody"/>
              <w:spacing w:line="240" w:lineRule="auto"/>
              <w:rPr>
                <w:b/>
                <w:snapToGrid/>
              </w:rPr>
            </w:pPr>
            <w:r>
              <w:rPr>
                <w:b/>
                <w:snapToGrid/>
              </w:rPr>
              <w:t>MFCC</w:t>
            </w:r>
          </w:p>
        </w:tc>
      </w:tr>
      <w:tr w:rsidR="008E0C42" w:rsidRPr="00C35612" w14:paraId="62DCEF88" w14:textId="77777777" w:rsidTr="008E0C42">
        <w:trPr>
          <w:trHeight w:val="288"/>
        </w:trPr>
        <w:tc>
          <w:tcPr>
            <w:tcW w:w="1440" w:type="dxa"/>
            <w:tcBorders>
              <w:bottom w:val="single" w:sz="4" w:space="0" w:color="auto"/>
            </w:tcBorders>
            <w:shd w:val="clear" w:color="auto" w:fill="auto"/>
            <w:vAlign w:val="center"/>
          </w:tcPr>
          <w:p w14:paraId="71A88B85" w14:textId="77777777" w:rsidR="008E0C42" w:rsidRDefault="008E0C42" w:rsidP="008E0C42">
            <w:pPr>
              <w:pStyle w:val="MDPI42tablebody"/>
              <w:spacing w:line="240" w:lineRule="auto"/>
              <w:rPr>
                <w:b/>
                <w:snapToGrid/>
              </w:rPr>
            </w:pPr>
            <w:r>
              <w:rPr>
                <w:b/>
                <w:snapToGrid/>
              </w:rPr>
              <w:lastRenderedPageBreak/>
              <w:t>Models</w:t>
            </w:r>
          </w:p>
        </w:tc>
        <w:tc>
          <w:tcPr>
            <w:tcW w:w="1440" w:type="dxa"/>
            <w:tcBorders>
              <w:bottom w:val="single" w:sz="4" w:space="0" w:color="auto"/>
            </w:tcBorders>
            <w:shd w:val="clear" w:color="auto" w:fill="auto"/>
            <w:vAlign w:val="center"/>
          </w:tcPr>
          <w:p w14:paraId="69FD4EA5" w14:textId="77777777" w:rsidR="008E0C42" w:rsidRDefault="00D2576D" w:rsidP="008E0C42">
            <w:pPr>
              <w:pStyle w:val="MDPI42tablebody"/>
              <w:spacing w:line="240" w:lineRule="auto"/>
              <w:rPr>
                <w:b/>
                <w:snapToGrid/>
              </w:rPr>
            </w:pPr>
            <w:r>
              <w:rPr>
                <w:b/>
                <w:snapToGrid/>
              </w:rPr>
              <w:t>Non-frozen</w:t>
            </w:r>
          </w:p>
        </w:tc>
        <w:tc>
          <w:tcPr>
            <w:tcW w:w="1440" w:type="dxa"/>
            <w:tcBorders>
              <w:bottom w:val="single" w:sz="4" w:space="0" w:color="auto"/>
            </w:tcBorders>
            <w:shd w:val="clear" w:color="auto" w:fill="auto"/>
            <w:vAlign w:val="center"/>
          </w:tcPr>
          <w:p w14:paraId="35BF0E59" w14:textId="77777777" w:rsidR="008E0C42" w:rsidRDefault="00D2576D" w:rsidP="008E0C42">
            <w:pPr>
              <w:pStyle w:val="MDPI42tablebody"/>
              <w:spacing w:line="240" w:lineRule="auto"/>
              <w:rPr>
                <w:b/>
                <w:snapToGrid/>
              </w:rPr>
            </w:pPr>
            <w:r>
              <w:rPr>
                <w:b/>
                <w:snapToGrid/>
              </w:rPr>
              <w:t>Frozen</w:t>
            </w:r>
          </w:p>
        </w:tc>
        <w:tc>
          <w:tcPr>
            <w:tcW w:w="1440" w:type="dxa"/>
            <w:tcBorders>
              <w:bottom w:val="single" w:sz="4" w:space="0" w:color="auto"/>
            </w:tcBorders>
          </w:tcPr>
          <w:p w14:paraId="7D963037" w14:textId="77777777" w:rsidR="008E0C42" w:rsidRDefault="00D2576D" w:rsidP="008E0C42">
            <w:pPr>
              <w:pStyle w:val="MDPI42tablebody"/>
              <w:spacing w:line="240" w:lineRule="auto"/>
              <w:rPr>
                <w:b/>
                <w:snapToGrid/>
              </w:rPr>
            </w:pPr>
            <w:r>
              <w:rPr>
                <w:b/>
                <w:snapToGrid/>
              </w:rPr>
              <w:t>Non-frozen</w:t>
            </w:r>
          </w:p>
        </w:tc>
        <w:tc>
          <w:tcPr>
            <w:tcW w:w="1440" w:type="dxa"/>
            <w:tcBorders>
              <w:bottom w:val="single" w:sz="4" w:space="0" w:color="auto"/>
            </w:tcBorders>
          </w:tcPr>
          <w:p w14:paraId="05C49D8D" w14:textId="77777777" w:rsidR="008E0C42" w:rsidRDefault="00D2576D" w:rsidP="008E0C42">
            <w:pPr>
              <w:pStyle w:val="MDPI42tablebody"/>
              <w:spacing w:line="240" w:lineRule="auto"/>
              <w:rPr>
                <w:b/>
                <w:snapToGrid/>
              </w:rPr>
            </w:pPr>
            <w:r>
              <w:rPr>
                <w:b/>
                <w:snapToGrid/>
              </w:rPr>
              <w:t>Frozen</w:t>
            </w:r>
          </w:p>
        </w:tc>
      </w:tr>
      <w:tr w:rsidR="00D2576D" w:rsidRPr="00C35612" w14:paraId="635CA2C5" w14:textId="77777777" w:rsidTr="00D2576D">
        <w:trPr>
          <w:trHeight w:val="288"/>
        </w:trPr>
        <w:tc>
          <w:tcPr>
            <w:tcW w:w="1440" w:type="dxa"/>
            <w:tcBorders>
              <w:top w:val="single" w:sz="4" w:space="0" w:color="auto"/>
              <w:left w:val="nil"/>
              <w:bottom w:val="nil"/>
              <w:right w:val="nil"/>
            </w:tcBorders>
            <w:shd w:val="clear" w:color="auto" w:fill="auto"/>
            <w:vAlign w:val="center"/>
          </w:tcPr>
          <w:p w14:paraId="50DE0EEB" w14:textId="77777777" w:rsidR="00D2576D" w:rsidRPr="008E0C42" w:rsidRDefault="00D2576D" w:rsidP="00D2576D">
            <w:pPr>
              <w:pStyle w:val="BodyText"/>
              <w:jc w:val="center"/>
              <w:rPr>
                <w:sz w:val="20"/>
              </w:rPr>
            </w:pPr>
            <w:r w:rsidRPr="008E0C42">
              <w:rPr>
                <w:sz w:val="20"/>
              </w:rPr>
              <w:t>SVM</w:t>
            </w:r>
          </w:p>
        </w:tc>
        <w:tc>
          <w:tcPr>
            <w:tcW w:w="1440" w:type="dxa"/>
            <w:tcBorders>
              <w:top w:val="single" w:sz="4" w:space="0" w:color="auto"/>
              <w:left w:val="nil"/>
              <w:bottom w:val="nil"/>
              <w:right w:val="nil"/>
            </w:tcBorders>
            <w:shd w:val="clear" w:color="auto" w:fill="auto"/>
            <w:vAlign w:val="center"/>
          </w:tcPr>
          <w:p w14:paraId="71EF3764" w14:textId="77777777" w:rsidR="00D2576D" w:rsidRPr="00D2576D" w:rsidRDefault="00D2576D" w:rsidP="00D2576D">
            <w:pPr>
              <w:pStyle w:val="BodyText"/>
              <w:jc w:val="center"/>
              <w:rPr>
                <w:sz w:val="20"/>
              </w:rPr>
            </w:pPr>
            <w:r w:rsidRPr="00D2576D">
              <w:rPr>
                <w:sz w:val="20"/>
              </w:rPr>
              <w:t>91.96</w:t>
            </w:r>
          </w:p>
        </w:tc>
        <w:tc>
          <w:tcPr>
            <w:tcW w:w="1440" w:type="dxa"/>
            <w:tcBorders>
              <w:top w:val="single" w:sz="4" w:space="0" w:color="auto"/>
              <w:left w:val="nil"/>
              <w:bottom w:val="nil"/>
              <w:right w:val="nil"/>
            </w:tcBorders>
            <w:shd w:val="clear" w:color="auto" w:fill="auto"/>
            <w:vAlign w:val="center"/>
          </w:tcPr>
          <w:p w14:paraId="012CF85C" w14:textId="77777777" w:rsidR="00D2576D" w:rsidRPr="00D2576D" w:rsidRDefault="00D2576D" w:rsidP="00D2576D">
            <w:pPr>
              <w:pStyle w:val="BodyText"/>
              <w:jc w:val="center"/>
              <w:rPr>
                <w:sz w:val="20"/>
              </w:rPr>
            </w:pPr>
            <w:r>
              <w:rPr>
                <w:sz w:val="20"/>
              </w:rPr>
              <w:t>-</w:t>
            </w:r>
          </w:p>
        </w:tc>
        <w:tc>
          <w:tcPr>
            <w:tcW w:w="1440" w:type="dxa"/>
            <w:tcBorders>
              <w:top w:val="single" w:sz="4" w:space="0" w:color="auto"/>
              <w:left w:val="nil"/>
              <w:bottom w:val="nil"/>
              <w:right w:val="nil"/>
            </w:tcBorders>
            <w:vAlign w:val="center"/>
          </w:tcPr>
          <w:p w14:paraId="35408CCE" w14:textId="77777777" w:rsidR="00D2576D" w:rsidRPr="00D2576D" w:rsidRDefault="00D2576D" w:rsidP="00D2576D">
            <w:pPr>
              <w:pStyle w:val="BodyText"/>
              <w:jc w:val="center"/>
              <w:rPr>
                <w:sz w:val="20"/>
              </w:rPr>
            </w:pPr>
            <w:r w:rsidRPr="00D2576D">
              <w:rPr>
                <w:sz w:val="20"/>
              </w:rPr>
              <w:t>92.39</w:t>
            </w:r>
          </w:p>
        </w:tc>
        <w:tc>
          <w:tcPr>
            <w:tcW w:w="1440" w:type="dxa"/>
            <w:tcBorders>
              <w:top w:val="single" w:sz="4" w:space="0" w:color="auto"/>
              <w:left w:val="nil"/>
              <w:bottom w:val="nil"/>
              <w:right w:val="nil"/>
            </w:tcBorders>
            <w:vAlign w:val="center"/>
          </w:tcPr>
          <w:p w14:paraId="08669B33" w14:textId="77777777" w:rsidR="00D2576D" w:rsidRPr="00D2576D" w:rsidRDefault="00D2576D" w:rsidP="00D2576D">
            <w:pPr>
              <w:pStyle w:val="BodyText"/>
              <w:jc w:val="center"/>
              <w:rPr>
                <w:sz w:val="20"/>
              </w:rPr>
            </w:pPr>
            <w:r>
              <w:rPr>
                <w:sz w:val="20"/>
              </w:rPr>
              <w:t>-</w:t>
            </w:r>
          </w:p>
        </w:tc>
      </w:tr>
      <w:tr w:rsidR="00D2576D" w:rsidRPr="00C35612" w14:paraId="09B052EF" w14:textId="77777777" w:rsidTr="00D2576D">
        <w:trPr>
          <w:trHeight w:val="288"/>
        </w:trPr>
        <w:tc>
          <w:tcPr>
            <w:tcW w:w="1440" w:type="dxa"/>
            <w:tcBorders>
              <w:top w:val="nil"/>
              <w:left w:val="nil"/>
              <w:bottom w:val="nil"/>
              <w:right w:val="nil"/>
            </w:tcBorders>
            <w:shd w:val="clear" w:color="auto" w:fill="auto"/>
            <w:vAlign w:val="center"/>
          </w:tcPr>
          <w:p w14:paraId="73DD3A57" w14:textId="77777777" w:rsidR="00D2576D" w:rsidRPr="008E0C42" w:rsidRDefault="00D2576D" w:rsidP="00D2576D">
            <w:pPr>
              <w:pStyle w:val="BodyText"/>
              <w:jc w:val="center"/>
              <w:rPr>
                <w:sz w:val="20"/>
              </w:rPr>
            </w:pPr>
            <w:r w:rsidRPr="008E0C42">
              <w:rPr>
                <w:sz w:val="20"/>
              </w:rPr>
              <w:t>RF</w:t>
            </w:r>
          </w:p>
        </w:tc>
        <w:tc>
          <w:tcPr>
            <w:tcW w:w="1440" w:type="dxa"/>
            <w:tcBorders>
              <w:top w:val="nil"/>
              <w:left w:val="nil"/>
              <w:bottom w:val="nil"/>
              <w:right w:val="nil"/>
            </w:tcBorders>
            <w:shd w:val="clear" w:color="auto" w:fill="auto"/>
            <w:vAlign w:val="center"/>
          </w:tcPr>
          <w:p w14:paraId="09140ACD" w14:textId="77777777" w:rsidR="00D2576D" w:rsidRPr="00D2576D" w:rsidRDefault="00D2576D" w:rsidP="00D2576D">
            <w:pPr>
              <w:pStyle w:val="BodyText"/>
              <w:jc w:val="center"/>
              <w:rPr>
                <w:sz w:val="20"/>
              </w:rPr>
            </w:pPr>
            <w:r w:rsidRPr="00D2576D">
              <w:rPr>
                <w:sz w:val="20"/>
              </w:rPr>
              <w:t>96.80</w:t>
            </w:r>
          </w:p>
        </w:tc>
        <w:tc>
          <w:tcPr>
            <w:tcW w:w="1440" w:type="dxa"/>
            <w:tcBorders>
              <w:top w:val="nil"/>
              <w:left w:val="nil"/>
              <w:bottom w:val="nil"/>
              <w:right w:val="nil"/>
            </w:tcBorders>
            <w:shd w:val="clear" w:color="auto" w:fill="auto"/>
            <w:vAlign w:val="center"/>
          </w:tcPr>
          <w:p w14:paraId="60EF233A" w14:textId="77777777" w:rsidR="00D2576D" w:rsidRPr="00D2576D" w:rsidRDefault="00D2576D" w:rsidP="00D2576D">
            <w:pPr>
              <w:pStyle w:val="MDPI14history"/>
              <w:jc w:val="center"/>
              <w:rPr>
                <w:sz w:val="20"/>
              </w:rPr>
            </w:pPr>
            <w:r>
              <w:rPr>
                <w:sz w:val="20"/>
              </w:rPr>
              <w:t>-</w:t>
            </w:r>
          </w:p>
        </w:tc>
        <w:tc>
          <w:tcPr>
            <w:tcW w:w="1440" w:type="dxa"/>
            <w:tcBorders>
              <w:top w:val="nil"/>
              <w:left w:val="nil"/>
              <w:bottom w:val="nil"/>
              <w:right w:val="nil"/>
            </w:tcBorders>
            <w:vAlign w:val="center"/>
          </w:tcPr>
          <w:p w14:paraId="51275038" w14:textId="77777777" w:rsidR="00D2576D" w:rsidRPr="00D2576D" w:rsidRDefault="00D2576D" w:rsidP="00D2576D">
            <w:pPr>
              <w:pStyle w:val="BodyText"/>
              <w:jc w:val="center"/>
              <w:rPr>
                <w:sz w:val="20"/>
              </w:rPr>
            </w:pPr>
            <w:r w:rsidRPr="00D2576D">
              <w:rPr>
                <w:sz w:val="20"/>
              </w:rPr>
              <w:t>96.19</w:t>
            </w:r>
          </w:p>
        </w:tc>
        <w:tc>
          <w:tcPr>
            <w:tcW w:w="1440" w:type="dxa"/>
            <w:tcBorders>
              <w:top w:val="nil"/>
              <w:left w:val="nil"/>
              <w:bottom w:val="nil"/>
              <w:right w:val="nil"/>
            </w:tcBorders>
            <w:vAlign w:val="center"/>
          </w:tcPr>
          <w:p w14:paraId="6C3D609D" w14:textId="77777777" w:rsidR="00D2576D" w:rsidRPr="00D2576D" w:rsidRDefault="00D2576D" w:rsidP="00D2576D">
            <w:pPr>
              <w:pStyle w:val="BodyText"/>
              <w:jc w:val="center"/>
              <w:rPr>
                <w:sz w:val="20"/>
              </w:rPr>
            </w:pPr>
            <w:r>
              <w:rPr>
                <w:sz w:val="20"/>
              </w:rPr>
              <w:t>-</w:t>
            </w:r>
          </w:p>
        </w:tc>
      </w:tr>
      <w:tr w:rsidR="00D2576D" w:rsidRPr="00C35612" w14:paraId="65A84358" w14:textId="77777777" w:rsidTr="00D2576D">
        <w:trPr>
          <w:trHeight w:val="288"/>
        </w:trPr>
        <w:tc>
          <w:tcPr>
            <w:tcW w:w="1440" w:type="dxa"/>
            <w:tcBorders>
              <w:top w:val="nil"/>
              <w:left w:val="nil"/>
              <w:bottom w:val="nil"/>
              <w:right w:val="nil"/>
            </w:tcBorders>
            <w:shd w:val="clear" w:color="auto" w:fill="auto"/>
            <w:vAlign w:val="center"/>
          </w:tcPr>
          <w:p w14:paraId="4C6A63E1" w14:textId="77777777" w:rsidR="00D2576D" w:rsidRPr="008E0C42" w:rsidRDefault="00D2576D" w:rsidP="00D2576D">
            <w:pPr>
              <w:pStyle w:val="BodyText"/>
              <w:jc w:val="center"/>
              <w:rPr>
                <w:sz w:val="20"/>
              </w:rPr>
            </w:pPr>
            <w:r w:rsidRPr="008E0C42">
              <w:rPr>
                <w:sz w:val="20"/>
              </w:rPr>
              <w:t>CNN1</w:t>
            </w:r>
          </w:p>
        </w:tc>
        <w:tc>
          <w:tcPr>
            <w:tcW w:w="1440" w:type="dxa"/>
            <w:tcBorders>
              <w:top w:val="nil"/>
              <w:left w:val="nil"/>
              <w:bottom w:val="nil"/>
              <w:right w:val="nil"/>
            </w:tcBorders>
            <w:shd w:val="clear" w:color="auto" w:fill="auto"/>
            <w:vAlign w:val="center"/>
          </w:tcPr>
          <w:p w14:paraId="28868C67" w14:textId="77777777" w:rsidR="00D2576D" w:rsidRPr="00D2576D" w:rsidRDefault="00D2576D" w:rsidP="00D2576D">
            <w:pPr>
              <w:pStyle w:val="MDPI14history"/>
              <w:jc w:val="center"/>
              <w:rPr>
                <w:sz w:val="20"/>
              </w:rPr>
            </w:pPr>
            <w:r w:rsidRPr="00D2576D">
              <w:rPr>
                <w:sz w:val="20"/>
              </w:rPr>
              <w:t>96.30</w:t>
            </w:r>
          </w:p>
        </w:tc>
        <w:tc>
          <w:tcPr>
            <w:tcW w:w="1440" w:type="dxa"/>
            <w:tcBorders>
              <w:top w:val="nil"/>
              <w:left w:val="nil"/>
              <w:bottom w:val="nil"/>
              <w:right w:val="nil"/>
            </w:tcBorders>
            <w:shd w:val="clear" w:color="auto" w:fill="auto"/>
            <w:vAlign w:val="center"/>
          </w:tcPr>
          <w:p w14:paraId="4CC500D7" w14:textId="77777777" w:rsidR="00D2576D" w:rsidRPr="00D2576D" w:rsidRDefault="00D2576D" w:rsidP="00D2576D">
            <w:pPr>
              <w:pStyle w:val="MDPI14history"/>
              <w:jc w:val="center"/>
              <w:rPr>
                <w:sz w:val="20"/>
              </w:rPr>
            </w:pPr>
            <w:r>
              <w:rPr>
                <w:sz w:val="20"/>
              </w:rPr>
              <w:t>-</w:t>
            </w:r>
          </w:p>
        </w:tc>
        <w:tc>
          <w:tcPr>
            <w:tcW w:w="1440" w:type="dxa"/>
            <w:tcBorders>
              <w:top w:val="nil"/>
              <w:left w:val="nil"/>
              <w:bottom w:val="nil"/>
              <w:right w:val="nil"/>
            </w:tcBorders>
            <w:vAlign w:val="center"/>
          </w:tcPr>
          <w:p w14:paraId="3CBE2580" w14:textId="77777777" w:rsidR="00D2576D" w:rsidRPr="00D2576D" w:rsidRDefault="00D2576D" w:rsidP="00D2576D">
            <w:pPr>
              <w:pStyle w:val="BodyText"/>
              <w:jc w:val="center"/>
              <w:rPr>
                <w:sz w:val="20"/>
              </w:rPr>
            </w:pPr>
            <w:r w:rsidRPr="00D2576D">
              <w:rPr>
                <w:sz w:val="20"/>
              </w:rPr>
              <w:t>98.72</w:t>
            </w:r>
          </w:p>
        </w:tc>
        <w:tc>
          <w:tcPr>
            <w:tcW w:w="1440" w:type="dxa"/>
            <w:tcBorders>
              <w:top w:val="nil"/>
              <w:left w:val="nil"/>
              <w:bottom w:val="nil"/>
              <w:right w:val="nil"/>
            </w:tcBorders>
            <w:vAlign w:val="center"/>
          </w:tcPr>
          <w:p w14:paraId="65B180D4" w14:textId="77777777" w:rsidR="00D2576D" w:rsidRPr="00D2576D" w:rsidRDefault="00D2576D" w:rsidP="00D2576D">
            <w:pPr>
              <w:pStyle w:val="BodyText"/>
              <w:jc w:val="center"/>
              <w:rPr>
                <w:sz w:val="20"/>
              </w:rPr>
            </w:pPr>
            <w:r>
              <w:rPr>
                <w:sz w:val="20"/>
              </w:rPr>
              <w:t>-</w:t>
            </w:r>
          </w:p>
        </w:tc>
      </w:tr>
      <w:tr w:rsidR="00D2576D" w:rsidRPr="00C35612" w14:paraId="2101834A" w14:textId="77777777" w:rsidTr="00D2576D">
        <w:trPr>
          <w:trHeight w:val="288"/>
        </w:trPr>
        <w:tc>
          <w:tcPr>
            <w:tcW w:w="1440" w:type="dxa"/>
            <w:tcBorders>
              <w:top w:val="nil"/>
              <w:left w:val="nil"/>
              <w:bottom w:val="nil"/>
              <w:right w:val="nil"/>
            </w:tcBorders>
            <w:shd w:val="clear" w:color="auto" w:fill="auto"/>
            <w:vAlign w:val="center"/>
          </w:tcPr>
          <w:p w14:paraId="032C6A41" w14:textId="77777777" w:rsidR="00D2576D" w:rsidRPr="008E0C42" w:rsidRDefault="00D2576D" w:rsidP="00D2576D">
            <w:pPr>
              <w:pStyle w:val="BodyText"/>
              <w:jc w:val="center"/>
              <w:rPr>
                <w:sz w:val="20"/>
              </w:rPr>
            </w:pPr>
            <w:r w:rsidRPr="008E0C42">
              <w:rPr>
                <w:sz w:val="20"/>
              </w:rPr>
              <w:t>CNN3</w:t>
            </w:r>
          </w:p>
        </w:tc>
        <w:tc>
          <w:tcPr>
            <w:tcW w:w="1440" w:type="dxa"/>
            <w:tcBorders>
              <w:top w:val="nil"/>
              <w:left w:val="nil"/>
              <w:bottom w:val="nil"/>
              <w:right w:val="nil"/>
            </w:tcBorders>
            <w:shd w:val="clear" w:color="auto" w:fill="auto"/>
            <w:vAlign w:val="center"/>
          </w:tcPr>
          <w:p w14:paraId="59F4E693" w14:textId="77777777" w:rsidR="00D2576D" w:rsidRPr="00D2576D" w:rsidRDefault="00D2576D" w:rsidP="00D2576D">
            <w:pPr>
              <w:pStyle w:val="MDPI14history"/>
              <w:jc w:val="center"/>
              <w:rPr>
                <w:sz w:val="20"/>
              </w:rPr>
            </w:pPr>
            <w:r w:rsidRPr="00D2576D">
              <w:rPr>
                <w:sz w:val="20"/>
              </w:rPr>
              <w:t>96.30</w:t>
            </w:r>
          </w:p>
        </w:tc>
        <w:tc>
          <w:tcPr>
            <w:tcW w:w="1440" w:type="dxa"/>
            <w:tcBorders>
              <w:top w:val="nil"/>
              <w:left w:val="nil"/>
              <w:bottom w:val="nil"/>
              <w:right w:val="nil"/>
            </w:tcBorders>
            <w:shd w:val="clear" w:color="auto" w:fill="auto"/>
            <w:vAlign w:val="center"/>
          </w:tcPr>
          <w:p w14:paraId="233E80A1" w14:textId="77777777" w:rsidR="00D2576D" w:rsidRPr="00D2576D" w:rsidRDefault="00D2576D" w:rsidP="00D2576D">
            <w:pPr>
              <w:pStyle w:val="MDPI14history"/>
              <w:jc w:val="center"/>
              <w:rPr>
                <w:b/>
                <w:bCs/>
                <w:sz w:val="20"/>
              </w:rPr>
            </w:pPr>
            <w:r>
              <w:rPr>
                <w:sz w:val="20"/>
              </w:rPr>
              <w:t>-</w:t>
            </w:r>
          </w:p>
        </w:tc>
        <w:tc>
          <w:tcPr>
            <w:tcW w:w="1440" w:type="dxa"/>
            <w:tcBorders>
              <w:top w:val="nil"/>
              <w:left w:val="nil"/>
              <w:bottom w:val="nil"/>
              <w:right w:val="nil"/>
            </w:tcBorders>
            <w:vAlign w:val="center"/>
          </w:tcPr>
          <w:p w14:paraId="2FD96832" w14:textId="77777777" w:rsidR="00D2576D" w:rsidRPr="00D2576D" w:rsidRDefault="00D2576D" w:rsidP="00D2576D">
            <w:pPr>
              <w:pStyle w:val="BodyText"/>
              <w:jc w:val="center"/>
              <w:rPr>
                <w:sz w:val="20"/>
              </w:rPr>
            </w:pPr>
            <w:r w:rsidRPr="00D2576D">
              <w:rPr>
                <w:b/>
                <w:bCs/>
                <w:sz w:val="20"/>
              </w:rPr>
              <w:t>98.18</w:t>
            </w:r>
          </w:p>
        </w:tc>
        <w:tc>
          <w:tcPr>
            <w:tcW w:w="1440" w:type="dxa"/>
            <w:tcBorders>
              <w:top w:val="nil"/>
              <w:left w:val="nil"/>
              <w:bottom w:val="nil"/>
              <w:right w:val="nil"/>
            </w:tcBorders>
            <w:vAlign w:val="center"/>
          </w:tcPr>
          <w:p w14:paraId="427F197C" w14:textId="77777777" w:rsidR="00D2576D" w:rsidRPr="00D2576D" w:rsidRDefault="00D2576D" w:rsidP="00D2576D">
            <w:pPr>
              <w:pStyle w:val="BodyText"/>
              <w:jc w:val="center"/>
              <w:rPr>
                <w:b/>
                <w:bCs/>
                <w:sz w:val="20"/>
              </w:rPr>
            </w:pPr>
            <w:r>
              <w:rPr>
                <w:b/>
                <w:bCs/>
                <w:sz w:val="20"/>
              </w:rPr>
              <w:t>-</w:t>
            </w:r>
          </w:p>
        </w:tc>
      </w:tr>
      <w:tr w:rsidR="002D153D" w:rsidRPr="00C35612" w14:paraId="306A582E" w14:textId="77777777" w:rsidTr="00A70907">
        <w:trPr>
          <w:trHeight w:val="288"/>
        </w:trPr>
        <w:tc>
          <w:tcPr>
            <w:tcW w:w="1440" w:type="dxa"/>
            <w:tcBorders>
              <w:top w:val="nil"/>
              <w:left w:val="nil"/>
              <w:bottom w:val="nil"/>
              <w:right w:val="nil"/>
            </w:tcBorders>
            <w:shd w:val="clear" w:color="auto" w:fill="auto"/>
            <w:vAlign w:val="center"/>
          </w:tcPr>
          <w:p w14:paraId="52166E2C" w14:textId="77777777" w:rsidR="002D153D" w:rsidRPr="008E0C42" w:rsidRDefault="002D153D" w:rsidP="002D153D">
            <w:pPr>
              <w:pStyle w:val="BodyText"/>
              <w:jc w:val="center"/>
              <w:rPr>
                <w:b/>
                <w:bCs/>
                <w:sz w:val="20"/>
              </w:rPr>
            </w:pPr>
            <w:r w:rsidRPr="008E0C42">
              <w:rPr>
                <w:sz w:val="20"/>
              </w:rPr>
              <w:t>VGG16</w:t>
            </w:r>
          </w:p>
        </w:tc>
        <w:tc>
          <w:tcPr>
            <w:tcW w:w="1440" w:type="dxa"/>
            <w:tcBorders>
              <w:top w:val="nil"/>
              <w:left w:val="nil"/>
              <w:bottom w:val="nil"/>
              <w:right w:val="nil"/>
            </w:tcBorders>
            <w:shd w:val="clear" w:color="auto" w:fill="auto"/>
            <w:vAlign w:val="center"/>
          </w:tcPr>
          <w:p w14:paraId="418D61FB" w14:textId="77777777" w:rsidR="002D153D" w:rsidRPr="00D2576D" w:rsidRDefault="002D153D" w:rsidP="002D153D">
            <w:pPr>
              <w:pStyle w:val="MDPI14history"/>
              <w:jc w:val="center"/>
              <w:rPr>
                <w:sz w:val="20"/>
              </w:rPr>
            </w:pPr>
            <w:r w:rsidRPr="00D2576D">
              <w:rPr>
                <w:sz w:val="20"/>
              </w:rPr>
              <w:t>97.40</w:t>
            </w:r>
          </w:p>
        </w:tc>
        <w:tc>
          <w:tcPr>
            <w:tcW w:w="1440" w:type="dxa"/>
            <w:tcBorders>
              <w:top w:val="nil"/>
              <w:left w:val="nil"/>
              <w:bottom w:val="nil"/>
              <w:right w:val="nil"/>
            </w:tcBorders>
            <w:shd w:val="clear" w:color="auto" w:fill="auto"/>
            <w:vAlign w:val="center"/>
          </w:tcPr>
          <w:p w14:paraId="67F4A569" w14:textId="77777777" w:rsidR="002D153D" w:rsidRPr="00D2576D" w:rsidRDefault="002D153D" w:rsidP="002D153D">
            <w:pPr>
              <w:pStyle w:val="MDPI14history"/>
              <w:jc w:val="center"/>
              <w:rPr>
                <w:sz w:val="20"/>
              </w:rPr>
            </w:pPr>
            <w:r w:rsidRPr="00D2576D">
              <w:rPr>
                <w:sz w:val="20"/>
              </w:rPr>
              <w:t>97.64</w:t>
            </w:r>
          </w:p>
        </w:tc>
        <w:tc>
          <w:tcPr>
            <w:tcW w:w="1440" w:type="dxa"/>
            <w:tcBorders>
              <w:top w:val="nil"/>
              <w:left w:val="nil"/>
              <w:bottom w:val="nil"/>
              <w:right w:val="nil"/>
            </w:tcBorders>
          </w:tcPr>
          <w:p w14:paraId="2F7A9512" w14:textId="77777777" w:rsidR="002D153D" w:rsidRPr="002D153D" w:rsidRDefault="002D153D" w:rsidP="002D153D">
            <w:pPr>
              <w:pStyle w:val="BodyText"/>
              <w:jc w:val="center"/>
              <w:rPr>
                <w:sz w:val="20"/>
              </w:rPr>
            </w:pPr>
            <w:r w:rsidRPr="002D153D">
              <w:rPr>
                <w:sz w:val="20"/>
              </w:rPr>
              <w:t>66.66</w:t>
            </w:r>
          </w:p>
        </w:tc>
        <w:tc>
          <w:tcPr>
            <w:tcW w:w="1440" w:type="dxa"/>
            <w:tcBorders>
              <w:top w:val="nil"/>
              <w:left w:val="nil"/>
              <w:bottom w:val="nil"/>
              <w:right w:val="nil"/>
            </w:tcBorders>
          </w:tcPr>
          <w:p w14:paraId="0CB5AAE9" w14:textId="77777777" w:rsidR="002D153D" w:rsidRPr="002D153D" w:rsidRDefault="002D153D" w:rsidP="002D153D">
            <w:pPr>
              <w:pStyle w:val="BodyText"/>
              <w:jc w:val="center"/>
              <w:rPr>
                <w:sz w:val="20"/>
              </w:rPr>
            </w:pPr>
            <w:r w:rsidRPr="002D153D">
              <w:rPr>
                <w:sz w:val="20"/>
              </w:rPr>
              <w:t>85.93</w:t>
            </w:r>
          </w:p>
        </w:tc>
      </w:tr>
      <w:tr w:rsidR="002D153D" w:rsidRPr="00C35612" w14:paraId="051F5B1B" w14:textId="77777777" w:rsidTr="00A70907">
        <w:trPr>
          <w:trHeight w:val="288"/>
        </w:trPr>
        <w:tc>
          <w:tcPr>
            <w:tcW w:w="1440" w:type="dxa"/>
            <w:tcBorders>
              <w:top w:val="nil"/>
              <w:left w:val="nil"/>
              <w:bottom w:val="nil"/>
              <w:right w:val="nil"/>
            </w:tcBorders>
            <w:shd w:val="clear" w:color="auto" w:fill="auto"/>
            <w:vAlign w:val="center"/>
          </w:tcPr>
          <w:p w14:paraId="7AC5A4A4" w14:textId="77777777" w:rsidR="002D153D" w:rsidRPr="008E0C42" w:rsidRDefault="002D153D" w:rsidP="002D153D">
            <w:pPr>
              <w:pStyle w:val="BodyText"/>
              <w:jc w:val="center"/>
              <w:rPr>
                <w:sz w:val="20"/>
              </w:rPr>
            </w:pPr>
            <w:r w:rsidRPr="008E0C42">
              <w:rPr>
                <w:sz w:val="20"/>
              </w:rPr>
              <w:t>ResNet50</w:t>
            </w:r>
          </w:p>
        </w:tc>
        <w:tc>
          <w:tcPr>
            <w:tcW w:w="1440" w:type="dxa"/>
            <w:tcBorders>
              <w:top w:val="nil"/>
              <w:left w:val="nil"/>
              <w:bottom w:val="nil"/>
              <w:right w:val="nil"/>
            </w:tcBorders>
            <w:shd w:val="clear" w:color="auto" w:fill="auto"/>
            <w:vAlign w:val="center"/>
          </w:tcPr>
          <w:p w14:paraId="0B4A0FCF" w14:textId="77777777" w:rsidR="002D153D" w:rsidRPr="00D2576D" w:rsidRDefault="002D153D" w:rsidP="002D153D">
            <w:pPr>
              <w:pStyle w:val="MDPI14history"/>
              <w:jc w:val="center"/>
              <w:rPr>
                <w:sz w:val="20"/>
              </w:rPr>
            </w:pPr>
            <w:r w:rsidRPr="00D2576D">
              <w:rPr>
                <w:b/>
                <w:bCs/>
                <w:sz w:val="20"/>
                <w:lang w:val="ro-RO"/>
              </w:rPr>
              <w:t>99.59</w:t>
            </w:r>
          </w:p>
        </w:tc>
        <w:tc>
          <w:tcPr>
            <w:tcW w:w="1440" w:type="dxa"/>
            <w:tcBorders>
              <w:top w:val="nil"/>
              <w:left w:val="nil"/>
              <w:bottom w:val="nil"/>
              <w:right w:val="nil"/>
            </w:tcBorders>
            <w:shd w:val="clear" w:color="auto" w:fill="auto"/>
            <w:vAlign w:val="center"/>
          </w:tcPr>
          <w:p w14:paraId="334D1ECA" w14:textId="77777777" w:rsidR="002D153D" w:rsidRPr="00D2576D" w:rsidRDefault="002D153D" w:rsidP="002D153D">
            <w:pPr>
              <w:pStyle w:val="MDPI14history"/>
              <w:jc w:val="center"/>
              <w:rPr>
                <w:b/>
                <w:bCs/>
                <w:sz w:val="20"/>
                <w:lang w:val="ro-RO"/>
              </w:rPr>
            </w:pPr>
            <w:r w:rsidRPr="00D2576D">
              <w:rPr>
                <w:sz w:val="20"/>
              </w:rPr>
              <w:t>95.26</w:t>
            </w:r>
          </w:p>
        </w:tc>
        <w:tc>
          <w:tcPr>
            <w:tcW w:w="1440" w:type="dxa"/>
            <w:tcBorders>
              <w:top w:val="nil"/>
              <w:left w:val="nil"/>
              <w:bottom w:val="nil"/>
              <w:right w:val="nil"/>
            </w:tcBorders>
          </w:tcPr>
          <w:p w14:paraId="30A2F3C4" w14:textId="77777777" w:rsidR="002D153D" w:rsidRPr="002D153D" w:rsidRDefault="002D153D" w:rsidP="002D153D">
            <w:pPr>
              <w:pStyle w:val="BodyText"/>
              <w:jc w:val="center"/>
              <w:rPr>
                <w:sz w:val="20"/>
              </w:rPr>
            </w:pPr>
            <w:r w:rsidRPr="002D153D">
              <w:rPr>
                <w:sz w:val="20"/>
              </w:rPr>
              <w:t>66.66</w:t>
            </w:r>
          </w:p>
        </w:tc>
        <w:tc>
          <w:tcPr>
            <w:tcW w:w="1440" w:type="dxa"/>
            <w:tcBorders>
              <w:top w:val="nil"/>
              <w:left w:val="nil"/>
              <w:bottom w:val="nil"/>
              <w:right w:val="nil"/>
            </w:tcBorders>
          </w:tcPr>
          <w:p w14:paraId="766E6B82" w14:textId="77777777" w:rsidR="002D153D" w:rsidRPr="002D153D" w:rsidRDefault="002D153D" w:rsidP="002D153D">
            <w:pPr>
              <w:pStyle w:val="BodyText"/>
              <w:jc w:val="center"/>
              <w:rPr>
                <w:sz w:val="20"/>
              </w:rPr>
            </w:pPr>
            <w:r w:rsidRPr="002D153D">
              <w:rPr>
                <w:sz w:val="20"/>
              </w:rPr>
              <w:t>85.10</w:t>
            </w:r>
          </w:p>
        </w:tc>
      </w:tr>
      <w:tr w:rsidR="002D153D" w:rsidRPr="00C35612" w14:paraId="0A836846" w14:textId="77777777" w:rsidTr="00A70907">
        <w:trPr>
          <w:trHeight w:val="288"/>
        </w:trPr>
        <w:tc>
          <w:tcPr>
            <w:tcW w:w="1440" w:type="dxa"/>
            <w:tcBorders>
              <w:top w:val="nil"/>
              <w:left w:val="nil"/>
              <w:bottom w:val="nil"/>
              <w:right w:val="nil"/>
            </w:tcBorders>
            <w:shd w:val="clear" w:color="auto" w:fill="auto"/>
            <w:vAlign w:val="center"/>
          </w:tcPr>
          <w:p w14:paraId="1EF6DE79" w14:textId="77777777" w:rsidR="002D153D" w:rsidRPr="008E0C42" w:rsidRDefault="002D153D" w:rsidP="002D153D">
            <w:pPr>
              <w:pStyle w:val="BodyText"/>
              <w:jc w:val="center"/>
              <w:rPr>
                <w:sz w:val="20"/>
              </w:rPr>
            </w:pPr>
            <w:r w:rsidRPr="008E0C42">
              <w:rPr>
                <w:sz w:val="20"/>
              </w:rPr>
              <w:t>InceptionV3</w:t>
            </w:r>
          </w:p>
        </w:tc>
        <w:tc>
          <w:tcPr>
            <w:tcW w:w="1440" w:type="dxa"/>
            <w:tcBorders>
              <w:top w:val="nil"/>
              <w:left w:val="nil"/>
              <w:bottom w:val="nil"/>
              <w:right w:val="nil"/>
            </w:tcBorders>
            <w:shd w:val="clear" w:color="auto" w:fill="auto"/>
            <w:vAlign w:val="center"/>
          </w:tcPr>
          <w:p w14:paraId="7FC17C41" w14:textId="77777777" w:rsidR="002D153D" w:rsidRPr="00D2576D" w:rsidRDefault="002D153D" w:rsidP="002D153D">
            <w:pPr>
              <w:pStyle w:val="MDPI14history"/>
              <w:jc w:val="center"/>
              <w:rPr>
                <w:sz w:val="20"/>
              </w:rPr>
            </w:pPr>
            <w:r w:rsidRPr="00D2576D">
              <w:rPr>
                <w:sz w:val="20"/>
              </w:rPr>
              <w:t>99.00</w:t>
            </w:r>
          </w:p>
        </w:tc>
        <w:tc>
          <w:tcPr>
            <w:tcW w:w="1440" w:type="dxa"/>
            <w:tcBorders>
              <w:top w:val="nil"/>
              <w:left w:val="nil"/>
              <w:bottom w:val="nil"/>
              <w:right w:val="nil"/>
            </w:tcBorders>
            <w:shd w:val="clear" w:color="auto" w:fill="auto"/>
            <w:vAlign w:val="center"/>
          </w:tcPr>
          <w:p w14:paraId="3CC8C193" w14:textId="77777777" w:rsidR="002D153D" w:rsidRPr="00D2576D" w:rsidRDefault="002D153D" w:rsidP="002D153D">
            <w:pPr>
              <w:pStyle w:val="MDPI14history"/>
              <w:jc w:val="center"/>
              <w:rPr>
                <w:sz w:val="20"/>
              </w:rPr>
            </w:pPr>
            <w:r w:rsidRPr="00D2576D">
              <w:rPr>
                <w:sz w:val="20"/>
              </w:rPr>
              <w:t>97.30</w:t>
            </w:r>
          </w:p>
        </w:tc>
        <w:tc>
          <w:tcPr>
            <w:tcW w:w="1440" w:type="dxa"/>
            <w:tcBorders>
              <w:top w:val="nil"/>
              <w:left w:val="nil"/>
              <w:bottom w:val="nil"/>
              <w:right w:val="nil"/>
            </w:tcBorders>
          </w:tcPr>
          <w:p w14:paraId="7CB6F6E5" w14:textId="77777777" w:rsidR="002D153D" w:rsidRPr="002D153D" w:rsidRDefault="002D153D" w:rsidP="002D153D">
            <w:pPr>
              <w:pStyle w:val="BodyText"/>
              <w:jc w:val="center"/>
              <w:rPr>
                <w:sz w:val="20"/>
              </w:rPr>
            </w:pPr>
            <w:r w:rsidRPr="002D153D">
              <w:rPr>
                <w:sz w:val="20"/>
              </w:rPr>
              <w:t>66.66</w:t>
            </w:r>
          </w:p>
        </w:tc>
        <w:tc>
          <w:tcPr>
            <w:tcW w:w="1440" w:type="dxa"/>
            <w:tcBorders>
              <w:top w:val="nil"/>
              <w:left w:val="nil"/>
              <w:bottom w:val="nil"/>
              <w:right w:val="nil"/>
            </w:tcBorders>
          </w:tcPr>
          <w:p w14:paraId="122AAEDF" w14:textId="77777777" w:rsidR="002D153D" w:rsidRPr="002D153D" w:rsidRDefault="002D153D" w:rsidP="002D153D">
            <w:pPr>
              <w:pStyle w:val="BodyText"/>
              <w:jc w:val="center"/>
              <w:rPr>
                <w:sz w:val="20"/>
              </w:rPr>
            </w:pPr>
            <w:r w:rsidRPr="002D153D">
              <w:rPr>
                <w:sz w:val="20"/>
              </w:rPr>
              <w:t>90.22</w:t>
            </w:r>
          </w:p>
        </w:tc>
      </w:tr>
      <w:tr w:rsidR="002D153D" w:rsidRPr="00C35612" w14:paraId="58EF516E" w14:textId="77777777" w:rsidTr="00A70907">
        <w:trPr>
          <w:trHeight w:val="288"/>
        </w:trPr>
        <w:tc>
          <w:tcPr>
            <w:tcW w:w="1440" w:type="dxa"/>
            <w:tcBorders>
              <w:top w:val="nil"/>
              <w:left w:val="nil"/>
              <w:bottom w:val="nil"/>
              <w:right w:val="nil"/>
            </w:tcBorders>
            <w:shd w:val="clear" w:color="auto" w:fill="auto"/>
            <w:vAlign w:val="center"/>
          </w:tcPr>
          <w:p w14:paraId="6E43EEF0" w14:textId="77777777" w:rsidR="002D153D" w:rsidRPr="008E0C42" w:rsidRDefault="002D153D" w:rsidP="002D153D">
            <w:pPr>
              <w:pStyle w:val="BodyText"/>
              <w:jc w:val="center"/>
              <w:rPr>
                <w:sz w:val="20"/>
              </w:rPr>
            </w:pPr>
            <w:r w:rsidRPr="008E0C42">
              <w:rPr>
                <w:sz w:val="20"/>
              </w:rPr>
              <w:t>Inception-ResNetV2</w:t>
            </w:r>
          </w:p>
        </w:tc>
        <w:tc>
          <w:tcPr>
            <w:tcW w:w="1440" w:type="dxa"/>
            <w:tcBorders>
              <w:top w:val="nil"/>
              <w:left w:val="nil"/>
              <w:bottom w:val="nil"/>
              <w:right w:val="nil"/>
            </w:tcBorders>
            <w:shd w:val="clear" w:color="auto" w:fill="auto"/>
            <w:vAlign w:val="center"/>
          </w:tcPr>
          <w:p w14:paraId="3F325F27" w14:textId="77777777" w:rsidR="002D153D" w:rsidRPr="00D2576D" w:rsidRDefault="002D153D" w:rsidP="002D153D">
            <w:pPr>
              <w:pStyle w:val="MDPI14history"/>
              <w:jc w:val="center"/>
              <w:rPr>
                <w:sz w:val="20"/>
              </w:rPr>
            </w:pPr>
            <w:r w:rsidRPr="00D2576D">
              <w:rPr>
                <w:sz w:val="20"/>
              </w:rPr>
              <w:t>99.06</w:t>
            </w:r>
          </w:p>
        </w:tc>
        <w:tc>
          <w:tcPr>
            <w:tcW w:w="1440" w:type="dxa"/>
            <w:tcBorders>
              <w:top w:val="nil"/>
              <w:left w:val="nil"/>
              <w:bottom w:val="nil"/>
              <w:right w:val="nil"/>
            </w:tcBorders>
            <w:shd w:val="clear" w:color="auto" w:fill="auto"/>
            <w:vAlign w:val="center"/>
          </w:tcPr>
          <w:p w14:paraId="0A793FA7" w14:textId="77777777" w:rsidR="002D153D" w:rsidRPr="00D2576D" w:rsidRDefault="002D153D" w:rsidP="002D153D">
            <w:pPr>
              <w:pStyle w:val="MDPI14history"/>
              <w:jc w:val="center"/>
              <w:rPr>
                <w:sz w:val="20"/>
              </w:rPr>
            </w:pPr>
            <w:r w:rsidRPr="00D2576D">
              <w:rPr>
                <w:sz w:val="20"/>
              </w:rPr>
              <w:t>94.64</w:t>
            </w:r>
          </w:p>
        </w:tc>
        <w:tc>
          <w:tcPr>
            <w:tcW w:w="1440" w:type="dxa"/>
            <w:tcBorders>
              <w:top w:val="nil"/>
              <w:left w:val="nil"/>
              <w:bottom w:val="nil"/>
              <w:right w:val="nil"/>
            </w:tcBorders>
          </w:tcPr>
          <w:p w14:paraId="688B8D08" w14:textId="77777777" w:rsidR="002D153D" w:rsidRPr="002D153D" w:rsidRDefault="002D153D" w:rsidP="002D153D">
            <w:pPr>
              <w:pStyle w:val="BodyText"/>
              <w:jc w:val="center"/>
              <w:rPr>
                <w:sz w:val="20"/>
              </w:rPr>
            </w:pPr>
            <w:r w:rsidRPr="002D153D">
              <w:rPr>
                <w:sz w:val="20"/>
              </w:rPr>
              <w:t>71.90</w:t>
            </w:r>
          </w:p>
        </w:tc>
        <w:tc>
          <w:tcPr>
            <w:tcW w:w="1440" w:type="dxa"/>
            <w:tcBorders>
              <w:top w:val="nil"/>
              <w:left w:val="nil"/>
              <w:bottom w:val="nil"/>
              <w:right w:val="nil"/>
            </w:tcBorders>
          </w:tcPr>
          <w:p w14:paraId="4CAE61EB" w14:textId="77777777" w:rsidR="002D153D" w:rsidRPr="002D153D" w:rsidRDefault="002D153D" w:rsidP="002D153D">
            <w:pPr>
              <w:pStyle w:val="BodyText"/>
              <w:jc w:val="center"/>
              <w:rPr>
                <w:sz w:val="20"/>
              </w:rPr>
            </w:pPr>
            <w:r w:rsidRPr="002D153D">
              <w:rPr>
                <w:sz w:val="20"/>
              </w:rPr>
              <w:t>94.43</w:t>
            </w:r>
          </w:p>
        </w:tc>
      </w:tr>
      <w:tr w:rsidR="002D153D" w:rsidRPr="00C35612" w14:paraId="2147D22A" w14:textId="77777777" w:rsidTr="00A70907">
        <w:trPr>
          <w:trHeight w:val="288"/>
        </w:trPr>
        <w:tc>
          <w:tcPr>
            <w:tcW w:w="1440" w:type="dxa"/>
            <w:tcBorders>
              <w:top w:val="nil"/>
              <w:left w:val="nil"/>
              <w:bottom w:val="nil"/>
              <w:right w:val="nil"/>
            </w:tcBorders>
            <w:shd w:val="clear" w:color="auto" w:fill="auto"/>
            <w:vAlign w:val="center"/>
          </w:tcPr>
          <w:p w14:paraId="7013D9BA" w14:textId="77777777" w:rsidR="002D153D" w:rsidRPr="008E0C42" w:rsidRDefault="002D153D" w:rsidP="002D153D">
            <w:pPr>
              <w:pStyle w:val="BodyText"/>
              <w:jc w:val="center"/>
              <w:rPr>
                <w:sz w:val="20"/>
              </w:rPr>
            </w:pPr>
            <w:r w:rsidRPr="008E0C42">
              <w:rPr>
                <w:sz w:val="20"/>
              </w:rPr>
              <w:t>Xception</w:t>
            </w:r>
          </w:p>
        </w:tc>
        <w:tc>
          <w:tcPr>
            <w:tcW w:w="1440" w:type="dxa"/>
            <w:tcBorders>
              <w:top w:val="nil"/>
              <w:left w:val="nil"/>
              <w:bottom w:val="nil"/>
              <w:right w:val="nil"/>
            </w:tcBorders>
            <w:shd w:val="clear" w:color="auto" w:fill="auto"/>
            <w:vAlign w:val="center"/>
          </w:tcPr>
          <w:p w14:paraId="44949C92" w14:textId="77777777" w:rsidR="002D153D" w:rsidRPr="00D2576D" w:rsidRDefault="002D153D" w:rsidP="002D153D">
            <w:pPr>
              <w:pStyle w:val="MDPI14history"/>
              <w:jc w:val="center"/>
              <w:rPr>
                <w:sz w:val="20"/>
              </w:rPr>
            </w:pPr>
            <w:r w:rsidRPr="00D2576D">
              <w:rPr>
                <w:sz w:val="20"/>
              </w:rPr>
              <w:t>99.20</w:t>
            </w:r>
          </w:p>
        </w:tc>
        <w:tc>
          <w:tcPr>
            <w:tcW w:w="1440" w:type="dxa"/>
            <w:tcBorders>
              <w:top w:val="nil"/>
              <w:left w:val="nil"/>
              <w:bottom w:val="nil"/>
              <w:right w:val="nil"/>
            </w:tcBorders>
            <w:shd w:val="clear" w:color="auto" w:fill="auto"/>
            <w:vAlign w:val="center"/>
          </w:tcPr>
          <w:p w14:paraId="14476B60" w14:textId="77777777" w:rsidR="002D153D" w:rsidRPr="00D2576D" w:rsidRDefault="002D153D" w:rsidP="002D153D">
            <w:pPr>
              <w:pStyle w:val="MDPI14history"/>
              <w:jc w:val="center"/>
              <w:rPr>
                <w:sz w:val="20"/>
              </w:rPr>
            </w:pPr>
            <w:r w:rsidRPr="00D2576D">
              <w:rPr>
                <w:sz w:val="20"/>
              </w:rPr>
              <w:t>96.16</w:t>
            </w:r>
          </w:p>
        </w:tc>
        <w:tc>
          <w:tcPr>
            <w:tcW w:w="1440" w:type="dxa"/>
            <w:tcBorders>
              <w:top w:val="nil"/>
              <w:left w:val="nil"/>
              <w:bottom w:val="nil"/>
              <w:right w:val="nil"/>
            </w:tcBorders>
          </w:tcPr>
          <w:p w14:paraId="12EF0FA7" w14:textId="77777777" w:rsidR="002D153D" w:rsidRPr="002D153D" w:rsidRDefault="002D153D" w:rsidP="002D153D">
            <w:pPr>
              <w:pStyle w:val="BodyText"/>
              <w:jc w:val="center"/>
              <w:rPr>
                <w:sz w:val="20"/>
              </w:rPr>
            </w:pPr>
            <w:r w:rsidRPr="002D153D">
              <w:rPr>
                <w:sz w:val="20"/>
              </w:rPr>
              <w:t>68.10</w:t>
            </w:r>
          </w:p>
        </w:tc>
        <w:tc>
          <w:tcPr>
            <w:tcW w:w="1440" w:type="dxa"/>
            <w:tcBorders>
              <w:top w:val="nil"/>
              <w:left w:val="nil"/>
              <w:bottom w:val="nil"/>
              <w:right w:val="nil"/>
            </w:tcBorders>
          </w:tcPr>
          <w:p w14:paraId="783841F8" w14:textId="77777777" w:rsidR="002D153D" w:rsidRPr="002D153D" w:rsidRDefault="002D153D" w:rsidP="002D153D">
            <w:pPr>
              <w:pStyle w:val="BodyText"/>
              <w:jc w:val="center"/>
              <w:rPr>
                <w:sz w:val="20"/>
              </w:rPr>
            </w:pPr>
            <w:r w:rsidRPr="002D153D">
              <w:rPr>
                <w:sz w:val="20"/>
              </w:rPr>
              <w:t>91.85</w:t>
            </w:r>
          </w:p>
        </w:tc>
      </w:tr>
      <w:tr w:rsidR="002D153D" w:rsidRPr="00C35612" w14:paraId="0F001511" w14:textId="77777777" w:rsidTr="00A70907">
        <w:trPr>
          <w:trHeight w:val="288"/>
        </w:trPr>
        <w:tc>
          <w:tcPr>
            <w:tcW w:w="1440" w:type="dxa"/>
            <w:tcBorders>
              <w:top w:val="nil"/>
              <w:left w:val="nil"/>
              <w:bottom w:val="nil"/>
              <w:right w:val="nil"/>
            </w:tcBorders>
            <w:shd w:val="clear" w:color="auto" w:fill="auto"/>
            <w:vAlign w:val="center"/>
          </w:tcPr>
          <w:p w14:paraId="5B564D87" w14:textId="77777777" w:rsidR="002D153D" w:rsidRPr="008E0C42" w:rsidRDefault="002D153D" w:rsidP="002D153D">
            <w:pPr>
              <w:pStyle w:val="BodyText"/>
              <w:jc w:val="center"/>
              <w:rPr>
                <w:sz w:val="20"/>
              </w:rPr>
            </w:pPr>
            <w:r w:rsidRPr="008E0C42">
              <w:rPr>
                <w:sz w:val="20"/>
              </w:rPr>
              <w:t>DenseNet</w:t>
            </w:r>
          </w:p>
        </w:tc>
        <w:tc>
          <w:tcPr>
            <w:tcW w:w="1440" w:type="dxa"/>
            <w:tcBorders>
              <w:top w:val="nil"/>
              <w:left w:val="nil"/>
              <w:bottom w:val="nil"/>
              <w:right w:val="nil"/>
            </w:tcBorders>
            <w:shd w:val="clear" w:color="auto" w:fill="auto"/>
            <w:vAlign w:val="center"/>
          </w:tcPr>
          <w:p w14:paraId="18E91DB2" w14:textId="77777777" w:rsidR="002D153D" w:rsidRPr="00D2576D" w:rsidRDefault="002D153D" w:rsidP="002D153D">
            <w:pPr>
              <w:pStyle w:val="MDPI14history"/>
              <w:jc w:val="center"/>
              <w:rPr>
                <w:sz w:val="20"/>
              </w:rPr>
            </w:pPr>
            <w:r w:rsidRPr="00D2576D">
              <w:rPr>
                <w:sz w:val="20"/>
              </w:rPr>
              <w:t>99.26</w:t>
            </w:r>
          </w:p>
        </w:tc>
        <w:tc>
          <w:tcPr>
            <w:tcW w:w="1440" w:type="dxa"/>
            <w:tcBorders>
              <w:top w:val="nil"/>
              <w:left w:val="nil"/>
              <w:bottom w:val="nil"/>
              <w:right w:val="nil"/>
            </w:tcBorders>
            <w:shd w:val="clear" w:color="auto" w:fill="auto"/>
            <w:vAlign w:val="center"/>
          </w:tcPr>
          <w:p w14:paraId="4224ED7C" w14:textId="77777777" w:rsidR="002D153D" w:rsidRPr="00D2576D" w:rsidRDefault="002D153D" w:rsidP="002D153D">
            <w:pPr>
              <w:pStyle w:val="MDPI14history"/>
              <w:jc w:val="center"/>
              <w:rPr>
                <w:sz w:val="20"/>
              </w:rPr>
            </w:pPr>
            <w:r w:rsidRPr="00D2576D">
              <w:rPr>
                <w:sz w:val="20"/>
              </w:rPr>
              <w:t>97.50</w:t>
            </w:r>
          </w:p>
        </w:tc>
        <w:tc>
          <w:tcPr>
            <w:tcW w:w="1440" w:type="dxa"/>
            <w:tcBorders>
              <w:top w:val="nil"/>
              <w:left w:val="nil"/>
              <w:bottom w:val="nil"/>
              <w:right w:val="nil"/>
            </w:tcBorders>
          </w:tcPr>
          <w:p w14:paraId="1DB79440" w14:textId="77777777" w:rsidR="002D153D" w:rsidRPr="002D153D" w:rsidRDefault="002D153D" w:rsidP="002D153D">
            <w:pPr>
              <w:pStyle w:val="BodyText"/>
              <w:jc w:val="center"/>
              <w:rPr>
                <w:sz w:val="20"/>
              </w:rPr>
            </w:pPr>
            <w:r w:rsidRPr="002D153D">
              <w:rPr>
                <w:sz w:val="20"/>
              </w:rPr>
              <w:t>91.89</w:t>
            </w:r>
          </w:p>
        </w:tc>
        <w:tc>
          <w:tcPr>
            <w:tcW w:w="1440" w:type="dxa"/>
            <w:tcBorders>
              <w:top w:val="nil"/>
              <w:left w:val="nil"/>
              <w:bottom w:val="nil"/>
              <w:right w:val="nil"/>
            </w:tcBorders>
          </w:tcPr>
          <w:p w14:paraId="26BF2BCD" w14:textId="77777777" w:rsidR="002D153D" w:rsidRPr="002D153D" w:rsidRDefault="002D153D" w:rsidP="002D153D">
            <w:pPr>
              <w:pStyle w:val="BodyText"/>
              <w:jc w:val="center"/>
              <w:rPr>
                <w:sz w:val="20"/>
              </w:rPr>
            </w:pPr>
            <w:r w:rsidRPr="002D153D">
              <w:rPr>
                <w:sz w:val="20"/>
              </w:rPr>
              <w:t>88.41</w:t>
            </w:r>
          </w:p>
        </w:tc>
      </w:tr>
      <w:tr w:rsidR="002D153D" w:rsidRPr="00C35612" w14:paraId="67E9DED4" w14:textId="77777777" w:rsidTr="00A70907">
        <w:trPr>
          <w:trHeight w:val="288"/>
        </w:trPr>
        <w:tc>
          <w:tcPr>
            <w:tcW w:w="1440" w:type="dxa"/>
            <w:tcBorders>
              <w:top w:val="nil"/>
              <w:left w:val="nil"/>
              <w:bottom w:val="nil"/>
              <w:right w:val="nil"/>
            </w:tcBorders>
            <w:shd w:val="clear" w:color="auto" w:fill="auto"/>
            <w:vAlign w:val="center"/>
          </w:tcPr>
          <w:p w14:paraId="1134EC7E" w14:textId="77777777" w:rsidR="002D153D" w:rsidRPr="008E0C42" w:rsidRDefault="002D153D" w:rsidP="002D153D">
            <w:pPr>
              <w:pStyle w:val="BodyText"/>
              <w:jc w:val="center"/>
              <w:rPr>
                <w:sz w:val="20"/>
              </w:rPr>
            </w:pPr>
            <w:r w:rsidRPr="008E0C42">
              <w:rPr>
                <w:sz w:val="20"/>
              </w:rPr>
              <w:t>MobileNet</w:t>
            </w:r>
          </w:p>
        </w:tc>
        <w:tc>
          <w:tcPr>
            <w:tcW w:w="1440" w:type="dxa"/>
            <w:tcBorders>
              <w:top w:val="nil"/>
              <w:left w:val="nil"/>
              <w:bottom w:val="nil"/>
              <w:right w:val="nil"/>
            </w:tcBorders>
            <w:shd w:val="clear" w:color="auto" w:fill="auto"/>
            <w:vAlign w:val="center"/>
          </w:tcPr>
          <w:p w14:paraId="366163E8" w14:textId="77777777" w:rsidR="002D153D" w:rsidRPr="00D2576D" w:rsidRDefault="002D153D" w:rsidP="002D153D">
            <w:pPr>
              <w:pStyle w:val="MDPI14history"/>
              <w:jc w:val="center"/>
              <w:rPr>
                <w:sz w:val="20"/>
              </w:rPr>
            </w:pPr>
            <w:r w:rsidRPr="00D2576D">
              <w:rPr>
                <w:sz w:val="20"/>
              </w:rPr>
              <w:t>98.48</w:t>
            </w:r>
          </w:p>
        </w:tc>
        <w:tc>
          <w:tcPr>
            <w:tcW w:w="1440" w:type="dxa"/>
            <w:tcBorders>
              <w:top w:val="nil"/>
              <w:left w:val="nil"/>
              <w:bottom w:val="nil"/>
              <w:right w:val="nil"/>
            </w:tcBorders>
            <w:shd w:val="clear" w:color="auto" w:fill="auto"/>
            <w:vAlign w:val="center"/>
          </w:tcPr>
          <w:p w14:paraId="514295B8" w14:textId="77777777" w:rsidR="002D153D" w:rsidRPr="00D2576D" w:rsidRDefault="002D153D" w:rsidP="002D153D">
            <w:pPr>
              <w:pStyle w:val="MDPI14history"/>
              <w:jc w:val="center"/>
              <w:rPr>
                <w:sz w:val="20"/>
              </w:rPr>
            </w:pPr>
            <w:r w:rsidRPr="00D2576D">
              <w:rPr>
                <w:sz w:val="20"/>
              </w:rPr>
              <w:t>98.67</w:t>
            </w:r>
          </w:p>
        </w:tc>
        <w:tc>
          <w:tcPr>
            <w:tcW w:w="1440" w:type="dxa"/>
            <w:tcBorders>
              <w:top w:val="nil"/>
              <w:left w:val="nil"/>
              <w:bottom w:val="nil"/>
              <w:right w:val="nil"/>
            </w:tcBorders>
          </w:tcPr>
          <w:p w14:paraId="027696E7" w14:textId="77777777" w:rsidR="002D153D" w:rsidRPr="002D153D" w:rsidRDefault="002D153D" w:rsidP="002D153D">
            <w:pPr>
              <w:pStyle w:val="BodyText"/>
              <w:jc w:val="center"/>
              <w:rPr>
                <w:sz w:val="20"/>
              </w:rPr>
            </w:pPr>
            <w:r w:rsidRPr="002D153D">
              <w:rPr>
                <w:sz w:val="20"/>
              </w:rPr>
              <w:t>86.03</w:t>
            </w:r>
          </w:p>
        </w:tc>
        <w:tc>
          <w:tcPr>
            <w:tcW w:w="1440" w:type="dxa"/>
            <w:tcBorders>
              <w:top w:val="nil"/>
              <w:left w:val="nil"/>
              <w:bottom w:val="nil"/>
              <w:right w:val="nil"/>
            </w:tcBorders>
          </w:tcPr>
          <w:p w14:paraId="1A87D457" w14:textId="77777777" w:rsidR="002D153D" w:rsidRPr="002D153D" w:rsidRDefault="002D153D" w:rsidP="002D153D">
            <w:pPr>
              <w:pStyle w:val="BodyText"/>
              <w:jc w:val="center"/>
              <w:rPr>
                <w:sz w:val="20"/>
              </w:rPr>
            </w:pPr>
            <w:r w:rsidRPr="002D153D">
              <w:rPr>
                <w:sz w:val="20"/>
              </w:rPr>
              <w:t>94.57</w:t>
            </w:r>
          </w:p>
        </w:tc>
      </w:tr>
      <w:tr w:rsidR="002D153D" w:rsidRPr="00C35612" w14:paraId="7C440CC3" w14:textId="77777777" w:rsidTr="00A70907">
        <w:trPr>
          <w:trHeight w:val="288"/>
        </w:trPr>
        <w:tc>
          <w:tcPr>
            <w:tcW w:w="1440" w:type="dxa"/>
            <w:tcBorders>
              <w:top w:val="nil"/>
              <w:left w:val="nil"/>
              <w:bottom w:val="single" w:sz="4" w:space="0" w:color="auto"/>
              <w:right w:val="nil"/>
            </w:tcBorders>
            <w:shd w:val="clear" w:color="auto" w:fill="auto"/>
            <w:vAlign w:val="center"/>
          </w:tcPr>
          <w:p w14:paraId="121657F7" w14:textId="77777777" w:rsidR="002D153D" w:rsidRPr="008E0C42" w:rsidRDefault="002D153D" w:rsidP="002D153D">
            <w:pPr>
              <w:pStyle w:val="BodyText"/>
              <w:jc w:val="center"/>
              <w:rPr>
                <w:sz w:val="20"/>
              </w:rPr>
            </w:pPr>
            <w:r w:rsidRPr="008E0C42">
              <w:rPr>
                <w:sz w:val="20"/>
              </w:rPr>
              <w:t>EfficientNet</w:t>
            </w:r>
          </w:p>
        </w:tc>
        <w:tc>
          <w:tcPr>
            <w:tcW w:w="1440" w:type="dxa"/>
            <w:tcBorders>
              <w:top w:val="nil"/>
              <w:left w:val="nil"/>
              <w:bottom w:val="single" w:sz="4" w:space="0" w:color="auto"/>
              <w:right w:val="nil"/>
            </w:tcBorders>
            <w:shd w:val="clear" w:color="auto" w:fill="auto"/>
            <w:vAlign w:val="center"/>
          </w:tcPr>
          <w:p w14:paraId="7E395640" w14:textId="77777777" w:rsidR="002D153D" w:rsidRPr="00D2576D" w:rsidRDefault="002D153D" w:rsidP="002D153D">
            <w:pPr>
              <w:pStyle w:val="MDPI14history"/>
              <w:jc w:val="center"/>
              <w:rPr>
                <w:sz w:val="20"/>
              </w:rPr>
            </w:pPr>
            <w:r w:rsidRPr="00D2576D">
              <w:rPr>
                <w:sz w:val="20"/>
              </w:rPr>
              <w:t>96.44</w:t>
            </w:r>
          </w:p>
        </w:tc>
        <w:tc>
          <w:tcPr>
            <w:tcW w:w="1440" w:type="dxa"/>
            <w:tcBorders>
              <w:top w:val="nil"/>
              <w:left w:val="nil"/>
              <w:bottom w:val="single" w:sz="4" w:space="0" w:color="auto"/>
              <w:right w:val="nil"/>
            </w:tcBorders>
            <w:shd w:val="clear" w:color="auto" w:fill="auto"/>
            <w:vAlign w:val="center"/>
          </w:tcPr>
          <w:p w14:paraId="78AEC5F0" w14:textId="77777777" w:rsidR="002D153D" w:rsidRPr="00D2576D" w:rsidRDefault="002D153D" w:rsidP="002D153D">
            <w:pPr>
              <w:pStyle w:val="MDPI14history"/>
              <w:jc w:val="center"/>
              <w:rPr>
                <w:sz w:val="20"/>
              </w:rPr>
            </w:pPr>
            <w:r w:rsidRPr="00D2576D">
              <w:rPr>
                <w:sz w:val="20"/>
              </w:rPr>
              <w:t>00.00</w:t>
            </w:r>
          </w:p>
        </w:tc>
        <w:tc>
          <w:tcPr>
            <w:tcW w:w="1440" w:type="dxa"/>
            <w:tcBorders>
              <w:top w:val="nil"/>
              <w:left w:val="nil"/>
              <w:bottom w:val="single" w:sz="4" w:space="0" w:color="auto"/>
              <w:right w:val="nil"/>
            </w:tcBorders>
          </w:tcPr>
          <w:p w14:paraId="63EC8F95" w14:textId="77777777" w:rsidR="002D153D" w:rsidRPr="002D153D" w:rsidRDefault="002D153D" w:rsidP="002D153D">
            <w:pPr>
              <w:pStyle w:val="BodyText"/>
              <w:jc w:val="center"/>
              <w:rPr>
                <w:sz w:val="20"/>
              </w:rPr>
            </w:pPr>
            <w:r w:rsidRPr="002D153D">
              <w:rPr>
                <w:sz w:val="20"/>
              </w:rPr>
              <w:t>66.81</w:t>
            </w:r>
          </w:p>
        </w:tc>
        <w:tc>
          <w:tcPr>
            <w:tcW w:w="1440" w:type="dxa"/>
            <w:tcBorders>
              <w:top w:val="nil"/>
              <w:left w:val="nil"/>
              <w:bottom w:val="single" w:sz="4" w:space="0" w:color="auto"/>
              <w:right w:val="nil"/>
            </w:tcBorders>
          </w:tcPr>
          <w:p w14:paraId="054D29AA" w14:textId="77777777" w:rsidR="002D153D" w:rsidRPr="002D153D" w:rsidRDefault="002D153D" w:rsidP="002D153D">
            <w:pPr>
              <w:pStyle w:val="BodyText"/>
              <w:jc w:val="center"/>
              <w:rPr>
                <w:sz w:val="20"/>
              </w:rPr>
            </w:pPr>
            <w:r w:rsidRPr="002D153D">
              <w:rPr>
                <w:sz w:val="20"/>
              </w:rPr>
              <w:t>00.00</w:t>
            </w:r>
          </w:p>
        </w:tc>
      </w:tr>
    </w:tbl>
    <w:p w14:paraId="59AA82E9" w14:textId="77777777" w:rsidR="008E0C42" w:rsidRDefault="008E0C42" w:rsidP="001C797C">
      <w:pPr>
        <w:pStyle w:val="MDPI31text"/>
        <w:ind w:left="0" w:firstLine="0"/>
      </w:pPr>
    </w:p>
    <w:p w14:paraId="7D6CF809" w14:textId="77777777" w:rsidR="00DD591B" w:rsidRPr="00F1752F" w:rsidRDefault="00DD591B" w:rsidP="00F1752F">
      <w:pPr>
        <w:pStyle w:val="MDPI21heading1"/>
      </w:pPr>
      <w:r w:rsidRPr="00F1752F">
        <w:t>4. Discussion</w:t>
      </w:r>
    </w:p>
    <w:p w14:paraId="587477D7" w14:textId="77777777" w:rsidR="00EE3C09" w:rsidRPr="00226514" w:rsidRDefault="00EE3C09" w:rsidP="00226514">
      <w:pPr>
        <w:pStyle w:val="MDPI31text"/>
      </w:pPr>
      <w:r w:rsidRPr="00EE3C09">
        <w:rPr>
          <w:lang w:val="x-none"/>
        </w:rPr>
        <w:t xml:space="preserve">The development of an effective baby monitoring system such as is described in this paper depends on the integration of both hardware and software components. </w:t>
      </w:r>
      <w:r w:rsidR="00A70907">
        <w:t xml:space="preserve">The key feature of the system is the baby cry detection model, which must achieve a high accuracy with minimal false positives for a robust performance in real-world conditions. </w:t>
      </w:r>
      <w:r w:rsidR="00226514">
        <w:t>In this work</w:t>
      </w:r>
      <w:r w:rsidRPr="00EE3C09">
        <w:rPr>
          <w:lang w:val="x-none"/>
        </w:rPr>
        <w:t>, we present an analysis of various machine learning models</w:t>
      </w:r>
      <w:r w:rsidR="00226514">
        <w:t xml:space="preserve"> (including deep learning models)</w:t>
      </w:r>
      <w:r w:rsidRPr="00EE3C09">
        <w:rPr>
          <w:lang w:val="x-none"/>
        </w:rPr>
        <w:t xml:space="preserve"> to determine the best option for such as system.</w:t>
      </w:r>
      <w:r w:rsidR="00226514">
        <w:t xml:space="preserve"> In this analysis, we also include two feature spaces created from the recorded signals based on signal processing and we analyze the impact of training the encoding part of deep learning models.</w:t>
      </w:r>
      <w:r w:rsidRPr="00EE3C09">
        <w:rPr>
          <w:lang w:val="x-none"/>
        </w:rPr>
        <w:t xml:space="preserve"> </w:t>
      </w:r>
    </w:p>
    <w:p w14:paraId="072655A4" w14:textId="77777777" w:rsidR="00EE3C09" w:rsidRPr="00EE3C09" w:rsidRDefault="00EE3C09" w:rsidP="00EE3C09">
      <w:pPr>
        <w:pStyle w:val="MDPI31text"/>
        <w:rPr>
          <w:lang w:val="x-none"/>
        </w:rPr>
      </w:pPr>
      <w:r w:rsidRPr="00EE3C09">
        <w:rPr>
          <w:lang w:val="x-none"/>
        </w:rPr>
        <w:t xml:space="preserve">The creation of a baby cry detection model necessitates a comprehensive dataset, which was compiled from various sources, ensuring a diverse range of cry sounds and other audio inputs for robustness. The extended dataset created through augmentation, enhances the model's ability to generalize in real-world environments. </w:t>
      </w:r>
    </w:p>
    <w:p w14:paraId="64B02295" w14:textId="77777777" w:rsidR="00EE3C09" w:rsidRPr="00EE3C09" w:rsidRDefault="00EE3C09" w:rsidP="00EE3C09">
      <w:pPr>
        <w:pStyle w:val="MDPI31text"/>
        <w:rPr>
          <w:lang w:val="x-none"/>
        </w:rPr>
      </w:pPr>
      <w:r w:rsidRPr="00EE3C09">
        <w:rPr>
          <w:lang w:val="x-none"/>
        </w:rPr>
        <w:t xml:space="preserve">The evaluation of different machine learning models, including neural network architectures, has provided insights into their performance in classifying infant cries and have demonstrated the potential to achieve high precision and recall rates as indicated by the F1-scores obtained on the previously unseen test data. This dual emphasis on precision and recall is essential to minimize false positives while ensuring that actual cries are not missed. </w:t>
      </w:r>
    </w:p>
    <w:p w14:paraId="542B9C33" w14:textId="77777777" w:rsidR="00226514" w:rsidRDefault="00EE3C09" w:rsidP="00226514">
      <w:pPr>
        <w:pStyle w:val="MDPI31text"/>
      </w:pPr>
      <w:r w:rsidRPr="00EE3C09">
        <w:rPr>
          <w:lang w:val="x-none"/>
        </w:rPr>
        <w:t xml:space="preserve">A </w:t>
      </w:r>
      <w:r w:rsidR="00226514">
        <w:t>critical</w:t>
      </w:r>
      <w:r w:rsidRPr="00EE3C09">
        <w:rPr>
          <w:lang w:val="x-none"/>
        </w:rPr>
        <w:t xml:space="preserve"> observation from the different options for data features indicate that </w:t>
      </w:r>
      <w:r w:rsidR="00226514">
        <w:t xml:space="preserve">the </w:t>
      </w:r>
      <w:r w:rsidRPr="00EE3C09">
        <w:rPr>
          <w:lang w:val="x-none"/>
        </w:rPr>
        <w:t xml:space="preserve">pretrained </w:t>
      </w:r>
      <w:r w:rsidR="00226514">
        <w:t xml:space="preserve">more complex </w:t>
      </w:r>
      <w:r w:rsidRPr="00EE3C09">
        <w:rPr>
          <w:lang w:val="x-none"/>
        </w:rPr>
        <w:t>models are more capable of learning from spectrograms than MFCC features, while previously untrained (and simpler) convolutional neural networ</w:t>
      </w:r>
      <w:r w:rsidR="00226514">
        <w:rPr>
          <w:lang w:val="x-none"/>
        </w:rPr>
        <w:t xml:space="preserve">ks do not have this preference. </w:t>
      </w:r>
      <w:r w:rsidR="00226514">
        <w:t xml:space="preserve">Normally, it is expected that spectrogram-based feature extraction better preserves </w:t>
      </w:r>
      <w:r w:rsidR="00226514" w:rsidRPr="00226514">
        <w:t>the</w:t>
      </w:r>
      <w:r w:rsidR="00226514" w:rsidRPr="00226514">
        <w:rPr>
          <w:b/>
        </w:rPr>
        <w:t xml:space="preserve"> </w:t>
      </w:r>
      <w:r w:rsidR="00226514" w:rsidRPr="00226514">
        <w:rPr>
          <w:rStyle w:val="Strong"/>
          <w:b w:val="0"/>
        </w:rPr>
        <w:t xml:space="preserve">time-frequency characteristics of </w:t>
      </w:r>
      <w:r w:rsidR="00226514">
        <w:rPr>
          <w:rStyle w:val="Strong"/>
          <w:b w:val="0"/>
        </w:rPr>
        <w:t>the</w:t>
      </w:r>
      <w:r w:rsidR="00226514" w:rsidRPr="00226514">
        <w:rPr>
          <w:rStyle w:val="Strong"/>
          <w:b w:val="0"/>
        </w:rPr>
        <w:t xml:space="preserve"> </w:t>
      </w:r>
      <w:r w:rsidR="00226514">
        <w:rPr>
          <w:rStyle w:val="Strong"/>
          <w:b w:val="0"/>
        </w:rPr>
        <w:t>data</w:t>
      </w:r>
      <w:r w:rsidR="00226514">
        <w:t xml:space="preserve">, allowing deep learning architectures to distinguish between crying and background noises more effectively, while MFCCs, commonly used in speech processing, may lose essential frequency-related information when applied to this specific task. However, our results suggest that </w:t>
      </w:r>
      <w:r w:rsidR="00226514">
        <w:lastRenderedPageBreak/>
        <w:t>more complex models require more complex data</w:t>
      </w:r>
      <w:r w:rsidR="00B91967">
        <w:t>, this is especially visible in the test accuracy obtained by the more complex models when applied on the MFCC data.</w:t>
      </w:r>
    </w:p>
    <w:p w14:paraId="281423D9" w14:textId="77777777" w:rsidR="00226514" w:rsidRPr="00226514" w:rsidRDefault="00226514" w:rsidP="00226514">
      <w:pPr>
        <w:pStyle w:val="MDPI31text"/>
      </w:pPr>
    </w:p>
    <w:p w14:paraId="27B01513" w14:textId="77777777" w:rsidR="00EE3C09" w:rsidRPr="00EE3C09" w:rsidRDefault="00EE3C09" w:rsidP="00226514">
      <w:pPr>
        <w:pStyle w:val="MDPI31text"/>
        <w:rPr>
          <w:lang w:val="x-none"/>
        </w:rPr>
      </w:pPr>
      <w:r w:rsidRPr="00EE3C09">
        <w:rPr>
          <w:lang w:val="x-none"/>
        </w:rPr>
        <w:t xml:space="preserve">For the non-frozen models, we observed that their performance is satisfactory only for the spectrogram features, while for the MFCC features, they are often unable to learn with the validation and test accuracy being close to that of random labelling. This is not the case for the frozen architectures, where the models are capable of learning from both the spectrograms and the MFCC features; however, the performance is slightly lower than that of non-frozen models combined with spectrogram features. The exception is the EfficientNet architecture which is able to learn only on the non-frozen setting combined with spectrogram features. Two models escape this pattern, specifically DenseNet and MobileNet, which are capable of learning from both spectrogram and MFCC features regardless whether their layers are frozen or not. </w:t>
      </w:r>
    </w:p>
    <w:p w14:paraId="29253A31" w14:textId="77777777" w:rsidR="00EE3C09" w:rsidRPr="00EE3C09" w:rsidRDefault="00EE3C09" w:rsidP="00EE3C09">
      <w:pPr>
        <w:pStyle w:val="MDPI31text"/>
        <w:rPr>
          <w:lang w:val="x-none"/>
        </w:rPr>
      </w:pPr>
      <w:r w:rsidRPr="00EE3C09">
        <w:rPr>
          <w:lang w:val="x-none"/>
        </w:rPr>
        <w:t>Overall, from the results obtained, the best option is the non-frozen setting with spectrogram features, where the best performance is obtained by the ResNet50 architecture. However, a simpler architecture such as CNN3 with no pretraining is capable of learning from both sets of features with satisfactory accuracy with a considerable lower amount of training time. For a more performant and robust architecture, our results indicate that DenseNet and MobileNet are the best options as they are capable of high accuracy on any combinations tested.</w:t>
      </w:r>
    </w:p>
    <w:p w14:paraId="14363DCC" w14:textId="77777777" w:rsidR="00EE3C09" w:rsidRPr="00EE3C09" w:rsidRDefault="00EE3C09" w:rsidP="00EE3C09">
      <w:pPr>
        <w:pStyle w:val="MDPI31text"/>
        <w:rPr>
          <w:lang w:val="x-none"/>
        </w:rPr>
      </w:pPr>
      <w:r w:rsidRPr="00EE3C09">
        <w:rPr>
          <w:lang w:val="x-none"/>
        </w:rPr>
        <w:tab/>
        <w:t xml:space="preserve">The best training accuracy was obtained by the machine learning models (SVM and RF), with RF having a comparable performance on the testing data with the neural network models, yet still lower than the more performant models. </w:t>
      </w:r>
    </w:p>
    <w:p w14:paraId="7FED8655" w14:textId="77777777" w:rsidR="00EE3C09" w:rsidRPr="00EE3C09" w:rsidRDefault="00EE3C09" w:rsidP="00EE3C09">
      <w:pPr>
        <w:pStyle w:val="MDPI31text"/>
        <w:rPr>
          <w:lang w:val="x-none"/>
        </w:rPr>
      </w:pPr>
      <w:r w:rsidRPr="00EE3C09">
        <w:rPr>
          <w:lang w:val="x-none"/>
        </w:rPr>
        <w:t>In summary, the baby monitoring system proposed in this study is based on and necessitates an automatic cry detection model. We have analysed several architectures with various feature types on a comprehensive dataset to determine the best approach for the detection of infant cries in various real-world conditions and environments. Future work could explore further enhancements to the model or other architectures and expanding the dataset with additional diverse audio samples.</w:t>
      </w:r>
    </w:p>
    <w:p w14:paraId="5647792B" w14:textId="77777777" w:rsidR="00EE3C09" w:rsidRDefault="00EE3C09" w:rsidP="00EE3C09">
      <w:pPr>
        <w:pStyle w:val="MDPI31text"/>
      </w:pPr>
    </w:p>
    <w:p w14:paraId="0F003E11" w14:textId="77777777" w:rsidR="00DD591B" w:rsidRDefault="00DD591B" w:rsidP="00F1752F">
      <w:pPr>
        <w:pStyle w:val="MDPI62backmatter"/>
        <w:spacing w:before="240"/>
      </w:pPr>
      <w:r w:rsidRPr="00FA04F1">
        <w:rPr>
          <w:b/>
        </w:rPr>
        <w:t>Supplementary Materials:</w:t>
      </w:r>
      <w:r w:rsidR="004935BC">
        <w:rPr>
          <w:b/>
        </w:rPr>
        <w:t xml:space="preserve"> </w:t>
      </w:r>
      <w:r w:rsidR="006E599E">
        <w:t>The following supporting information can be downloaded at: www.mdpi.com/xxx/s1, Figure S1: title; Table S1: title; Video S1: title.</w:t>
      </w:r>
    </w:p>
    <w:p w14:paraId="1759C4AE" w14:textId="77777777" w:rsidR="00DD591B" w:rsidRPr="00613B31" w:rsidRDefault="00DD591B" w:rsidP="00F1752F">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24096C">
        <w:t xml:space="preserve"> </w:t>
      </w:r>
      <w:r w:rsidR="008504B1">
        <w:t xml:space="preserve">Please turn to the </w:t>
      </w:r>
      <w:hyperlink r:id="rId14" w:history="1">
        <w:r w:rsidR="00495952">
          <w:rPr>
            <w:rStyle w:val="Hyperlink"/>
          </w:rPr>
          <w:t>CRediT taxonomy</w:t>
        </w:r>
      </w:hyperlink>
      <w:r w:rsidR="008504B1">
        <w:t xml:space="preserve"> </w:t>
      </w:r>
      <w:r w:rsidRPr="00613B31">
        <w:t>for the term explanation. Authorship must be limited to those who have contributed substantially to the work reported.</w:t>
      </w:r>
    </w:p>
    <w:p w14:paraId="69DB0B05" w14:textId="77777777" w:rsidR="00DD591B" w:rsidRPr="00613B31" w:rsidRDefault="00DD591B" w:rsidP="00F1752F">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24096C">
        <w:t xml:space="preserve">funding. </w:t>
      </w:r>
      <w:r w:rsidR="008504B1">
        <w:t xml:space="preserve">Any errors may affect your future </w:t>
      </w:r>
      <w:r w:rsidRPr="00613B31">
        <w:t>funding.</w:t>
      </w:r>
    </w:p>
    <w:p w14:paraId="1342A76B" w14:textId="77777777" w:rsidR="006C2D6E" w:rsidRPr="00B27433" w:rsidRDefault="006C2D6E" w:rsidP="00F1752F">
      <w:pPr>
        <w:pStyle w:val="MDPI62backmatter"/>
        <w:rPr>
          <w:b/>
        </w:rPr>
      </w:pPr>
      <w:bookmarkStart w:id="3" w:name="_Hlk89945590"/>
      <w:bookmarkStart w:id="4"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Helsinki, and approved by the Institutional Review Board (or Ethics Committee) of </w:t>
      </w:r>
      <w:r w:rsidRPr="00B27433">
        <w:lastRenderedPageBreak/>
        <w:t xml:space="preserve">NAME OF INSTITUTE (protocol code XXX and date of approval).” for studies involving humans. OR “The animal study </w:t>
      </w:r>
      <w:r w:rsidR="004935BC">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3"/>
    <w:p w14:paraId="7F1D7D39" w14:textId="77777777" w:rsidR="00F37915" w:rsidRPr="007D75A8" w:rsidRDefault="00F37915" w:rsidP="00F1752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7265A6">
        <w:t>Not applicable.</w:t>
      </w:r>
      <w:r w:rsidRPr="007D75A8">
        <w:t>” for studies not involving humans. You might also choose to exclude this statement if the study did not involve humans.</w:t>
      </w:r>
    </w:p>
    <w:p w14:paraId="2959ED3E" w14:textId="77777777" w:rsidR="00F37915" w:rsidRPr="007D75A8" w:rsidRDefault="00F37915" w:rsidP="00F1752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4"/>
    <w:p w14:paraId="79EF2EF9" w14:textId="77777777" w:rsidR="00836F44" w:rsidRPr="00836F44" w:rsidRDefault="00836F44" w:rsidP="00F1752F">
      <w:pPr>
        <w:pStyle w:val="MDPI62backmatter"/>
      </w:pPr>
      <w:r w:rsidRPr="00836F44">
        <w:rPr>
          <w:b/>
        </w:rPr>
        <w:t>Data Availability Statement:</w:t>
      </w:r>
      <w:r w:rsidRPr="00836F44">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p>
    <w:p w14:paraId="67EA0349" w14:textId="77777777" w:rsidR="00DD591B" w:rsidRPr="00613B31" w:rsidRDefault="00DD591B" w:rsidP="00F1752F">
      <w:pPr>
        <w:pStyle w:val="MDPI62backmatter"/>
      </w:pPr>
      <w:r w:rsidRPr="00613B31">
        <w:rPr>
          <w:b/>
        </w:rPr>
        <w:t>Acknowledgments:</w:t>
      </w:r>
      <w:r w:rsidRPr="00613B31">
        <w:t xml:space="preserve"> </w:t>
      </w:r>
      <w:r w:rsidR="0024096C">
        <w:t xml:space="preserve">In this section, you can acknowledge </w:t>
      </w:r>
      <w:r w:rsidRPr="00613B31">
        <w:t>any support given which is not covered by the author contribution or funding sections. This may include administrative and technical support, or donations in kind (e.g., materials used for experiments).</w:t>
      </w:r>
    </w:p>
    <w:p w14:paraId="178CF90A" w14:textId="77777777" w:rsidR="00DD591B" w:rsidRPr="00613B31" w:rsidRDefault="00DD591B" w:rsidP="00F1752F">
      <w:pPr>
        <w:pStyle w:val="MDPI62backmatter"/>
      </w:pPr>
      <w:r w:rsidRPr="00613B31">
        <w:rPr>
          <w:b/>
        </w:rPr>
        <w:t>Conflicts of Interest:</w:t>
      </w:r>
      <w:r w:rsidRPr="00613B31">
        <w:t xml:space="preserve"> Declare conflicts of interest or state “The </w:t>
      </w:r>
      <w:r w:rsidR="003D3163">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1D6E32">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AA36DC">
        <w:t>The funders had no role in the design of the study; in the collection, analyses, or interpretation of data; in the writing of the manuscript; or in the decision to publish the results</w:t>
      </w:r>
      <w:r w:rsidRPr="00613B31">
        <w:t>”.</w:t>
      </w:r>
    </w:p>
    <w:p w14:paraId="163AAF3B" w14:textId="77777777" w:rsidR="00F1752F" w:rsidRDefault="00F1752F" w:rsidP="00F1752F">
      <w:pPr>
        <w:pStyle w:val="MDPI21heading1"/>
        <w:rPr>
          <w:szCs w:val="24"/>
        </w:rPr>
      </w:pPr>
      <w:bookmarkStart w:id="5" w:name="_Hlk181004646"/>
      <w:r w:rsidRPr="00793626">
        <w:rPr>
          <w:szCs w:val="24"/>
        </w:rPr>
        <w:t>Abbreviations</w:t>
      </w:r>
    </w:p>
    <w:p w14:paraId="64611F8E" w14:textId="77777777" w:rsidR="00F1752F" w:rsidRPr="00E867AF" w:rsidRDefault="00F1752F" w:rsidP="00F1752F">
      <w:pPr>
        <w:pStyle w:val="MDPI32textnoindent"/>
        <w:spacing w:after="240"/>
        <w:rPr>
          <w:sz w:val="18"/>
          <w:szCs w:val="18"/>
        </w:rPr>
      </w:pPr>
      <w:r w:rsidRPr="00E867AF">
        <w:rPr>
          <w:sz w:val="18"/>
          <w:szCs w:val="18"/>
        </w:rPr>
        <w:t>The following abbreviations are used in this manuscript:</w:t>
      </w:r>
    </w:p>
    <w:tbl>
      <w:tblPr>
        <w:tblStyle w:val="TableGrid"/>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F1752F" w:rsidRPr="00777DA5" w14:paraId="070ABDB1" w14:textId="77777777" w:rsidTr="008E0C42">
        <w:tc>
          <w:tcPr>
            <w:tcW w:w="936" w:type="dxa"/>
            <w:shd w:val="clear" w:color="auto" w:fill="auto"/>
            <w:vAlign w:val="center"/>
          </w:tcPr>
          <w:p w14:paraId="7D048278" w14:textId="77777777" w:rsidR="00F1752F" w:rsidRPr="00777DA5" w:rsidRDefault="00F1752F" w:rsidP="008E0C42">
            <w:pPr>
              <w:pStyle w:val="MDPI42tablebody"/>
              <w:spacing w:line="240" w:lineRule="auto"/>
              <w:jc w:val="left"/>
              <w:rPr>
                <w:sz w:val="18"/>
                <w:szCs w:val="18"/>
              </w:rPr>
            </w:pPr>
            <w:r w:rsidRPr="00777DA5">
              <w:rPr>
                <w:sz w:val="18"/>
                <w:szCs w:val="18"/>
              </w:rPr>
              <w:t>MDPI</w:t>
            </w:r>
          </w:p>
        </w:tc>
        <w:tc>
          <w:tcPr>
            <w:tcW w:w="6921" w:type="dxa"/>
            <w:shd w:val="clear" w:color="auto" w:fill="auto"/>
            <w:vAlign w:val="center"/>
          </w:tcPr>
          <w:p w14:paraId="310E2769" w14:textId="77777777" w:rsidR="00F1752F" w:rsidRPr="00777DA5" w:rsidRDefault="00F1752F" w:rsidP="008E0C42">
            <w:pPr>
              <w:pStyle w:val="MDPI42tablebody"/>
              <w:spacing w:line="240" w:lineRule="auto"/>
              <w:jc w:val="left"/>
              <w:rPr>
                <w:sz w:val="18"/>
                <w:szCs w:val="18"/>
              </w:rPr>
            </w:pPr>
            <w:r w:rsidRPr="00777DA5">
              <w:rPr>
                <w:sz w:val="18"/>
                <w:szCs w:val="18"/>
              </w:rPr>
              <w:t>Multidisciplinary Digital Publishing Institute</w:t>
            </w:r>
          </w:p>
        </w:tc>
      </w:tr>
      <w:tr w:rsidR="00F1752F" w:rsidRPr="00777DA5" w14:paraId="2EBE179A" w14:textId="77777777" w:rsidTr="008E0C42">
        <w:tc>
          <w:tcPr>
            <w:tcW w:w="936" w:type="dxa"/>
            <w:shd w:val="clear" w:color="auto" w:fill="auto"/>
            <w:vAlign w:val="center"/>
          </w:tcPr>
          <w:p w14:paraId="421BDAE9" w14:textId="77777777" w:rsidR="00F1752F" w:rsidRPr="00777DA5" w:rsidRDefault="00F1752F" w:rsidP="008E0C42">
            <w:pPr>
              <w:pStyle w:val="MDPI42tablebody"/>
              <w:spacing w:line="240" w:lineRule="auto"/>
              <w:jc w:val="left"/>
              <w:rPr>
                <w:sz w:val="18"/>
                <w:szCs w:val="18"/>
              </w:rPr>
            </w:pPr>
            <w:r w:rsidRPr="00777DA5">
              <w:rPr>
                <w:sz w:val="18"/>
                <w:szCs w:val="18"/>
              </w:rPr>
              <w:t>DOAJ</w:t>
            </w:r>
          </w:p>
        </w:tc>
        <w:tc>
          <w:tcPr>
            <w:tcW w:w="6921" w:type="dxa"/>
            <w:shd w:val="clear" w:color="auto" w:fill="auto"/>
            <w:vAlign w:val="center"/>
          </w:tcPr>
          <w:p w14:paraId="41A9EB8B" w14:textId="77777777" w:rsidR="00F1752F" w:rsidRPr="00777DA5" w:rsidRDefault="00F1752F" w:rsidP="008E0C42">
            <w:pPr>
              <w:pStyle w:val="MDPI42tablebody"/>
              <w:spacing w:line="240" w:lineRule="auto"/>
              <w:jc w:val="left"/>
              <w:rPr>
                <w:sz w:val="18"/>
                <w:szCs w:val="18"/>
              </w:rPr>
            </w:pPr>
            <w:r w:rsidRPr="00777DA5">
              <w:rPr>
                <w:sz w:val="18"/>
                <w:szCs w:val="18"/>
              </w:rPr>
              <w:t>Directory of open access journals</w:t>
            </w:r>
          </w:p>
        </w:tc>
      </w:tr>
      <w:tr w:rsidR="00F1752F" w:rsidRPr="00777DA5" w14:paraId="04079A10" w14:textId="77777777" w:rsidTr="008E0C42">
        <w:tc>
          <w:tcPr>
            <w:tcW w:w="936" w:type="dxa"/>
            <w:shd w:val="clear" w:color="auto" w:fill="auto"/>
            <w:vAlign w:val="center"/>
          </w:tcPr>
          <w:p w14:paraId="4D9C3C32" w14:textId="77777777" w:rsidR="00F1752F" w:rsidRPr="00777DA5" w:rsidRDefault="00F1752F" w:rsidP="008E0C42">
            <w:pPr>
              <w:pStyle w:val="MDPI42tablebody"/>
              <w:spacing w:line="240" w:lineRule="auto"/>
              <w:jc w:val="left"/>
              <w:rPr>
                <w:sz w:val="18"/>
                <w:szCs w:val="18"/>
              </w:rPr>
            </w:pPr>
            <w:r w:rsidRPr="00777DA5">
              <w:rPr>
                <w:sz w:val="18"/>
                <w:szCs w:val="18"/>
              </w:rPr>
              <w:t>TLA</w:t>
            </w:r>
          </w:p>
        </w:tc>
        <w:tc>
          <w:tcPr>
            <w:tcW w:w="6921" w:type="dxa"/>
            <w:shd w:val="clear" w:color="auto" w:fill="auto"/>
            <w:vAlign w:val="center"/>
          </w:tcPr>
          <w:p w14:paraId="7DBE2E6A" w14:textId="77777777" w:rsidR="00F1752F" w:rsidRPr="00777DA5" w:rsidRDefault="00F1752F" w:rsidP="008E0C42">
            <w:pPr>
              <w:pStyle w:val="MDPI42tablebody"/>
              <w:spacing w:line="240" w:lineRule="auto"/>
              <w:jc w:val="left"/>
              <w:rPr>
                <w:sz w:val="18"/>
                <w:szCs w:val="18"/>
              </w:rPr>
            </w:pPr>
            <w:r w:rsidRPr="00777DA5">
              <w:rPr>
                <w:sz w:val="18"/>
                <w:szCs w:val="18"/>
              </w:rPr>
              <w:t>Three letter acronym</w:t>
            </w:r>
          </w:p>
        </w:tc>
      </w:tr>
      <w:tr w:rsidR="00F1752F" w:rsidRPr="00777DA5" w14:paraId="694774B1" w14:textId="77777777" w:rsidTr="008E0C42">
        <w:tc>
          <w:tcPr>
            <w:tcW w:w="936" w:type="dxa"/>
            <w:shd w:val="clear" w:color="auto" w:fill="auto"/>
            <w:vAlign w:val="center"/>
          </w:tcPr>
          <w:p w14:paraId="32AE0D8A" w14:textId="77777777" w:rsidR="00F1752F" w:rsidRPr="00777DA5" w:rsidRDefault="00F1752F" w:rsidP="008E0C42">
            <w:pPr>
              <w:pStyle w:val="MDPI42tablebody"/>
              <w:spacing w:line="240" w:lineRule="auto"/>
              <w:jc w:val="left"/>
              <w:rPr>
                <w:sz w:val="18"/>
                <w:szCs w:val="18"/>
              </w:rPr>
            </w:pPr>
            <w:r w:rsidRPr="00777DA5">
              <w:rPr>
                <w:sz w:val="18"/>
                <w:szCs w:val="18"/>
              </w:rPr>
              <w:t>LD</w:t>
            </w:r>
          </w:p>
        </w:tc>
        <w:tc>
          <w:tcPr>
            <w:tcW w:w="6921" w:type="dxa"/>
            <w:shd w:val="clear" w:color="auto" w:fill="auto"/>
            <w:vAlign w:val="center"/>
          </w:tcPr>
          <w:p w14:paraId="5A4A23AC" w14:textId="77777777" w:rsidR="00F1752F" w:rsidRPr="00777DA5" w:rsidRDefault="00F1752F" w:rsidP="008E0C42">
            <w:pPr>
              <w:pStyle w:val="MDPI42tablebody"/>
              <w:spacing w:line="240" w:lineRule="auto"/>
              <w:jc w:val="left"/>
              <w:rPr>
                <w:sz w:val="18"/>
                <w:szCs w:val="18"/>
              </w:rPr>
            </w:pPr>
            <w:r w:rsidRPr="00777DA5">
              <w:rPr>
                <w:sz w:val="18"/>
                <w:szCs w:val="18"/>
              </w:rPr>
              <w:t>Linear dichroism</w:t>
            </w:r>
          </w:p>
        </w:tc>
      </w:tr>
    </w:tbl>
    <w:bookmarkEnd w:id="5"/>
    <w:p w14:paraId="7554AA20" w14:textId="77777777" w:rsidR="00DD591B" w:rsidRPr="00F1752F" w:rsidRDefault="00DD591B" w:rsidP="00F1752F">
      <w:pPr>
        <w:pStyle w:val="MDPI21heading1"/>
        <w:ind w:left="0"/>
      </w:pPr>
      <w:r w:rsidRPr="00F1752F">
        <w:t>References</w:t>
      </w:r>
    </w:p>
    <w:p w14:paraId="4C0F892E" w14:textId="77777777" w:rsidR="00391DD3" w:rsidRPr="00391DD3" w:rsidRDefault="00EB64EB" w:rsidP="00391DD3">
      <w:pPr>
        <w:pStyle w:val="Bibliography"/>
        <w:rPr>
          <w:sz w:val="18"/>
        </w:rPr>
      </w:pPr>
      <w:r>
        <w:fldChar w:fldCharType="begin"/>
      </w:r>
      <w:r>
        <w:instrText xml:space="preserve"> ADDIN ZOTERO_BIBL {"uncited":[],"omitted":[],"custom":[]} CSL_BIBLIOGRAPHY </w:instrText>
      </w:r>
      <w:r>
        <w:fldChar w:fldCharType="separate"/>
      </w:r>
      <w:r w:rsidR="00391DD3" w:rsidRPr="00391DD3">
        <w:rPr>
          <w:sz w:val="18"/>
        </w:rPr>
        <w:t>[1]</w:t>
      </w:r>
      <w:r w:rsidR="00391DD3" w:rsidRPr="00391DD3">
        <w:rPr>
          <w:sz w:val="18"/>
        </w:rPr>
        <w:tab/>
        <w:t>R. Cohen, D. Ruinskiy, J. Zickfeld, H. IJzerman, and Y. Lavner, “Baby Cry Detection: Deep Learning and Classical Approaches,” 2020, pp. 171–196. doi: 10.1007/978-3-030-31764-5_7.</w:t>
      </w:r>
    </w:p>
    <w:p w14:paraId="0B0E97C9" w14:textId="77777777" w:rsidR="00391DD3" w:rsidRPr="00391DD3" w:rsidRDefault="00391DD3" w:rsidP="00391DD3">
      <w:pPr>
        <w:pStyle w:val="Bibliography"/>
        <w:rPr>
          <w:sz w:val="18"/>
        </w:rPr>
      </w:pPr>
      <w:r w:rsidRPr="00391DD3">
        <w:rPr>
          <w:sz w:val="18"/>
        </w:rPr>
        <w:t>[2]</w:t>
      </w:r>
      <w:r w:rsidRPr="00391DD3">
        <w:rPr>
          <w:sz w:val="18"/>
        </w:rPr>
        <w:tab/>
        <w:t xml:space="preserve">J. Benesty, M. M. Sondhi, and Y. (Arden) Huang, “Introduction to Speech Processing,” in </w:t>
      </w:r>
      <w:r w:rsidRPr="00391DD3">
        <w:rPr>
          <w:i/>
          <w:iCs/>
          <w:sz w:val="18"/>
        </w:rPr>
        <w:t>Springer Handbook of Speech Processing</w:t>
      </w:r>
      <w:r w:rsidRPr="00391DD3">
        <w:rPr>
          <w:sz w:val="18"/>
        </w:rPr>
        <w:t>, J. Benesty, M. M. Sondhi, and Y. A. Huang, Eds., Berlin, Heidelberg: Springer, 2008, pp. 1–4. doi: 10.1007/978-3-540-49127-9_1.</w:t>
      </w:r>
    </w:p>
    <w:p w14:paraId="49E1A6FA" w14:textId="77777777" w:rsidR="00391DD3" w:rsidRPr="00391DD3" w:rsidRDefault="00391DD3" w:rsidP="00391DD3">
      <w:pPr>
        <w:pStyle w:val="Bibliography"/>
        <w:rPr>
          <w:sz w:val="18"/>
        </w:rPr>
      </w:pPr>
      <w:r w:rsidRPr="00391DD3">
        <w:rPr>
          <w:sz w:val="18"/>
        </w:rPr>
        <w:t>[3]</w:t>
      </w:r>
      <w:r w:rsidRPr="00391DD3">
        <w:rPr>
          <w:sz w:val="18"/>
        </w:rPr>
        <w:tab/>
        <w:t xml:space="preserve">J. K. Das, A. Ghosh, A. K. Pal, S. Dutta, and A. Chakrabarty, “Urban Sound Classification Using Convolutional Neural Network and Long Short Term Memory Based on Multiple Features,” in </w:t>
      </w:r>
      <w:r w:rsidRPr="00391DD3">
        <w:rPr>
          <w:i/>
          <w:iCs/>
          <w:sz w:val="18"/>
        </w:rPr>
        <w:t>2020 Fourth International Conference On Intelligent Computing in Data Sciences (ICDS)</w:t>
      </w:r>
      <w:r w:rsidRPr="00391DD3">
        <w:rPr>
          <w:sz w:val="18"/>
        </w:rPr>
        <w:t>, Oct. 2020, pp. 1–9. doi: 10.1109/ICDS50568.2020.9268723.</w:t>
      </w:r>
    </w:p>
    <w:p w14:paraId="70CF9E0F" w14:textId="77777777" w:rsidR="00391DD3" w:rsidRPr="00391DD3" w:rsidRDefault="00391DD3" w:rsidP="00391DD3">
      <w:pPr>
        <w:pStyle w:val="Bibliography"/>
        <w:rPr>
          <w:sz w:val="18"/>
        </w:rPr>
      </w:pPr>
      <w:r w:rsidRPr="00391DD3">
        <w:rPr>
          <w:sz w:val="18"/>
        </w:rPr>
        <w:lastRenderedPageBreak/>
        <w:t>[4]</w:t>
      </w:r>
      <w:r w:rsidRPr="00391DD3">
        <w:rPr>
          <w:sz w:val="18"/>
        </w:rPr>
        <w:tab/>
        <w:t xml:space="preserve">K. Rezaee, H. Ghayoumi zadeh, L. Qi, H. Rabiee, and M. Khosravi, “Can You Understand Why I Am Crying? A Decision-making System for Classifying Infants’ Cry Languages Based on DeepSVM Model,” </w:t>
      </w:r>
      <w:r w:rsidRPr="00391DD3">
        <w:rPr>
          <w:i/>
          <w:iCs/>
          <w:sz w:val="18"/>
        </w:rPr>
        <w:t>ACM Trans. Asian Low-Resour. Lang. Inf. Process.</w:t>
      </w:r>
      <w:r w:rsidRPr="00391DD3">
        <w:rPr>
          <w:sz w:val="18"/>
        </w:rPr>
        <w:t>, vol. 23, Jan. 2024, doi: 10.1145/3579032.</w:t>
      </w:r>
    </w:p>
    <w:p w14:paraId="67EF8C19" w14:textId="77777777" w:rsidR="00391DD3" w:rsidRPr="00391DD3" w:rsidRDefault="00391DD3" w:rsidP="00391DD3">
      <w:pPr>
        <w:pStyle w:val="Bibliography"/>
        <w:rPr>
          <w:sz w:val="18"/>
        </w:rPr>
      </w:pPr>
      <w:r w:rsidRPr="00391DD3">
        <w:rPr>
          <w:sz w:val="18"/>
        </w:rPr>
        <w:t>[5]</w:t>
      </w:r>
      <w:r w:rsidRPr="00391DD3">
        <w:rPr>
          <w:sz w:val="18"/>
        </w:rPr>
        <w:tab/>
        <w:t xml:space="preserve">S. Rajagopal, P. Poonkodi, M. Kavitha, and K. Subburathinam, “Premature Infant Cry Classification via Deep Convolutional Recurrent Neural Network Based on Multi-class Features,” </w:t>
      </w:r>
      <w:r w:rsidRPr="00391DD3">
        <w:rPr>
          <w:i/>
          <w:iCs/>
          <w:sz w:val="18"/>
        </w:rPr>
        <w:t>Circuits Syst. Signal Process.</w:t>
      </w:r>
      <w:r w:rsidRPr="00391DD3">
        <w:rPr>
          <w:sz w:val="18"/>
        </w:rPr>
        <w:t>, vol. 42, pp. 1–20, Aug. 2023, doi: 10.1007/s00034-023-02457-5.</w:t>
      </w:r>
    </w:p>
    <w:p w14:paraId="6BDE9596" w14:textId="77777777" w:rsidR="00391DD3" w:rsidRPr="00391DD3" w:rsidRDefault="00391DD3" w:rsidP="00391DD3">
      <w:pPr>
        <w:pStyle w:val="Bibliography"/>
        <w:rPr>
          <w:sz w:val="18"/>
        </w:rPr>
      </w:pPr>
      <w:r w:rsidRPr="00391DD3">
        <w:rPr>
          <w:sz w:val="18"/>
        </w:rPr>
        <w:t>[6]</w:t>
      </w:r>
      <w:r w:rsidRPr="00391DD3">
        <w:rPr>
          <w:sz w:val="18"/>
        </w:rPr>
        <w:tab/>
        <w:t xml:space="preserve">Y. Zayed, A. Hasasneh, and C. Tadj, “Infant Cry Signal Diagnostic System Using Deep Learning and Fused Features,” </w:t>
      </w:r>
      <w:r w:rsidRPr="00391DD3">
        <w:rPr>
          <w:i/>
          <w:iCs/>
          <w:sz w:val="18"/>
        </w:rPr>
        <w:t>Diagnostics</w:t>
      </w:r>
      <w:r w:rsidRPr="00391DD3">
        <w:rPr>
          <w:sz w:val="18"/>
        </w:rPr>
        <w:t>, vol. 13, p. 2107, Jun. 2023, doi: 10.3390/diagnostics13122107.</w:t>
      </w:r>
    </w:p>
    <w:p w14:paraId="551D9B05" w14:textId="77777777" w:rsidR="00391DD3" w:rsidRPr="00391DD3" w:rsidRDefault="00391DD3" w:rsidP="00391DD3">
      <w:pPr>
        <w:pStyle w:val="Bibliography"/>
        <w:rPr>
          <w:sz w:val="18"/>
        </w:rPr>
      </w:pPr>
      <w:r w:rsidRPr="00391DD3">
        <w:rPr>
          <w:sz w:val="18"/>
        </w:rPr>
        <w:t>[7]</w:t>
      </w:r>
      <w:r w:rsidRPr="00391DD3">
        <w:rPr>
          <w:sz w:val="18"/>
        </w:rPr>
        <w:tab/>
        <w:t xml:space="preserve">D. Budaghyan, C. C. Onu, A. Gorin, C. Subakan, and D. Precup, “CryCeleb: A Speaker Verification Dataset Based on Infant Cry Sounds,” Mar. 21, 2024, </w:t>
      </w:r>
      <w:r w:rsidRPr="00391DD3">
        <w:rPr>
          <w:i/>
          <w:iCs/>
          <w:sz w:val="18"/>
        </w:rPr>
        <w:t>arXiv</w:t>
      </w:r>
      <w:r w:rsidRPr="00391DD3">
        <w:rPr>
          <w:sz w:val="18"/>
        </w:rPr>
        <w:t>: arXiv:2305.00969. doi: 10.48550/arXiv.2305.00969.</w:t>
      </w:r>
    </w:p>
    <w:p w14:paraId="6BD0EEA6" w14:textId="77777777" w:rsidR="00391DD3" w:rsidRPr="00391DD3" w:rsidRDefault="00391DD3" w:rsidP="00391DD3">
      <w:pPr>
        <w:pStyle w:val="Bibliography"/>
        <w:rPr>
          <w:sz w:val="18"/>
        </w:rPr>
      </w:pPr>
      <w:r w:rsidRPr="00391DD3">
        <w:rPr>
          <w:sz w:val="18"/>
        </w:rPr>
        <w:t>[8]</w:t>
      </w:r>
      <w:r w:rsidRPr="00391DD3">
        <w:rPr>
          <w:sz w:val="18"/>
        </w:rPr>
        <w:tab/>
        <w:t xml:space="preserve">G. Veres, </w:t>
      </w:r>
      <w:r w:rsidRPr="00391DD3">
        <w:rPr>
          <w:i/>
          <w:iCs/>
          <w:sz w:val="18"/>
        </w:rPr>
        <w:t>gveres/donateacry-corpus</w:t>
      </w:r>
      <w:r w:rsidRPr="00391DD3">
        <w:rPr>
          <w:sz w:val="18"/>
        </w:rPr>
        <w:t>. (Jul. 02, 2024). Accessed: Jul. 11, 2024. [Online]. Available: https://github.com/gveres/donateacry-corpus</w:t>
      </w:r>
    </w:p>
    <w:p w14:paraId="49603C5B" w14:textId="77777777" w:rsidR="00391DD3" w:rsidRPr="00391DD3" w:rsidRDefault="00391DD3" w:rsidP="00391DD3">
      <w:pPr>
        <w:pStyle w:val="Bibliography"/>
        <w:rPr>
          <w:sz w:val="18"/>
        </w:rPr>
      </w:pPr>
      <w:r w:rsidRPr="00391DD3">
        <w:rPr>
          <w:sz w:val="18"/>
        </w:rPr>
        <w:t>[9]</w:t>
      </w:r>
      <w:r w:rsidRPr="00391DD3">
        <w:rPr>
          <w:sz w:val="18"/>
        </w:rPr>
        <w:tab/>
        <w:t>“Librispeech: An ASR corpus based on public domain audio books | IEEE Conference Publication | IEEE Xplore.” Accessed: Jul. 11, 2024. [Online]. Available: https://ieeexplore.ieee.org/document/7178964</w:t>
      </w:r>
    </w:p>
    <w:p w14:paraId="0BF85830" w14:textId="77777777" w:rsidR="00391DD3" w:rsidRPr="00391DD3" w:rsidRDefault="00391DD3" w:rsidP="00391DD3">
      <w:pPr>
        <w:pStyle w:val="Bibliography"/>
        <w:rPr>
          <w:sz w:val="18"/>
        </w:rPr>
      </w:pPr>
      <w:r w:rsidRPr="00391DD3">
        <w:rPr>
          <w:sz w:val="18"/>
        </w:rPr>
        <w:t>[10]</w:t>
      </w:r>
      <w:r w:rsidRPr="00391DD3">
        <w:rPr>
          <w:sz w:val="18"/>
        </w:rPr>
        <w:tab/>
        <w:t xml:space="preserve">Y. D. Rosita and H. Junaedi, “Infant’s cry sound classification using Mel-Frequency Cepstrum Coefficients feature extraction and Backpropagation Neural Network,” in </w:t>
      </w:r>
      <w:r w:rsidRPr="00391DD3">
        <w:rPr>
          <w:i/>
          <w:iCs/>
          <w:sz w:val="18"/>
        </w:rPr>
        <w:t>2016 2nd International Conference on Science and Technology-Computer (ICST)</w:t>
      </w:r>
      <w:r w:rsidRPr="00391DD3">
        <w:rPr>
          <w:sz w:val="18"/>
        </w:rPr>
        <w:t>, Oct. 2016, pp. 160–166. doi: 10.1109/ICSTC.2016.7877367.</w:t>
      </w:r>
    </w:p>
    <w:p w14:paraId="515BD6D8" w14:textId="77777777" w:rsidR="00391DD3" w:rsidRPr="00391DD3" w:rsidRDefault="00391DD3" w:rsidP="00391DD3">
      <w:pPr>
        <w:pStyle w:val="Bibliography"/>
        <w:rPr>
          <w:sz w:val="18"/>
        </w:rPr>
      </w:pPr>
      <w:r w:rsidRPr="00391DD3">
        <w:rPr>
          <w:sz w:val="18"/>
        </w:rPr>
        <w:t>[11]</w:t>
      </w:r>
      <w:r w:rsidRPr="00391DD3">
        <w:rPr>
          <w:sz w:val="18"/>
        </w:rPr>
        <w:tab/>
        <w:t xml:space="preserve">A. E. Jang, </w:t>
      </w:r>
      <w:r w:rsidRPr="00391DD3">
        <w:rPr>
          <w:i/>
          <w:iCs/>
          <w:sz w:val="18"/>
        </w:rPr>
        <w:t>eunbeejang/SilentBabyMonitor</w:t>
      </w:r>
      <w:r w:rsidRPr="00391DD3">
        <w:rPr>
          <w:sz w:val="18"/>
        </w:rPr>
        <w:t>. (Jul. 10, 2024). Python. Accessed: Jul. 11, 2024. [Online]. Available: https://github.com/eunbeejang/SilentBabyMonitor</w:t>
      </w:r>
    </w:p>
    <w:p w14:paraId="4B4DF928" w14:textId="77777777" w:rsidR="00391DD3" w:rsidRPr="00391DD3" w:rsidRDefault="00391DD3" w:rsidP="00391DD3">
      <w:pPr>
        <w:pStyle w:val="Bibliography"/>
        <w:rPr>
          <w:sz w:val="18"/>
        </w:rPr>
      </w:pPr>
      <w:r w:rsidRPr="00391DD3">
        <w:rPr>
          <w:sz w:val="18"/>
        </w:rPr>
        <w:t>[12]</w:t>
      </w:r>
      <w:r w:rsidRPr="00391DD3">
        <w:rPr>
          <w:sz w:val="18"/>
        </w:rPr>
        <w:tab/>
        <w:t xml:space="preserve">K. Simonyan and A. Zisserman, “Very Deep Convolutional Networks for Large-Scale Image Recognition,” Apr. 10, 2015, </w:t>
      </w:r>
      <w:r w:rsidRPr="00391DD3">
        <w:rPr>
          <w:i/>
          <w:iCs/>
          <w:sz w:val="18"/>
        </w:rPr>
        <w:t>arXiv</w:t>
      </w:r>
      <w:r w:rsidRPr="00391DD3">
        <w:rPr>
          <w:sz w:val="18"/>
        </w:rPr>
        <w:t>: arXiv:1409.1556. doi: 10.48550/arXiv.1409.1556.</w:t>
      </w:r>
    </w:p>
    <w:p w14:paraId="095C4176" w14:textId="77777777" w:rsidR="00391DD3" w:rsidRPr="00391DD3" w:rsidRDefault="00391DD3" w:rsidP="00391DD3">
      <w:pPr>
        <w:pStyle w:val="Bibliography"/>
        <w:rPr>
          <w:sz w:val="18"/>
        </w:rPr>
      </w:pPr>
      <w:r w:rsidRPr="00391DD3">
        <w:rPr>
          <w:sz w:val="18"/>
        </w:rPr>
        <w:t>[13]</w:t>
      </w:r>
      <w:r w:rsidRPr="00391DD3">
        <w:rPr>
          <w:sz w:val="18"/>
        </w:rPr>
        <w:tab/>
        <w:t xml:space="preserve">K. He, X. Zhang, S. Ren, and J. Sun, “Deep Residual Learning for Image Recognition,” </w:t>
      </w:r>
      <w:r w:rsidRPr="00391DD3">
        <w:rPr>
          <w:i/>
          <w:iCs/>
          <w:sz w:val="18"/>
        </w:rPr>
        <w:t>ArXiv151203385 Cs</w:t>
      </w:r>
      <w:r w:rsidRPr="00391DD3">
        <w:rPr>
          <w:sz w:val="18"/>
        </w:rPr>
        <w:t>, Dec. 2015, Accessed: Nov. 15, 2021. [Online]. Available: http://arxiv.org/abs/1512.03385</w:t>
      </w:r>
    </w:p>
    <w:p w14:paraId="3347FBBF" w14:textId="77777777" w:rsidR="00391DD3" w:rsidRPr="00391DD3" w:rsidRDefault="00391DD3" w:rsidP="00391DD3">
      <w:pPr>
        <w:pStyle w:val="Bibliography"/>
        <w:rPr>
          <w:sz w:val="18"/>
        </w:rPr>
      </w:pPr>
      <w:r w:rsidRPr="00391DD3">
        <w:rPr>
          <w:sz w:val="18"/>
        </w:rPr>
        <w:t>[14]</w:t>
      </w:r>
      <w:r w:rsidRPr="00391DD3">
        <w:rPr>
          <w:sz w:val="18"/>
        </w:rPr>
        <w:tab/>
        <w:t xml:space="preserve">C. Szegedy, V. Vanhoucke, S. Ioffe, J. Shlens, and Z. Wojna, “Rethinking the Inception Architecture for Computer Vision,” Dec. 11, 2015, </w:t>
      </w:r>
      <w:r w:rsidRPr="00391DD3">
        <w:rPr>
          <w:i/>
          <w:iCs/>
          <w:sz w:val="18"/>
        </w:rPr>
        <w:t>arXiv</w:t>
      </w:r>
      <w:r w:rsidRPr="00391DD3">
        <w:rPr>
          <w:sz w:val="18"/>
        </w:rPr>
        <w:t>: arXiv:1512.00567. doi: 10.48550/arXiv.1512.00567.</w:t>
      </w:r>
    </w:p>
    <w:p w14:paraId="6B91AAD9" w14:textId="77777777" w:rsidR="00391DD3" w:rsidRPr="00391DD3" w:rsidRDefault="00391DD3" w:rsidP="00391DD3">
      <w:pPr>
        <w:pStyle w:val="Bibliography"/>
        <w:rPr>
          <w:sz w:val="18"/>
        </w:rPr>
      </w:pPr>
      <w:r w:rsidRPr="00391DD3">
        <w:rPr>
          <w:sz w:val="18"/>
        </w:rPr>
        <w:t>[15]</w:t>
      </w:r>
      <w:r w:rsidRPr="00391DD3">
        <w:rPr>
          <w:sz w:val="18"/>
        </w:rPr>
        <w:tab/>
        <w:t xml:space="preserve">C. Szegedy, S. Ioffe, V. Vanhoucke, and A. Alemi, “Inception-v4, Inception-ResNet and the Impact of Residual Connections on Learning,” Aug. 23, 2016, </w:t>
      </w:r>
      <w:r w:rsidRPr="00391DD3">
        <w:rPr>
          <w:i/>
          <w:iCs/>
          <w:sz w:val="18"/>
        </w:rPr>
        <w:t>arXiv</w:t>
      </w:r>
      <w:r w:rsidRPr="00391DD3">
        <w:rPr>
          <w:sz w:val="18"/>
        </w:rPr>
        <w:t>: arXiv:1602.07261. doi: 10.48550/arXiv.1602.07261.</w:t>
      </w:r>
    </w:p>
    <w:p w14:paraId="4E542637" w14:textId="77777777" w:rsidR="00391DD3" w:rsidRPr="00391DD3" w:rsidRDefault="00391DD3" w:rsidP="00391DD3">
      <w:pPr>
        <w:pStyle w:val="Bibliography"/>
        <w:rPr>
          <w:sz w:val="18"/>
        </w:rPr>
      </w:pPr>
      <w:r w:rsidRPr="00391DD3">
        <w:rPr>
          <w:sz w:val="18"/>
        </w:rPr>
        <w:t>[16]</w:t>
      </w:r>
      <w:r w:rsidRPr="00391DD3">
        <w:rPr>
          <w:sz w:val="18"/>
        </w:rPr>
        <w:tab/>
        <w:t xml:space="preserve">F. Chollet, “Xception: Deep Learning with Depthwise Separable Convolutions,” Apr. 04, 2017, </w:t>
      </w:r>
      <w:r w:rsidRPr="00391DD3">
        <w:rPr>
          <w:i/>
          <w:iCs/>
          <w:sz w:val="18"/>
        </w:rPr>
        <w:t>arXiv</w:t>
      </w:r>
      <w:r w:rsidRPr="00391DD3">
        <w:rPr>
          <w:sz w:val="18"/>
        </w:rPr>
        <w:t>: arXiv:1610.02357. doi: 10.48550/arXiv.1610.02357.</w:t>
      </w:r>
    </w:p>
    <w:p w14:paraId="0D4AEEAA" w14:textId="77777777" w:rsidR="00391DD3" w:rsidRPr="00391DD3" w:rsidRDefault="00391DD3" w:rsidP="00391DD3">
      <w:pPr>
        <w:pStyle w:val="Bibliography"/>
        <w:rPr>
          <w:sz w:val="18"/>
        </w:rPr>
      </w:pPr>
      <w:r w:rsidRPr="00391DD3">
        <w:rPr>
          <w:sz w:val="18"/>
        </w:rPr>
        <w:t>[17]</w:t>
      </w:r>
      <w:r w:rsidRPr="00391DD3">
        <w:rPr>
          <w:sz w:val="18"/>
        </w:rPr>
        <w:tab/>
        <w:t xml:space="preserve">A. G. Howard </w:t>
      </w:r>
      <w:r w:rsidRPr="00391DD3">
        <w:rPr>
          <w:i/>
          <w:iCs/>
          <w:sz w:val="18"/>
        </w:rPr>
        <w:t>et al.</w:t>
      </w:r>
      <w:r w:rsidRPr="00391DD3">
        <w:rPr>
          <w:sz w:val="18"/>
        </w:rPr>
        <w:t xml:space="preserve">, “MobileNets: Efficient Convolutional Neural Networks for Mobile Vision Applications,” Apr. 16, 2017, </w:t>
      </w:r>
      <w:r w:rsidRPr="00391DD3">
        <w:rPr>
          <w:i/>
          <w:iCs/>
          <w:sz w:val="18"/>
        </w:rPr>
        <w:t>arXiv</w:t>
      </w:r>
      <w:r w:rsidRPr="00391DD3">
        <w:rPr>
          <w:sz w:val="18"/>
        </w:rPr>
        <w:t>: arXiv:1704.04861. doi: 10.48550/arXiv.1704.04861.</w:t>
      </w:r>
    </w:p>
    <w:p w14:paraId="0EB2ABB4" w14:textId="77777777" w:rsidR="00391DD3" w:rsidRPr="00391DD3" w:rsidRDefault="00391DD3" w:rsidP="00391DD3">
      <w:pPr>
        <w:pStyle w:val="Bibliography"/>
        <w:rPr>
          <w:sz w:val="18"/>
        </w:rPr>
      </w:pPr>
      <w:r w:rsidRPr="00391DD3">
        <w:rPr>
          <w:sz w:val="18"/>
        </w:rPr>
        <w:t>[18]</w:t>
      </w:r>
      <w:r w:rsidRPr="00391DD3">
        <w:rPr>
          <w:sz w:val="18"/>
        </w:rPr>
        <w:tab/>
        <w:t xml:space="preserve">G. Huang, Z. Liu, L. van der Maaten, and K. Q. Weinberger, “Densely Connected Convolutional Networks,” Jan. 28, 2018, </w:t>
      </w:r>
      <w:r w:rsidRPr="00391DD3">
        <w:rPr>
          <w:i/>
          <w:iCs/>
          <w:sz w:val="18"/>
        </w:rPr>
        <w:t>arXiv</w:t>
      </w:r>
      <w:r w:rsidRPr="00391DD3">
        <w:rPr>
          <w:sz w:val="18"/>
        </w:rPr>
        <w:t>: arXiv:1608.06993. doi: 10.48550/arXiv.1608.06993.</w:t>
      </w:r>
    </w:p>
    <w:p w14:paraId="7771D7DA" w14:textId="77777777" w:rsidR="00391DD3" w:rsidRPr="00391DD3" w:rsidRDefault="00391DD3" w:rsidP="00391DD3">
      <w:pPr>
        <w:pStyle w:val="Bibliography"/>
        <w:rPr>
          <w:sz w:val="18"/>
        </w:rPr>
      </w:pPr>
      <w:r w:rsidRPr="00391DD3">
        <w:rPr>
          <w:sz w:val="18"/>
        </w:rPr>
        <w:t>[19]</w:t>
      </w:r>
      <w:r w:rsidRPr="00391DD3">
        <w:rPr>
          <w:sz w:val="18"/>
        </w:rPr>
        <w:tab/>
        <w:t xml:space="preserve">M. Tan and Q. V. Le, “EfficientNet: Rethinking Model Scaling for Convolutional Neural Networks,” </w:t>
      </w:r>
      <w:r w:rsidRPr="00391DD3">
        <w:rPr>
          <w:i/>
          <w:iCs/>
          <w:sz w:val="18"/>
        </w:rPr>
        <w:t>ArXiv190511946 Cs Stat</w:t>
      </w:r>
      <w:r w:rsidRPr="00391DD3">
        <w:rPr>
          <w:sz w:val="18"/>
        </w:rPr>
        <w:t>, Sep. 2020, Accessed: Nov. 15, 2021. [Online]. Available: http://arxiv.org/abs/1905.11946</w:t>
      </w:r>
    </w:p>
    <w:p w14:paraId="6572C0A0" w14:textId="77777777" w:rsidR="00DD591B" w:rsidRPr="00836F44" w:rsidRDefault="00EB64EB" w:rsidP="00F1752F">
      <w:pPr>
        <w:pStyle w:val="MDPI63notes"/>
      </w:pPr>
      <w:r>
        <w:fldChar w:fldCharType="end"/>
      </w:r>
    </w:p>
    <w:sectPr w:rsidR="00DD591B" w:rsidRPr="00836F44" w:rsidSect="00F1752F">
      <w:headerReference w:type="even" r:id="rId15"/>
      <w:headerReference w:type="default" r:id="rId16"/>
      <w:footerReference w:type="default" r:id="rId17"/>
      <w:headerReference w:type="first" r:id="rId18"/>
      <w:footerReference w:type="first" r:id="rId19"/>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1AFC1" w14:textId="77777777" w:rsidR="00DB72A0" w:rsidRDefault="00DB72A0">
      <w:pPr>
        <w:spacing w:line="240" w:lineRule="auto"/>
      </w:pPr>
      <w:r>
        <w:separator/>
      </w:r>
    </w:p>
  </w:endnote>
  <w:endnote w:type="continuationSeparator" w:id="0">
    <w:p w14:paraId="57B549A5" w14:textId="77777777" w:rsidR="00DB72A0" w:rsidRDefault="00DB7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630936" w14:textId="77777777" w:rsidR="00A70907" w:rsidRPr="00D11BD5" w:rsidRDefault="00A70907" w:rsidP="007E2911">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3D58C" w14:textId="77777777" w:rsidR="00A70907" w:rsidRDefault="00A70907" w:rsidP="008A5A1E">
    <w:pPr>
      <w:pBdr>
        <w:top w:val="single" w:sz="4" w:space="0" w:color="000000"/>
      </w:pBdr>
      <w:tabs>
        <w:tab w:val="right" w:pos="8844"/>
      </w:tabs>
      <w:adjustRightInd w:val="0"/>
      <w:snapToGrid w:val="0"/>
      <w:spacing w:before="480" w:line="100" w:lineRule="exact"/>
      <w:jc w:val="left"/>
      <w:rPr>
        <w:i/>
        <w:sz w:val="16"/>
        <w:szCs w:val="16"/>
      </w:rPr>
    </w:pPr>
  </w:p>
  <w:p w14:paraId="29F42524" w14:textId="77777777" w:rsidR="00A70907" w:rsidRPr="00372FCD" w:rsidRDefault="00A70907" w:rsidP="00EB21FF">
    <w:pPr>
      <w:tabs>
        <w:tab w:val="right" w:pos="10466"/>
      </w:tabs>
      <w:adjustRightInd w:val="0"/>
      <w:snapToGrid w:val="0"/>
      <w:spacing w:line="240" w:lineRule="auto"/>
      <w:rPr>
        <w:sz w:val="16"/>
        <w:szCs w:val="16"/>
        <w:lang w:val="fr-CH"/>
      </w:rPr>
    </w:pPr>
    <w:r w:rsidRPr="009C4CCC">
      <w:rPr>
        <w:i/>
        <w:sz w:val="16"/>
        <w:szCs w:val="16"/>
      </w:rPr>
      <w:t>Informatics</w:t>
    </w:r>
    <w:r>
      <w:rPr>
        <w:i/>
        <w:sz w:val="16"/>
        <w:szCs w:val="16"/>
      </w:rPr>
      <w:t xml:space="preserve"> </w:t>
    </w:r>
    <w:r>
      <w:rPr>
        <w:b/>
        <w:bCs/>
        <w:iCs/>
        <w:sz w:val="16"/>
        <w:szCs w:val="16"/>
      </w:rPr>
      <w:t>2025</w:t>
    </w:r>
    <w:r w:rsidRPr="00C352D6">
      <w:rPr>
        <w:bCs/>
        <w:iCs/>
        <w:sz w:val="16"/>
        <w:szCs w:val="16"/>
      </w:rPr>
      <w:t>,</w:t>
    </w:r>
    <w:r>
      <w:rPr>
        <w:bCs/>
        <w:i/>
        <w:iCs/>
        <w:sz w:val="16"/>
        <w:szCs w:val="16"/>
      </w:rPr>
      <w:t xml:space="preserve"> 12</w:t>
    </w:r>
    <w:r w:rsidRPr="00C352D6">
      <w:rPr>
        <w:bCs/>
        <w:iCs/>
        <w:sz w:val="16"/>
        <w:szCs w:val="16"/>
      </w:rPr>
      <w:t xml:space="preserve">, </w:t>
    </w:r>
    <w:r>
      <w:rPr>
        <w:bCs/>
        <w:iCs/>
        <w:sz w:val="16"/>
        <w:szCs w:val="16"/>
      </w:rPr>
      <w:t>x</w:t>
    </w:r>
    <w:r w:rsidRPr="00372FCD">
      <w:rPr>
        <w:sz w:val="16"/>
        <w:szCs w:val="16"/>
        <w:lang w:val="fr-CH"/>
      </w:rPr>
      <w:tab/>
    </w:r>
    <w:r>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F4B2EF" w14:textId="77777777" w:rsidR="00DB72A0" w:rsidRDefault="00DB72A0">
      <w:pPr>
        <w:spacing w:line="240" w:lineRule="auto"/>
      </w:pPr>
      <w:r>
        <w:separator/>
      </w:r>
    </w:p>
  </w:footnote>
  <w:footnote w:type="continuationSeparator" w:id="0">
    <w:p w14:paraId="776BD17F" w14:textId="77777777" w:rsidR="00DB72A0" w:rsidRDefault="00DB72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4E3F6" w14:textId="77777777" w:rsidR="00A70907" w:rsidRDefault="00A70907" w:rsidP="007E291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6708F7" w14:textId="77777777" w:rsidR="00A70907" w:rsidRPr="00F1752F" w:rsidRDefault="00A70907" w:rsidP="00EB21FF">
    <w:pPr>
      <w:tabs>
        <w:tab w:val="right" w:pos="10466"/>
      </w:tabs>
      <w:adjustRightInd w:val="0"/>
      <w:snapToGrid w:val="0"/>
      <w:spacing w:line="240" w:lineRule="auto"/>
      <w:rPr>
        <w:sz w:val="16"/>
      </w:rPr>
    </w:pPr>
    <w:r>
      <w:rPr>
        <w:i/>
        <w:sz w:val="16"/>
      </w:rPr>
      <w:t xml:space="preserve">Informatics </w:t>
    </w:r>
    <w:r>
      <w:rPr>
        <w:b/>
        <w:sz w:val="16"/>
      </w:rPr>
      <w:t>2025</w:t>
    </w:r>
    <w:r w:rsidRPr="00C352D6">
      <w:rPr>
        <w:sz w:val="16"/>
      </w:rPr>
      <w:t>,</w:t>
    </w:r>
    <w:r>
      <w:rPr>
        <w:i/>
        <w:sz w:val="16"/>
      </w:rPr>
      <w:t xml:space="preserve"> 12</w:t>
    </w:r>
    <w:r>
      <w:rPr>
        <w:sz w:val="16"/>
      </w:rPr>
      <w:t>, x FOR PEER REVIEW</w:t>
    </w:r>
    <w:r>
      <w:rPr>
        <w:sz w:val="16"/>
      </w:rPr>
      <w:ptab w:relativeTo="margin" w:alignment="right" w:leader="none"/>
    </w:r>
    <w:r>
      <w:rPr>
        <w:sz w:val="16"/>
      </w:rPr>
      <w:fldChar w:fldCharType="begin"/>
    </w:r>
    <w:r>
      <w:rPr>
        <w:sz w:val="16"/>
      </w:rPr>
      <w:instrText xml:space="preserve"> PAGE   \* MERGEFORMAT </w:instrText>
    </w:r>
    <w:r>
      <w:rPr>
        <w:sz w:val="16"/>
      </w:rPr>
      <w:fldChar w:fldCharType="separate"/>
    </w:r>
    <w:r w:rsidR="00B91967">
      <w:rPr>
        <w:sz w:val="16"/>
      </w:rPr>
      <w:t>12</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B91967">
      <w:rPr>
        <w:sz w:val="16"/>
      </w:rPr>
      <w:t>14</w:t>
    </w:r>
    <w:r>
      <w:rPr>
        <w:sz w:val="16"/>
      </w:rPr>
      <w:fldChar w:fldCharType="end"/>
    </w:r>
  </w:p>
  <w:p w14:paraId="4CCFAB0B" w14:textId="77777777" w:rsidR="00A70907" w:rsidRPr="0091575F" w:rsidRDefault="00A70907" w:rsidP="008A5A1E">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A70907" w:rsidRPr="00EB21FF" w14:paraId="2446519B" w14:textId="77777777" w:rsidTr="004C263E">
      <w:trPr>
        <w:trHeight w:val="686"/>
      </w:trPr>
      <w:tc>
        <w:tcPr>
          <w:tcW w:w="3679" w:type="dxa"/>
          <w:shd w:val="clear" w:color="auto" w:fill="auto"/>
          <w:vAlign w:val="center"/>
        </w:tcPr>
        <w:p w14:paraId="6F488844" w14:textId="77777777" w:rsidR="00A70907" w:rsidRPr="00C35612" w:rsidRDefault="00A70907" w:rsidP="00EB21FF">
          <w:pPr>
            <w:pStyle w:val="Header"/>
            <w:pBdr>
              <w:bottom w:val="none" w:sz="0" w:space="0" w:color="auto"/>
            </w:pBdr>
            <w:jc w:val="left"/>
            <w:rPr>
              <w:rFonts w:eastAsia="DengXian"/>
              <w:b/>
              <w:bCs/>
            </w:rPr>
          </w:pPr>
          <w:r>
            <w:rPr>
              <w:rFonts w:eastAsia="DengXian"/>
              <w:b/>
              <w:bCs/>
              <w:lang w:eastAsia="en-US"/>
            </w:rPr>
            <w:drawing>
              <wp:inline distT="0" distB="0" distL="0" distR="0" wp14:anchorId="3F8DE349" wp14:editId="41553E5D">
                <wp:extent cx="1561371" cy="432000"/>
                <wp:effectExtent l="0" t="0" r="1270" b="6350"/>
                <wp:docPr id="113595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955986" name=""/>
                        <pic:cNvPicPr/>
                      </pic:nvPicPr>
                      <pic:blipFill>
                        <a:blip r:embed="rId1"/>
                        <a:stretch>
                          <a:fillRect/>
                        </a:stretch>
                      </pic:blipFill>
                      <pic:spPr>
                        <a:xfrm>
                          <a:off x="0" y="0"/>
                          <a:ext cx="1561371" cy="432000"/>
                        </a:xfrm>
                        <a:prstGeom prst="rect">
                          <a:avLst/>
                        </a:prstGeom>
                      </pic:spPr>
                    </pic:pic>
                  </a:graphicData>
                </a:graphic>
              </wp:inline>
            </w:drawing>
          </w:r>
        </w:p>
      </w:tc>
      <w:tc>
        <w:tcPr>
          <w:tcW w:w="4535" w:type="dxa"/>
          <w:shd w:val="clear" w:color="auto" w:fill="auto"/>
          <w:vAlign w:val="center"/>
        </w:tcPr>
        <w:p w14:paraId="4CA0904A" w14:textId="77777777" w:rsidR="00A70907" w:rsidRPr="00C35612" w:rsidRDefault="00A70907" w:rsidP="00EB21FF">
          <w:pPr>
            <w:pStyle w:val="Header"/>
            <w:pBdr>
              <w:bottom w:val="none" w:sz="0" w:space="0" w:color="auto"/>
            </w:pBdr>
            <w:rPr>
              <w:rFonts w:eastAsia="DengXian"/>
              <w:b/>
              <w:bCs/>
            </w:rPr>
          </w:pPr>
        </w:p>
      </w:tc>
      <w:tc>
        <w:tcPr>
          <w:tcW w:w="2273" w:type="dxa"/>
          <w:shd w:val="clear" w:color="auto" w:fill="auto"/>
          <w:vAlign w:val="center"/>
        </w:tcPr>
        <w:p w14:paraId="46CC3CD3" w14:textId="77777777" w:rsidR="00A70907" w:rsidRPr="00C35612" w:rsidRDefault="00A70907" w:rsidP="004C263E">
          <w:pPr>
            <w:pStyle w:val="Header"/>
            <w:pBdr>
              <w:bottom w:val="none" w:sz="0" w:space="0" w:color="auto"/>
            </w:pBdr>
            <w:jc w:val="right"/>
            <w:rPr>
              <w:rFonts w:eastAsia="DengXian"/>
              <w:b/>
              <w:bCs/>
            </w:rPr>
          </w:pPr>
          <w:r>
            <w:rPr>
              <w:rFonts w:eastAsia="DengXian"/>
              <w:b/>
              <w:bCs/>
              <w:lang w:eastAsia="en-US"/>
            </w:rPr>
            <w:drawing>
              <wp:inline distT="0" distB="0" distL="0" distR="0" wp14:anchorId="7E463D43" wp14:editId="67A93E7B">
                <wp:extent cx="540000" cy="360000"/>
                <wp:effectExtent l="0" t="0" r="0" b="2540"/>
                <wp:docPr id="1486732332" name="Picture 1"/>
                <wp:cNvGraphicFramePr/>
                <a:graphic xmlns:a="http://schemas.openxmlformats.org/drawingml/2006/main">
                  <a:graphicData uri="http://schemas.openxmlformats.org/drawingml/2006/picture">
                    <pic:pic xmlns:pic="http://schemas.openxmlformats.org/drawingml/2006/picture">
                      <pic:nvPicPr>
                        <pic:cNvPr id="1486732332" name=""/>
                        <pic:cNvPicPr/>
                      </pic:nvPicPr>
                      <pic:blipFill>
                        <a:blip r:embed="rId2"/>
                        <a:stretch>
                          <a:fillRect/>
                        </a:stretch>
                      </pic:blipFill>
                      <pic:spPr>
                        <a:xfrm>
                          <a:off x="0" y="0"/>
                          <a:ext cx="540000" cy="360000"/>
                        </a:xfrm>
                        <a:prstGeom prst="rect">
                          <a:avLst/>
                        </a:prstGeom>
                      </pic:spPr>
                    </pic:pic>
                  </a:graphicData>
                </a:graphic>
              </wp:inline>
            </w:drawing>
          </w:r>
        </w:p>
      </w:tc>
    </w:tr>
  </w:tbl>
  <w:p w14:paraId="38B570D0" w14:textId="77777777" w:rsidR="00A70907" w:rsidRPr="00F775AD" w:rsidRDefault="00A70907" w:rsidP="00F1752F">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334F"/>
    <w:multiLevelType w:val="hybridMultilevel"/>
    <w:tmpl w:val="362EDB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8B468F5"/>
    <w:multiLevelType w:val="hybridMultilevel"/>
    <w:tmpl w:val="B7D29160"/>
    <w:lvl w:ilvl="0" w:tplc="06A8D3AA">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55B64"/>
    <w:multiLevelType w:val="hybridMultilevel"/>
    <w:tmpl w:val="C2E6A040"/>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1A27D3A"/>
    <w:multiLevelType w:val="hybridMultilevel"/>
    <w:tmpl w:val="29C83F32"/>
    <w:lvl w:ilvl="0" w:tplc="A74CA3CA">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B52B0F"/>
    <w:multiLevelType w:val="hybridMultilevel"/>
    <w:tmpl w:val="89DAF5B0"/>
    <w:lvl w:ilvl="0" w:tplc="9F02B7E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36FA46B9"/>
    <w:multiLevelType w:val="hybridMultilevel"/>
    <w:tmpl w:val="38E28CAA"/>
    <w:lvl w:ilvl="0" w:tplc="50729CBA">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C569E"/>
    <w:multiLevelType w:val="hybridMultilevel"/>
    <w:tmpl w:val="8AA2E0A4"/>
    <w:lvl w:ilvl="0" w:tplc="08090001">
      <w:start w:val="1"/>
      <w:numFmt w:val="bullet"/>
      <w:lvlText w:val=""/>
      <w:lvlJc w:val="left"/>
      <w:pPr>
        <w:ind w:left="3328" w:hanging="360"/>
      </w:pPr>
      <w:rPr>
        <w:rFonts w:ascii="Symbol" w:hAnsi="Symbol" w:hint="default"/>
      </w:rPr>
    </w:lvl>
    <w:lvl w:ilvl="1" w:tplc="08090003" w:tentative="1">
      <w:start w:val="1"/>
      <w:numFmt w:val="bullet"/>
      <w:lvlText w:val="o"/>
      <w:lvlJc w:val="left"/>
      <w:pPr>
        <w:ind w:left="4048" w:hanging="360"/>
      </w:pPr>
      <w:rPr>
        <w:rFonts w:ascii="Courier New" w:hAnsi="Courier New" w:cs="Courier New" w:hint="default"/>
      </w:rPr>
    </w:lvl>
    <w:lvl w:ilvl="2" w:tplc="08090005" w:tentative="1">
      <w:start w:val="1"/>
      <w:numFmt w:val="bullet"/>
      <w:lvlText w:val=""/>
      <w:lvlJc w:val="left"/>
      <w:pPr>
        <w:ind w:left="4768" w:hanging="360"/>
      </w:pPr>
      <w:rPr>
        <w:rFonts w:ascii="Wingdings" w:hAnsi="Wingdings" w:hint="default"/>
      </w:rPr>
    </w:lvl>
    <w:lvl w:ilvl="3" w:tplc="08090001" w:tentative="1">
      <w:start w:val="1"/>
      <w:numFmt w:val="bullet"/>
      <w:lvlText w:val=""/>
      <w:lvlJc w:val="left"/>
      <w:pPr>
        <w:ind w:left="5488" w:hanging="360"/>
      </w:pPr>
      <w:rPr>
        <w:rFonts w:ascii="Symbol" w:hAnsi="Symbol" w:hint="default"/>
      </w:rPr>
    </w:lvl>
    <w:lvl w:ilvl="4" w:tplc="08090003" w:tentative="1">
      <w:start w:val="1"/>
      <w:numFmt w:val="bullet"/>
      <w:lvlText w:val="o"/>
      <w:lvlJc w:val="left"/>
      <w:pPr>
        <w:ind w:left="6208" w:hanging="360"/>
      </w:pPr>
      <w:rPr>
        <w:rFonts w:ascii="Courier New" w:hAnsi="Courier New" w:cs="Courier New" w:hint="default"/>
      </w:rPr>
    </w:lvl>
    <w:lvl w:ilvl="5" w:tplc="08090005" w:tentative="1">
      <w:start w:val="1"/>
      <w:numFmt w:val="bullet"/>
      <w:lvlText w:val=""/>
      <w:lvlJc w:val="left"/>
      <w:pPr>
        <w:ind w:left="6928" w:hanging="360"/>
      </w:pPr>
      <w:rPr>
        <w:rFonts w:ascii="Wingdings" w:hAnsi="Wingdings" w:hint="default"/>
      </w:rPr>
    </w:lvl>
    <w:lvl w:ilvl="6" w:tplc="08090001" w:tentative="1">
      <w:start w:val="1"/>
      <w:numFmt w:val="bullet"/>
      <w:lvlText w:val=""/>
      <w:lvlJc w:val="left"/>
      <w:pPr>
        <w:ind w:left="7648" w:hanging="360"/>
      </w:pPr>
      <w:rPr>
        <w:rFonts w:ascii="Symbol" w:hAnsi="Symbol" w:hint="default"/>
      </w:rPr>
    </w:lvl>
    <w:lvl w:ilvl="7" w:tplc="08090003" w:tentative="1">
      <w:start w:val="1"/>
      <w:numFmt w:val="bullet"/>
      <w:lvlText w:val="o"/>
      <w:lvlJc w:val="left"/>
      <w:pPr>
        <w:ind w:left="8368" w:hanging="360"/>
      </w:pPr>
      <w:rPr>
        <w:rFonts w:ascii="Courier New" w:hAnsi="Courier New" w:cs="Courier New" w:hint="default"/>
      </w:rPr>
    </w:lvl>
    <w:lvl w:ilvl="8" w:tplc="08090005" w:tentative="1">
      <w:start w:val="1"/>
      <w:numFmt w:val="bullet"/>
      <w:lvlText w:val=""/>
      <w:lvlJc w:val="left"/>
      <w:pPr>
        <w:ind w:left="9088" w:hanging="360"/>
      </w:pPr>
      <w:rPr>
        <w:rFonts w:ascii="Wingdings" w:hAnsi="Wingdings" w:hint="default"/>
      </w:rPr>
    </w:lvl>
  </w:abstractNum>
  <w:abstractNum w:abstractNumId="12" w15:restartNumberingAfterBreak="0">
    <w:nsid w:val="4CA17D3A"/>
    <w:multiLevelType w:val="hybridMultilevel"/>
    <w:tmpl w:val="EE4458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52DC7A69"/>
    <w:multiLevelType w:val="hybridMultilevel"/>
    <w:tmpl w:val="C39E2AE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4"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6"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56BD8"/>
    <w:multiLevelType w:val="hybridMultilevel"/>
    <w:tmpl w:val="FBE8932E"/>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num w:numId="1" w16cid:durableId="416824051">
    <w:abstractNumId w:val="6"/>
  </w:num>
  <w:num w:numId="2" w16cid:durableId="643509441">
    <w:abstractNumId w:val="9"/>
  </w:num>
  <w:num w:numId="3" w16cid:durableId="2082363642">
    <w:abstractNumId w:val="5"/>
  </w:num>
  <w:num w:numId="4" w16cid:durableId="3955196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4955947">
    <w:abstractNumId w:val="7"/>
  </w:num>
  <w:num w:numId="6" w16cid:durableId="1899199451">
    <w:abstractNumId w:val="15"/>
  </w:num>
  <w:num w:numId="7" w16cid:durableId="1159036823">
    <w:abstractNumId w:val="3"/>
  </w:num>
  <w:num w:numId="8" w16cid:durableId="237253292">
    <w:abstractNumId w:val="15"/>
  </w:num>
  <w:num w:numId="9" w16cid:durableId="238098357">
    <w:abstractNumId w:val="3"/>
  </w:num>
  <w:num w:numId="10" w16cid:durableId="1997805914">
    <w:abstractNumId w:val="15"/>
  </w:num>
  <w:num w:numId="11" w16cid:durableId="1984850132">
    <w:abstractNumId w:val="3"/>
  </w:num>
  <w:num w:numId="12" w16cid:durableId="635179055">
    <w:abstractNumId w:val="16"/>
  </w:num>
  <w:num w:numId="13" w16cid:durableId="1070080600">
    <w:abstractNumId w:val="15"/>
  </w:num>
  <w:num w:numId="14" w16cid:durableId="1993410512">
    <w:abstractNumId w:val="3"/>
  </w:num>
  <w:num w:numId="15" w16cid:durableId="295375211">
    <w:abstractNumId w:val="1"/>
  </w:num>
  <w:num w:numId="16" w16cid:durableId="1482574179">
    <w:abstractNumId w:val="14"/>
  </w:num>
  <w:num w:numId="17" w16cid:durableId="49043525">
    <w:abstractNumId w:val="1"/>
  </w:num>
  <w:num w:numId="18" w16cid:durableId="1885211999">
    <w:abstractNumId w:val="15"/>
  </w:num>
  <w:num w:numId="19" w16cid:durableId="1536389074">
    <w:abstractNumId w:val="3"/>
  </w:num>
  <w:num w:numId="20" w16cid:durableId="1314027640">
    <w:abstractNumId w:val="1"/>
  </w:num>
  <w:num w:numId="21" w16cid:durableId="634876973">
    <w:abstractNumId w:val="10"/>
  </w:num>
  <w:num w:numId="22" w16cid:durableId="722364153">
    <w:abstractNumId w:val="8"/>
  </w:num>
  <w:num w:numId="23" w16cid:durableId="2099977340">
    <w:abstractNumId w:val="4"/>
  </w:num>
  <w:num w:numId="24" w16cid:durableId="2044013671">
    <w:abstractNumId w:val="2"/>
  </w:num>
  <w:num w:numId="25" w16cid:durableId="1977951651">
    <w:abstractNumId w:val="17"/>
  </w:num>
  <w:num w:numId="26" w16cid:durableId="149449038">
    <w:abstractNumId w:val="11"/>
  </w:num>
  <w:num w:numId="27" w16cid:durableId="1717465665">
    <w:abstractNumId w:val="12"/>
  </w:num>
  <w:num w:numId="28" w16cid:durableId="2125032372">
    <w:abstractNumId w:val="0"/>
  </w:num>
  <w:num w:numId="29" w16cid:durableId="1847019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C14"/>
    <w:rsid w:val="00004DBC"/>
    <w:rsid w:val="0001779D"/>
    <w:rsid w:val="00030714"/>
    <w:rsid w:val="00030DBE"/>
    <w:rsid w:val="00042F17"/>
    <w:rsid w:val="00043D41"/>
    <w:rsid w:val="00052A91"/>
    <w:rsid w:val="00061C70"/>
    <w:rsid w:val="00081C25"/>
    <w:rsid w:val="000E003D"/>
    <w:rsid w:val="000E0FE8"/>
    <w:rsid w:val="000E494C"/>
    <w:rsid w:val="000F1DAC"/>
    <w:rsid w:val="0011721B"/>
    <w:rsid w:val="001409C9"/>
    <w:rsid w:val="00146ED7"/>
    <w:rsid w:val="0016469E"/>
    <w:rsid w:val="001707D7"/>
    <w:rsid w:val="0019781A"/>
    <w:rsid w:val="001B17BF"/>
    <w:rsid w:val="001C797C"/>
    <w:rsid w:val="001D6E32"/>
    <w:rsid w:val="001E2AEB"/>
    <w:rsid w:val="001F1B70"/>
    <w:rsid w:val="00215152"/>
    <w:rsid w:val="002218E4"/>
    <w:rsid w:val="00222A0D"/>
    <w:rsid w:val="00226514"/>
    <w:rsid w:val="00235200"/>
    <w:rsid w:val="0024052B"/>
    <w:rsid w:val="0024096C"/>
    <w:rsid w:val="00251FFF"/>
    <w:rsid w:val="00254637"/>
    <w:rsid w:val="002D153D"/>
    <w:rsid w:val="002F1285"/>
    <w:rsid w:val="002F39E1"/>
    <w:rsid w:val="002F4701"/>
    <w:rsid w:val="00320BC2"/>
    <w:rsid w:val="00326141"/>
    <w:rsid w:val="00326EE4"/>
    <w:rsid w:val="00331D3E"/>
    <w:rsid w:val="0034700E"/>
    <w:rsid w:val="003618E1"/>
    <w:rsid w:val="00371A21"/>
    <w:rsid w:val="00391DD3"/>
    <w:rsid w:val="003938D3"/>
    <w:rsid w:val="003954A6"/>
    <w:rsid w:val="003B1AE9"/>
    <w:rsid w:val="003B6E00"/>
    <w:rsid w:val="003C0AC9"/>
    <w:rsid w:val="003C2248"/>
    <w:rsid w:val="003C4FC4"/>
    <w:rsid w:val="003C55C9"/>
    <w:rsid w:val="003D20A6"/>
    <w:rsid w:val="003D3163"/>
    <w:rsid w:val="003D3DE4"/>
    <w:rsid w:val="003E61CF"/>
    <w:rsid w:val="003F12D6"/>
    <w:rsid w:val="00401D30"/>
    <w:rsid w:val="00410001"/>
    <w:rsid w:val="00410139"/>
    <w:rsid w:val="00433753"/>
    <w:rsid w:val="00452217"/>
    <w:rsid w:val="00457B69"/>
    <w:rsid w:val="004674B1"/>
    <w:rsid w:val="00472EDF"/>
    <w:rsid w:val="00473491"/>
    <w:rsid w:val="00492BBA"/>
    <w:rsid w:val="004935BC"/>
    <w:rsid w:val="00495952"/>
    <w:rsid w:val="004B01E5"/>
    <w:rsid w:val="004B3E57"/>
    <w:rsid w:val="004B4DA8"/>
    <w:rsid w:val="004C263E"/>
    <w:rsid w:val="004D0B43"/>
    <w:rsid w:val="004F167C"/>
    <w:rsid w:val="00512753"/>
    <w:rsid w:val="005171C2"/>
    <w:rsid w:val="00526D64"/>
    <w:rsid w:val="00526EF4"/>
    <w:rsid w:val="0053195E"/>
    <w:rsid w:val="00556C14"/>
    <w:rsid w:val="005B1336"/>
    <w:rsid w:val="005C0ED6"/>
    <w:rsid w:val="005C5C14"/>
    <w:rsid w:val="005D7FF8"/>
    <w:rsid w:val="005E1BEE"/>
    <w:rsid w:val="006116BA"/>
    <w:rsid w:val="00611AE8"/>
    <w:rsid w:val="006130D3"/>
    <w:rsid w:val="00621667"/>
    <w:rsid w:val="00622BCD"/>
    <w:rsid w:val="00631A3C"/>
    <w:rsid w:val="00643F6A"/>
    <w:rsid w:val="006740D8"/>
    <w:rsid w:val="00677026"/>
    <w:rsid w:val="00685D5E"/>
    <w:rsid w:val="00692393"/>
    <w:rsid w:val="006C2D6E"/>
    <w:rsid w:val="006D3652"/>
    <w:rsid w:val="006D71FD"/>
    <w:rsid w:val="006E599E"/>
    <w:rsid w:val="007265A6"/>
    <w:rsid w:val="0073064F"/>
    <w:rsid w:val="007329C8"/>
    <w:rsid w:val="007406DC"/>
    <w:rsid w:val="007457A8"/>
    <w:rsid w:val="007A1E8D"/>
    <w:rsid w:val="007C0C5D"/>
    <w:rsid w:val="007E0849"/>
    <w:rsid w:val="007E2911"/>
    <w:rsid w:val="00825896"/>
    <w:rsid w:val="00836F44"/>
    <w:rsid w:val="008458E5"/>
    <w:rsid w:val="008504B1"/>
    <w:rsid w:val="00854F19"/>
    <w:rsid w:val="00867B6D"/>
    <w:rsid w:val="008A5A1E"/>
    <w:rsid w:val="008C1122"/>
    <w:rsid w:val="008D6CB3"/>
    <w:rsid w:val="008E0A20"/>
    <w:rsid w:val="008E0C42"/>
    <w:rsid w:val="008E38AF"/>
    <w:rsid w:val="008F6D82"/>
    <w:rsid w:val="00910A5F"/>
    <w:rsid w:val="00922D1B"/>
    <w:rsid w:val="0092639F"/>
    <w:rsid w:val="00933D30"/>
    <w:rsid w:val="009371CC"/>
    <w:rsid w:val="00941251"/>
    <w:rsid w:val="00943CDA"/>
    <w:rsid w:val="0096770A"/>
    <w:rsid w:val="00977FA0"/>
    <w:rsid w:val="00984F23"/>
    <w:rsid w:val="0099140A"/>
    <w:rsid w:val="009918CD"/>
    <w:rsid w:val="009A519B"/>
    <w:rsid w:val="009C1517"/>
    <w:rsid w:val="009D636B"/>
    <w:rsid w:val="009E1FB1"/>
    <w:rsid w:val="009F70E6"/>
    <w:rsid w:val="00A62650"/>
    <w:rsid w:val="00A70907"/>
    <w:rsid w:val="00A80898"/>
    <w:rsid w:val="00A94032"/>
    <w:rsid w:val="00AA36DC"/>
    <w:rsid w:val="00AC3ED4"/>
    <w:rsid w:val="00AD01A8"/>
    <w:rsid w:val="00AE66AF"/>
    <w:rsid w:val="00B045F5"/>
    <w:rsid w:val="00B24194"/>
    <w:rsid w:val="00B47B07"/>
    <w:rsid w:val="00B6034E"/>
    <w:rsid w:val="00B76DA1"/>
    <w:rsid w:val="00B91967"/>
    <w:rsid w:val="00B91C4F"/>
    <w:rsid w:val="00B949AB"/>
    <w:rsid w:val="00BB65D7"/>
    <w:rsid w:val="00BD23A7"/>
    <w:rsid w:val="00BF4800"/>
    <w:rsid w:val="00C001A3"/>
    <w:rsid w:val="00C14D27"/>
    <w:rsid w:val="00C352D6"/>
    <w:rsid w:val="00C35612"/>
    <w:rsid w:val="00C35DB5"/>
    <w:rsid w:val="00C54E36"/>
    <w:rsid w:val="00C61048"/>
    <w:rsid w:val="00C856CB"/>
    <w:rsid w:val="00C9597D"/>
    <w:rsid w:val="00CA1D40"/>
    <w:rsid w:val="00CC11D2"/>
    <w:rsid w:val="00CC3C19"/>
    <w:rsid w:val="00CD6E0A"/>
    <w:rsid w:val="00CF344C"/>
    <w:rsid w:val="00CF6003"/>
    <w:rsid w:val="00D14732"/>
    <w:rsid w:val="00D2576D"/>
    <w:rsid w:val="00D326EA"/>
    <w:rsid w:val="00D349CF"/>
    <w:rsid w:val="00D50A72"/>
    <w:rsid w:val="00D52372"/>
    <w:rsid w:val="00D60241"/>
    <w:rsid w:val="00D6744B"/>
    <w:rsid w:val="00D76DBB"/>
    <w:rsid w:val="00D90E62"/>
    <w:rsid w:val="00DB246D"/>
    <w:rsid w:val="00DB72A0"/>
    <w:rsid w:val="00DC071C"/>
    <w:rsid w:val="00DC2D80"/>
    <w:rsid w:val="00DD1903"/>
    <w:rsid w:val="00DD591B"/>
    <w:rsid w:val="00DE7581"/>
    <w:rsid w:val="00DF056A"/>
    <w:rsid w:val="00E12983"/>
    <w:rsid w:val="00E23203"/>
    <w:rsid w:val="00E24800"/>
    <w:rsid w:val="00E33E83"/>
    <w:rsid w:val="00E34565"/>
    <w:rsid w:val="00E402FD"/>
    <w:rsid w:val="00E40C34"/>
    <w:rsid w:val="00E42329"/>
    <w:rsid w:val="00E549A7"/>
    <w:rsid w:val="00E86A8B"/>
    <w:rsid w:val="00E90F5B"/>
    <w:rsid w:val="00E933B7"/>
    <w:rsid w:val="00EB21FF"/>
    <w:rsid w:val="00EB5974"/>
    <w:rsid w:val="00EB64EB"/>
    <w:rsid w:val="00EC0B58"/>
    <w:rsid w:val="00EC7F1C"/>
    <w:rsid w:val="00EE3C09"/>
    <w:rsid w:val="00EE47C0"/>
    <w:rsid w:val="00F164F0"/>
    <w:rsid w:val="00F1752F"/>
    <w:rsid w:val="00F22DCC"/>
    <w:rsid w:val="00F23FFA"/>
    <w:rsid w:val="00F255E8"/>
    <w:rsid w:val="00F31216"/>
    <w:rsid w:val="00F318BE"/>
    <w:rsid w:val="00F37915"/>
    <w:rsid w:val="00F51736"/>
    <w:rsid w:val="00F621F0"/>
    <w:rsid w:val="00F70AD3"/>
    <w:rsid w:val="00F7730F"/>
    <w:rsid w:val="00F775AD"/>
    <w:rsid w:val="00FA5123"/>
    <w:rsid w:val="00FA547C"/>
    <w:rsid w:val="00FB179D"/>
    <w:rsid w:val="00FC0309"/>
    <w:rsid w:val="00FE0B1B"/>
    <w:rsid w:val="00FF7E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9BA6E8"/>
  <w15:chartTrackingRefBased/>
  <w15:docId w15:val="{7CFC94F8-C106-457A-A42C-9FE5903B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91B"/>
    <w:pPr>
      <w:spacing w:line="280" w:lineRule="atLeast"/>
      <w:jc w:val="both"/>
    </w:pPr>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91B"/>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91B"/>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91B"/>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91B"/>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DD591B"/>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91B"/>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DD591B"/>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DD591B"/>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215152"/>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DD591B"/>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D591B"/>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DD591B"/>
    <w:rPr>
      <w:rFonts w:ascii="Palatino Linotype" w:hAnsi="Palatino Linotype"/>
      <w:noProof/>
      <w:color w:val="000000"/>
      <w:szCs w:val="18"/>
    </w:rPr>
  </w:style>
  <w:style w:type="paragraph" w:styleId="Header">
    <w:name w:val="header"/>
    <w:basedOn w:val="Normal"/>
    <w:link w:val="HeaderChar"/>
    <w:uiPriority w:val="99"/>
    <w:rsid w:val="00DD591B"/>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DD591B"/>
    <w:rPr>
      <w:rFonts w:ascii="Palatino Linotype" w:hAnsi="Palatino Linotype"/>
      <w:noProof/>
      <w:color w:val="000000"/>
      <w:szCs w:val="18"/>
    </w:rPr>
  </w:style>
  <w:style w:type="paragraph" w:customStyle="1" w:styleId="MDPI32textnoindent">
    <w:name w:val="MDPI_3.2_text_no_indent"/>
    <w:basedOn w:val="MDPI31text"/>
    <w:qFormat/>
    <w:rsid w:val="00DD591B"/>
    <w:pPr>
      <w:ind w:firstLine="0"/>
    </w:pPr>
  </w:style>
  <w:style w:type="paragraph" w:customStyle="1" w:styleId="MDPI31text">
    <w:name w:val="MDPI_3.1_text"/>
    <w:qFormat/>
    <w:rsid w:val="006740D8"/>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91B"/>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91B"/>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91B"/>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56C14"/>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56C14"/>
    <w:pPr>
      <w:numPr>
        <w:numId w:val="20"/>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91B"/>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91B"/>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91B"/>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D60241"/>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91B"/>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91B"/>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DD591B"/>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DD591B"/>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91B"/>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DD591B"/>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495952"/>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91B"/>
    <w:rPr>
      <w:rFonts w:cs="Tahoma"/>
      <w:szCs w:val="18"/>
    </w:rPr>
  </w:style>
  <w:style w:type="character" w:customStyle="1" w:styleId="BalloonTextChar">
    <w:name w:val="Balloon Text Char"/>
    <w:link w:val="BalloonText"/>
    <w:uiPriority w:val="99"/>
    <w:rsid w:val="00DD591B"/>
    <w:rPr>
      <w:rFonts w:ascii="Palatino Linotype" w:hAnsi="Palatino Linotype" w:cs="Tahoma"/>
      <w:noProof/>
      <w:color w:val="000000"/>
      <w:szCs w:val="18"/>
    </w:rPr>
  </w:style>
  <w:style w:type="character" w:styleId="LineNumber">
    <w:name w:val="line number"/>
    <w:uiPriority w:val="99"/>
    <w:rsid w:val="00D52372"/>
    <w:rPr>
      <w:rFonts w:ascii="Palatino Linotype" w:hAnsi="Palatino Linotype"/>
      <w:sz w:val="16"/>
    </w:rPr>
  </w:style>
  <w:style w:type="table" w:customStyle="1" w:styleId="MDPI41threelinetable">
    <w:name w:val="MDPI_4.1_three_line_table"/>
    <w:basedOn w:val="TableNormal"/>
    <w:uiPriority w:val="99"/>
    <w:rsid w:val="00DD591B"/>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91B"/>
    <w:rPr>
      <w:color w:val="0000FF"/>
      <w:u w:val="single"/>
    </w:rPr>
  </w:style>
  <w:style w:type="character" w:customStyle="1" w:styleId="UnresolvedMention1">
    <w:name w:val="Unresolved Mention1"/>
    <w:uiPriority w:val="99"/>
    <w:semiHidden/>
    <w:unhideWhenUsed/>
    <w:rsid w:val="008C1122"/>
    <w:rPr>
      <w:color w:val="605E5C"/>
      <w:shd w:val="clear" w:color="auto" w:fill="E1DFDD"/>
    </w:rPr>
  </w:style>
  <w:style w:type="table" w:styleId="PlainTable4">
    <w:name w:val="Plain Table 4"/>
    <w:basedOn w:val="TableNormal"/>
    <w:uiPriority w:val="44"/>
    <w:rsid w:val="00C352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91B"/>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82theorem">
    <w:name w:val="MDPI_8.2_theorem"/>
    <w:qFormat/>
    <w:rsid w:val="00DD591B"/>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DD591B"/>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91B"/>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DD591B"/>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91B"/>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8D6CB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DD591B"/>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DD591B"/>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AD01A8"/>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eNormal"/>
    <w:uiPriority w:val="99"/>
    <w:rsid w:val="00DD591B"/>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DD591B"/>
  </w:style>
  <w:style w:type="paragraph" w:styleId="Bibliography">
    <w:name w:val="Bibliography"/>
    <w:basedOn w:val="Normal"/>
    <w:next w:val="Normal"/>
    <w:uiPriority w:val="37"/>
    <w:unhideWhenUsed/>
    <w:rsid w:val="00DD591B"/>
    <w:pPr>
      <w:tabs>
        <w:tab w:val="left" w:pos="504"/>
      </w:tabs>
      <w:spacing w:line="240" w:lineRule="atLeast"/>
      <w:ind w:left="504" w:hanging="504"/>
    </w:pPr>
  </w:style>
  <w:style w:type="paragraph" w:styleId="BodyText">
    <w:name w:val="Body Text"/>
    <w:link w:val="BodyTextChar"/>
    <w:rsid w:val="00DD591B"/>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DD591B"/>
    <w:rPr>
      <w:rFonts w:ascii="Palatino Linotype" w:hAnsi="Palatino Linotype"/>
      <w:color w:val="000000"/>
      <w:sz w:val="24"/>
      <w:lang w:eastAsia="de-DE"/>
    </w:rPr>
  </w:style>
  <w:style w:type="character" w:styleId="CommentReference">
    <w:name w:val="annotation reference"/>
    <w:rsid w:val="00DD591B"/>
    <w:rPr>
      <w:sz w:val="21"/>
      <w:szCs w:val="21"/>
    </w:rPr>
  </w:style>
  <w:style w:type="paragraph" w:styleId="CommentText">
    <w:name w:val="annotation text"/>
    <w:basedOn w:val="Normal"/>
    <w:link w:val="CommentTextChar"/>
    <w:rsid w:val="00DD591B"/>
  </w:style>
  <w:style w:type="character" w:customStyle="1" w:styleId="CommentTextChar">
    <w:name w:val="Comment Text Char"/>
    <w:link w:val="CommentText"/>
    <w:rsid w:val="00DD591B"/>
    <w:rPr>
      <w:rFonts w:ascii="Palatino Linotype" w:hAnsi="Palatino Linotype"/>
      <w:noProof/>
      <w:color w:val="000000"/>
    </w:rPr>
  </w:style>
  <w:style w:type="paragraph" w:styleId="CommentSubject">
    <w:name w:val="annotation subject"/>
    <w:basedOn w:val="CommentText"/>
    <w:next w:val="CommentText"/>
    <w:link w:val="CommentSubjectChar"/>
    <w:rsid w:val="00DD591B"/>
    <w:rPr>
      <w:b/>
      <w:bCs/>
    </w:rPr>
  </w:style>
  <w:style w:type="character" w:customStyle="1" w:styleId="CommentSubjectChar">
    <w:name w:val="Comment Subject Char"/>
    <w:link w:val="CommentSubject"/>
    <w:rsid w:val="00DD591B"/>
    <w:rPr>
      <w:rFonts w:ascii="Palatino Linotype" w:hAnsi="Palatino Linotype"/>
      <w:b/>
      <w:bCs/>
      <w:noProof/>
      <w:color w:val="000000"/>
    </w:rPr>
  </w:style>
  <w:style w:type="character" w:styleId="EndnoteReference">
    <w:name w:val="endnote reference"/>
    <w:rsid w:val="00DD591B"/>
    <w:rPr>
      <w:vertAlign w:val="superscript"/>
    </w:rPr>
  </w:style>
  <w:style w:type="paragraph" w:styleId="EndnoteText">
    <w:name w:val="endnote text"/>
    <w:basedOn w:val="Normal"/>
    <w:link w:val="EndnoteTextChar"/>
    <w:semiHidden/>
    <w:unhideWhenUsed/>
    <w:rsid w:val="00DD591B"/>
    <w:pPr>
      <w:spacing w:line="240" w:lineRule="auto"/>
    </w:pPr>
  </w:style>
  <w:style w:type="character" w:customStyle="1" w:styleId="EndnoteTextChar">
    <w:name w:val="Endnote Text Char"/>
    <w:link w:val="EndnoteText"/>
    <w:semiHidden/>
    <w:rsid w:val="00DD591B"/>
    <w:rPr>
      <w:rFonts w:ascii="Palatino Linotype" w:hAnsi="Palatino Linotype"/>
      <w:noProof/>
      <w:color w:val="000000"/>
    </w:rPr>
  </w:style>
  <w:style w:type="character" w:styleId="FollowedHyperlink">
    <w:name w:val="FollowedHyperlink"/>
    <w:rsid w:val="00DD591B"/>
    <w:rPr>
      <w:color w:val="954F72"/>
      <w:u w:val="single"/>
    </w:rPr>
  </w:style>
  <w:style w:type="paragraph" w:styleId="FootnoteText">
    <w:name w:val="footnote text"/>
    <w:basedOn w:val="Normal"/>
    <w:link w:val="FootnoteTextChar"/>
    <w:semiHidden/>
    <w:unhideWhenUsed/>
    <w:rsid w:val="00DD591B"/>
    <w:pPr>
      <w:spacing w:line="240" w:lineRule="auto"/>
    </w:pPr>
  </w:style>
  <w:style w:type="character" w:customStyle="1" w:styleId="FootnoteTextChar">
    <w:name w:val="Footnote Text Char"/>
    <w:link w:val="FootnoteText"/>
    <w:semiHidden/>
    <w:rsid w:val="00DD591B"/>
    <w:rPr>
      <w:rFonts w:ascii="Palatino Linotype" w:hAnsi="Palatino Linotype"/>
      <w:noProof/>
      <w:color w:val="000000"/>
    </w:rPr>
  </w:style>
  <w:style w:type="paragraph" w:styleId="NormalWeb">
    <w:name w:val="Normal (Web)"/>
    <w:basedOn w:val="Normal"/>
    <w:uiPriority w:val="99"/>
    <w:rsid w:val="00DD591B"/>
    <w:rPr>
      <w:szCs w:val="24"/>
    </w:rPr>
  </w:style>
  <w:style w:type="paragraph" w:customStyle="1" w:styleId="MsoFootnoteText0">
    <w:name w:val="MsoFootnoteText"/>
    <w:basedOn w:val="NormalWeb"/>
    <w:qFormat/>
    <w:rsid w:val="00DD591B"/>
    <w:rPr>
      <w:rFonts w:ascii="Times New Roman" w:hAnsi="Times New Roman"/>
    </w:rPr>
  </w:style>
  <w:style w:type="character" w:styleId="PageNumber">
    <w:name w:val="page number"/>
    <w:rsid w:val="00DD591B"/>
  </w:style>
  <w:style w:type="character" w:styleId="PlaceholderText">
    <w:name w:val="Placeholder Text"/>
    <w:uiPriority w:val="99"/>
    <w:semiHidden/>
    <w:rsid w:val="00DD591B"/>
    <w:rPr>
      <w:color w:val="808080"/>
    </w:rPr>
  </w:style>
  <w:style w:type="paragraph" w:customStyle="1" w:styleId="MDPI71footnotes">
    <w:name w:val="MDPI_7.1_footnotes"/>
    <w:qFormat/>
    <w:rsid w:val="006C2D6E"/>
    <w:pPr>
      <w:numPr>
        <w:numId w:val="21"/>
      </w:numPr>
      <w:adjustRightInd w:val="0"/>
      <w:snapToGrid w:val="0"/>
      <w:spacing w:line="280" w:lineRule="atLeast"/>
    </w:pPr>
    <w:rPr>
      <w:rFonts w:ascii="Palatino Linotype" w:eastAsiaTheme="minorEastAsia" w:hAnsi="Palatino Linotype"/>
      <w:noProof/>
      <w:color w:val="000000"/>
      <w:sz w:val="18"/>
    </w:rPr>
  </w:style>
  <w:style w:type="character" w:styleId="Strong">
    <w:name w:val="Strong"/>
    <w:basedOn w:val="DefaultParagraphFont"/>
    <w:uiPriority w:val="22"/>
    <w:qFormat/>
    <w:rsid w:val="00226514"/>
    <w:rPr>
      <w:b/>
      <w:bCs/>
    </w:rPr>
  </w:style>
  <w:style w:type="character" w:styleId="UnresolvedMention">
    <w:name w:val="Unresolved Mention"/>
    <w:basedOn w:val="DefaultParagraphFont"/>
    <w:uiPriority w:val="99"/>
    <w:semiHidden/>
    <w:unhideWhenUsed/>
    <w:rsid w:val="00FC03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iancu@cs.utcluj.ro" TargetMode="External"/><Relationship Id="rId13" Type="http://schemas.openxmlformats.org/officeDocument/2006/relationships/image" Target="media/image20.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enisa.herlea@student.utcluj.ro"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ardeleaneugenrichard@gmail.com" TargetMode="External"/><Relationship Id="rId14" Type="http://schemas.openxmlformats.org/officeDocument/2006/relationships/hyperlink" Target="https://img.mdpi.org/data/contributor-role-instruction.pdf"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ardelean\Downloads\infor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informatics-template.dot</Template>
  <TotalTime>61</TotalTime>
  <Pages>14</Pages>
  <Words>11320</Words>
  <Characters>64527</Characters>
  <Application>Microsoft Office Word</Application>
  <DocSecurity>0</DocSecurity>
  <Lines>537</Lines>
  <Paragraphs>151</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75696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Ardelean, Eugen Richard</dc:creator>
  <cp:keywords/>
  <dc:description/>
  <cp:lastModifiedBy>Eugen Richard Ardelean</cp:lastModifiedBy>
  <cp:revision>63</cp:revision>
  <dcterms:created xsi:type="dcterms:W3CDTF">2025-02-11T07:33:00Z</dcterms:created>
  <dcterms:modified xsi:type="dcterms:W3CDTF">2025-02-11T15:02:00Z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id="AmqCb6ir"/&gt;&lt;style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SIP_Label_5b58b62f-6f94-46bd-8089-18e64b0a9abb_Enabled">
    <vt:lpwstr>true</vt:lpwstr>
  </property>
  <property fmtid="{D5CDD505-2E9C-101B-9397-08002B2CF9AE}" pid="5" name="MSIP_Label_5b58b62f-6f94-46bd-8089-18e64b0a9abb_SetDate">
    <vt:lpwstr>2025-02-11T15:02:32Z</vt:lpwstr>
  </property>
  <property fmtid="{D5CDD505-2E9C-101B-9397-08002B2CF9AE}" pid="6" name="MSIP_Label_5b58b62f-6f94-46bd-8089-18e64b0a9abb_Method">
    <vt:lpwstr>Standard</vt:lpwstr>
  </property>
  <property fmtid="{D5CDD505-2E9C-101B-9397-08002B2CF9AE}" pid="7" name="MSIP_Label_5b58b62f-6f94-46bd-8089-18e64b0a9abb_Name">
    <vt:lpwstr>defa4170-0d19-0005-0004-bc88714345d2</vt:lpwstr>
  </property>
  <property fmtid="{D5CDD505-2E9C-101B-9397-08002B2CF9AE}" pid="8" name="MSIP_Label_5b58b62f-6f94-46bd-8089-18e64b0a9abb_SiteId">
    <vt:lpwstr>a6eb79fa-c4a9-4cce-818d-b85274d15305</vt:lpwstr>
  </property>
  <property fmtid="{D5CDD505-2E9C-101B-9397-08002B2CF9AE}" pid="9" name="MSIP_Label_5b58b62f-6f94-46bd-8089-18e64b0a9abb_ActionId">
    <vt:lpwstr>3433f488-3ac7-45f4-ae8e-a86345029b97</vt:lpwstr>
  </property>
  <property fmtid="{D5CDD505-2E9C-101B-9397-08002B2CF9AE}" pid="10" name="MSIP_Label_5b58b62f-6f94-46bd-8089-18e64b0a9abb_ContentBits">
    <vt:lpwstr>0</vt:lpwstr>
  </property>
  <property fmtid="{D5CDD505-2E9C-101B-9397-08002B2CF9AE}" pid="11" name="MSIP_Label_5b58b62f-6f94-46bd-8089-18e64b0a9abb_Tag">
    <vt:lpwstr>10, 3, 0, 1</vt:lpwstr>
  </property>
</Properties>
</file>